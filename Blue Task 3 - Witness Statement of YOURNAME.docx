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692AAD" w14:textId="168C7E63" w:rsidR="00513705" w:rsidRDefault="00513705">
      <w:pPr>
        <w:pStyle w:val="Heading1"/>
        <w:framePr w:w="1238" w:wrap="notBeside" w:vAnchor="page" w:x="10009" w:y="433" w:anchorLock="1"/>
      </w:pPr>
      <w:r>
        <w:t>Form MG 11</w:t>
      </w:r>
    </w:p>
    <w:p w14:paraId="5D96E877" w14:textId="77777777" w:rsidR="00513705" w:rsidRDefault="00513705">
      <w:pPr>
        <w:framePr w:w="1238" w:h="317" w:hSpace="187" w:wrap="notBeside" w:vAnchor="page" w:hAnchor="page" w:x="10009" w:y="433" w:anchorLock="1"/>
        <w:jc w:val="right"/>
        <w:rPr>
          <w:sz w:val="12"/>
        </w:rPr>
      </w:pPr>
    </w:p>
    <w:p w14:paraId="0161113A" w14:textId="77777777" w:rsidR="00513705" w:rsidRDefault="00513705">
      <w:pPr>
        <w:tabs>
          <w:tab w:val="left" w:pos="3780"/>
        </w:tabs>
        <w:jc w:val="center"/>
        <w:rPr>
          <w:b/>
          <w:sz w:val="32"/>
        </w:rPr>
      </w:pPr>
      <w:r>
        <w:rPr>
          <w:b/>
          <w:sz w:val="32"/>
        </w:rPr>
        <w:t>WITNESS STATEMENT</w:t>
      </w:r>
    </w:p>
    <w:p w14:paraId="11E01399" w14:textId="5B2A85C9" w:rsidR="00433AFF" w:rsidRDefault="00433AFF" w:rsidP="00433AFF">
      <w:pPr>
        <w:spacing w:after="120" w:line="360" w:lineRule="exact"/>
        <w:jc w:val="center"/>
        <w:rPr>
          <w:b/>
          <w:sz w:val="32"/>
        </w:rPr>
      </w:pPr>
      <w:r>
        <w:rPr>
          <w:rFonts w:cs="Arial"/>
          <w:sz w:val="20"/>
        </w:rPr>
        <w:t xml:space="preserve">CJ Act 1967, s.9; MC Act 1980, </w:t>
      </w:r>
      <w:proofErr w:type="gramStart"/>
      <w:r>
        <w:rPr>
          <w:rFonts w:cs="Arial"/>
          <w:sz w:val="20"/>
        </w:rPr>
        <w:t>ss.5A(</w:t>
      </w:r>
      <w:proofErr w:type="gramEnd"/>
      <w:r>
        <w:rPr>
          <w:rFonts w:cs="Arial"/>
          <w:sz w:val="20"/>
        </w:rPr>
        <w:t>3) (a) and 5B; Criminal Procedure Rules 20</w:t>
      </w:r>
      <w:r w:rsidR="005D763E">
        <w:rPr>
          <w:rFonts w:cs="Arial"/>
          <w:sz w:val="20"/>
        </w:rPr>
        <w:t>20</w:t>
      </w:r>
      <w:r>
        <w:rPr>
          <w:rFonts w:cs="Arial"/>
          <w:sz w:val="20"/>
        </w:rPr>
        <w:t>, Rule 16.</w:t>
      </w:r>
      <w:r w:rsidR="005D763E">
        <w:rPr>
          <w:rFonts w:cs="Arial"/>
          <w:sz w:val="20"/>
        </w:rPr>
        <w:t>2</w:t>
      </w:r>
      <w:r w:rsidR="007264A8">
        <w:rPr>
          <w:rFonts w:cs="Arial"/>
          <w:sz w:val="20"/>
        </w:rPr>
        <w:t>, 19.4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38"/>
        <w:gridCol w:w="585"/>
        <w:gridCol w:w="585"/>
        <w:gridCol w:w="1170"/>
        <w:gridCol w:w="582"/>
      </w:tblGrid>
      <w:tr w:rsidR="00513705" w14:paraId="3EDF50DE" w14:textId="77777777">
        <w:trPr>
          <w:trHeight w:hRule="exact" w:val="432"/>
        </w:trPr>
        <w:tc>
          <w:tcPr>
            <w:tcW w:w="7038" w:type="dxa"/>
            <w:tcBorders>
              <w:top w:val="nil"/>
              <w:left w:val="nil"/>
              <w:bottom w:val="nil"/>
            </w:tcBorders>
            <w:vAlign w:val="center"/>
          </w:tcPr>
          <w:p w14:paraId="09F31706" w14:textId="77777777" w:rsidR="00513705" w:rsidRDefault="00513705">
            <w:pPr>
              <w:jc w:val="right"/>
              <w:rPr>
                <w:sz w:val="20"/>
              </w:rPr>
            </w:pPr>
            <w:r>
              <w:rPr>
                <w:sz w:val="20"/>
              </w:rPr>
              <w:t>URN</w:t>
            </w:r>
          </w:p>
        </w:tc>
        <w:tc>
          <w:tcPr>
            <w:tcW w:w="585" w:type="dxa"/>
            <w:vAlign w:val="center"/>
          </w:tcPr>
          <w:p w14:paraId="4DC6EC39" w14:textId="77777777" w:rsidR="00513705" w:rsidRDefault="00513705">
            <w:pPr>
              <w:jc w:val="center"/>
              <w:rPr>
                <w:sz w:val="20"/>
              </w:rPr>
            </w:pPr>
          </w:p>
        </w:tc>
        <w:tc>
          <w:tcPr>
            <w:tcW w:w="585" w:type="dxa"/>
            <w:vAlign w:val="center"/>
          </w:tcPr>
          <w:p w14:paraId="63611343" w14:textId="77777777" w:rsidR="00513705" w:rsidRDefault="00513705">
            <w:pPr>
              <w:jc w:val="center"/>
              <w:rPr>
                <w:sz w:val="20"/>
              </w:rPr>
            </w:pPr>
          </w:p>
        </w:tc>
        <w:tc>
          <w:tcPr>
            <w:tcW w:w="1170" w:type="dxa"/>
            <w:vAlign w:val="center"/>
          </w:tcPr>
          <w:p w14:paraId="1E2CEB7A" w14:textId="77777777" w:rsidR="00513705" w:rsidRDefault="00513705">
            <w:pPr>
              <w:jc w:val="center"/>
              <w:rPr>
                <w:sz w:val="20"/>
              </w:rPr>
            </w:pPr>
          </w:p>
        </w:tc>
        <w:tc>
          <w:tcPr>
            <w:tcW w:w="582" w:type="dxa"/>
            <w:vAlign w:val="center"/>
          </w:tcPr>
          <w:p w14:paraId="3C525DA5" w14:textId="77777777" w:rsidR="00513705" w:rsidRDefault="00513705">
            <w:pPr>
              <w:jc w:val="center"/>
              <w:rPr>
                <w:sz w:val="20"/>
              </w:rPr>
            </w:pPr>
          </w:p>
        </w:tc>
      </w:tr>
    </w:tbl>
    <w:p w14:paraId="182E2AE5" w14:textId="77777777" w:rsidR="00513705" w:rsidRDefault="00513705"/>
    <w:tbl>
      <w:tblPr>
        <w:tblW w:w="9890" w:type="dxa"/>
        <w:tblLayout w:type="fixed"/>
        <w:tblLook w:val="0000" w:firstRow="0" w:lastRow="0" w:firstColumn="0" w:lastColumn="0" w:noHBand="0" w:noVBand="0"/>
      </w:tblPr>
      <w:tblGrid>
        <w:gridCol w:w="1458"/>
        <w:gridCol w:w="180"/>
        <w:gridCol w:w="1731"/>
        <w:gridCol w:w="2199"/>
        <w:gridCol w:w="1311"/>
        <w:gridCol w:w="3011"/>
      </w:tblGrid>
      <w:tr w:rsidR="00513705" w14:paraId="721DC24E" w14:textId="77777777" w:rsidTr="00B8515E">
        <w:trPr>
          <w:cantSplit/>
        </w:trPr>
        <w:tc>
          <w:tcPr>
            <w:tcW w:w="1458" w:type="dxa"/>
          </w:tcPr>
          <w:p w14:paraId="3E30494A" w14:textId="77777777" w:rsidR="00513705" w:rsidRDefault="00513705">
            <w:pPr>
              <w:rPr>
                <w:sz w:val="20"/>
              </w:rPr>
            </w:pPr>
            <w:r>
              <w:rPr>
                <w:sz w:val="20"/>
              </w:rPr>
              <w:t>Statement of:</w:t>
            </w:r>
          </w:p>
        </w:tc>
        <w:tc>
          <w:tcPr>
            <w:tcW w:w="8432" w:type="dxa"/>
            <w:gridSpan w:val="5"/>
            <w:tcBorders>
              <w:bottom w:val="dotted" w:sz="4" w:space="0" w:color="auto"/>
            </w:tcBorders>
          </w:tcPr>
          <w:p w14:paraId="5D787B44" w14:textId="7F891099" w:rsidR="00513705" w:rsidRDefault="004922D2" w:rsidP="00F64FA3">
            <w:pPr>
              <w:rPr>
                <w:sz w:val="20"/>
              </w:rPr>
            </w:pPr>
            <w:bookmarkStart w:id="0" w:name="name1"/>
            <w:bookmarkEnd w:id="0"/>
            <w:r w:rsidRPr="004922D2">
              <w:rPr>
                <w:sz w:val="20"/>
                <w:highlight w:val="yellow"/>
              </w:rPr>
              <w:t xml:space="preserve">Firstname SURNAME </w:t>
            </w:r>
            <w:proofErr w:type="spellStart"/>
            <w:r w:rsidRPr="004922D2">
              <w:rPr>
                <w:sz w:val="20"/>
                <w:highlight w:val="yellow"/>
              </w:rPr>
              <w:t>B.Sc</w:t>
            </w:r>
            <w:proofErr w:type="spellEnd"/>
            <w:r w:rsidRPr="004922D2">
              <w:rPr>
                <w:sz w:val="20"/>
                <w:highlight w:val="yellow"/>
              </w:rPr>
              <w:t>(Hons)</w:t>
            </w:r>
          </w:p>
        </w:tc>
      </w:tr>
      <w:tr w:rsidR="00513705" w14:paraId="59617A5A" w14:textId="77777777" w:rsidTr="00B8515E">
        <w:tc>
          <w:tcPr>
            <w:tcW w:w="1638" w:type="dxa"/>
            <w:gridSpan w:val="2"/>
          </w:tcPr>
          <w:p w14:paraId="7AB42C09" w14:textId="77777777" w:rsidR="00513705" w:rsidRDefault="00513705">
            <w:pPr>
              <w:spacing w:before="240"/>
              <w:rPr>
                <w:sz w:val="20"/>
              </w:rPr>
            </w:pPr>
            <w:r>
              <w:rPr>
                <w:sz w:val="20"/>
              </w:rPr>
              <w:t>Age if under 18:</w:t>
            </w:r>
          </w:p>
        </w:tc>
        <w:tc>
          <w:tcPr>
            <w:tcW w:w="1731" w:type="dxa"/>
            <w:tcBorders>
              <w:bottom w:val="dotted" w:sz="4" w:space="0" w:color="auto"/>
            </w:tcBorders>
          </w:tcPr>
          <w:p w14:paraId="6D0A3F4A" w14:textId="77777777" w:rsidR="00513705" w:rsidRDefault="00B77348">
            <w:pPr>
              <w:spacing w:before="240"/>
              <w:rPr>
                <w:sz w:val="20"/>
              </w:rPr>
            </w:pPr>
            <w:r>
              <w:rPr>
                <w:sz w:val="20"/>
              </w:rPr>
              <w:t>Over 18</w:t>
            </w:r>
          </w:p>
        </w:tc>
        <w:tc>
          <w:tcPr>
            <w:tcW w:w="2199" w:type="dxa"/>
          </w:tcPr>
          <w:p w14:paraId="3D2AFAFC" w14:textId="77777777" w:rsidR="00513705" w:rsidRDefault="00513705">
            <w:pPr>
              <w:spacing w:before="240"/>
              <w:rPr>
                <w:sz w:val="16"/>
              </w:rPr>
            </w:pPr>
            <w:r>
              <w:rPr>
                <w:sz w:val="16"/>
              </w:rPr>
              <w:t>(if over 18 insert ‘over 18’)</w:t>
            </w:r>
          </w:p>
        </w:tc>
        <w:tc>
          <w:tcPr>
            <w:tcW w:w="1311" w:type="dxa"/>
          </w:tcPr>
          <w:p w14:paraId="34EB6E30" w14:textId="77777777" w:rsidR="00513705" w:rsidRDefault="00513705">
            <w:pPr>
              <w:spacing w:before="240"/>
              <w:rPr>
                <w:sz w:val="20"/>
              </w:rPr>
            </w:pPr>
            <w:r>
              <w:rPr>
                <w:sz w:val="20"/>
              </w:rPr>
              <w:t>Occupation:</w:t>
            </w:r>
          </w:p>
        </w:tc>
        <w:tc>
          <w:tcPr>
            <w:tcW w:w="3011" w:type="dxa"/>
            <w:tcBorders>
              <w:bottom w:val="dotted" w:sz="4" w:space="0" w:color="auto"/>
            </w:tcBorders>
          </w:tcPr>
          <w:p w14:paraId="46EEFCB5" w14:textId="78CC2A77" w:rsidR="00513705" w:rsidRDefault="00E35A22" w:rsidP="00613440">
            <w:pPr>
              <w:spacing w:before="240"/>
              <w:rPr>
                <w:sz w:val="20"/>
              </w:rPr>
            </w:pPr>
            <w:r>
              <w:rPr>
                <w:sz w:val="20"/>
              </w:rPr>
              <w:t xml:space="preserve">Digital </w:t>
            </w:r>
            <w:r w:rsidR="00C53913">
              <w:rPr>
                <w:sz w:val="20"/>
              </w:rPr>
              <w:t>Forensics</w:t>
            </w:r>
            <w:r>
              <w:rPr>
                <w:sz w:val="20"/>
              </w:rPr>
              <w:t xml:space="preserve"> Specialist</w:t>
            </w:r>
          </w:p>
        </w:tc>
      </w:tr>
    </w:tbl>
    <w:p w14:paraId="0B9FBD4B" w14:textId="77777777" w:rsidR="00513705" w:rsidRDefault="008E1E3E">
      <w:r>
        <w:rPr>
          <w:b/>
          <w:noProof/>
          <w:sz w:val="32"/>
          <w:lang w:val="en-US"/>
        </w:rPr>
        <mc:AlternateContent>
          <mc:Choice Requires="wps">
            <w:drawing>
              <wp:anchor distT="0" distB="0" distL="114300" distR="114300" simplePos="0" relativeHeight="251657216" behindDoc="1" locked="1" layoutInCell="0" allowOverlap="1" wp14:anchorId="2E616BA1" wp14:editId="6A6AC22C">
                <wp:simplePos x="0" y="0"/>
                <wp:positionH relativeFrom="page">
                  <wp:posOffset>484505</wp:posOffset>
                </wp:positionH>
                <wp:positionV relativeFrom="page">
                  <wp:posOffset>2651760</wp:posOffset>
                </wp:positionV>
                <wp:extent cx="6583680" cy="3175"/>
                <wp:effectExtent l="0" t="0" r="26670" b="34925"/>
                <wp:wrapNone/>
                <wp:docPr id="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83680" cy="317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9A1F1DB" id="Line 4" o:spid="_x0000_s1026" style="position:absolute;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8.15pt,208.8pt" to="556.55pt,2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" o:allowincell="f" strokeweight="1pt">
                <v:stroke startarrowwidth="narrow" startarrowlength="short" endarrowwidth="narrow" endarrowlength="short"/>
                <w10:wrap anchorx="page" anchory="page"/>
                <w10:anchorlock/>
              </v:line>
            </w:pict>
          </mc:Fallback>
        </mc:AlternateContent>
      </w:r>
    </w:p>
    <w:p w14:paraId="0A2D9D9F" w14:textId="77777777" w:rsidR="00513705" w:rsidRDefault="00513705">
      <w:pPr>
        <w:rPr>
          <w:spacing w:val="8"/>
          <w:sz w:val="20"/>
        </w:rPr>
      </w:pPr>
    </w:p>
    <w:p w14:paraId="13049928" w14:textId="097ED370" w:rsidR="00513705" w:rsidRDefault="00513705">
      <w:pPr>
        <w:pStyle w:val="TableText"/>
        <w:widowControl w:val="0"/>
        <w:tabs>
          <w:tab w:val="left" w:pos="2982"/>
          <w:tab w:val="left" w:pos="5387"/>
        </w:tabs>
        <w:suppressAutoHyphens w:val="0"/>
        <w:spacing w:before="80" w:after="0"/>
        <w:ind w:left="72" w:right="181"/>
        <w:rPr>
          <w:rFonts w:ascii="Arial" w:hAnsi="Arial" w:cs="Arial"/>
        </w:rPr>
      </w:pPr>
      <w:r>
        <w:rPr>
          <w:rFonts w:ascii="Arial" w:hAnsi="Arial" w:cs="Arial"/>
        </w:rPr>
        <w:t>This statement (</w:t>
      </w:r>
      <w:r w:rsidRPr="00197575">
        <w:rPr>
          <w:rFonts w:ascii="Arial" w:hAnsi="Arial" w:cs="Arial"/>
        </w:rPr>
        <w:t>consisting of</w:t>
      </w:r>
      <w:r w:rsidR="00DE6619" w:rsidRPr="00197575">
        <w:rPr>
          <w:rFonts w:ascii="Arial" w:hAnsi="Arial" w:cs="Arial"/>
        </w:rPr>
        <w:t xml:space="preserve"> </w:t>
      </w:r>
      <w:r w:rsidR="00B42217">
        <w:rPr>
          <w:rFonts w:ascii="Arial" w:hAnsi="Arial" w:cs="Arial"/>
          <w:highlight w:val="yellow"/>
        </w:rPr>
        <w:t>XXX</w:t>
      </w:r>
      <w:r w:rsidR="00655950" w:rsidRPr="00644FEC">
        <w:rPr>
          <w:rFonts w:ascii="Arial" w:hAnsi="Arial" w:cs="Arial"/>
          <w:highlight w:val="yellow"/>
        </w:rPr>
        <w:t> </w:t>
      </w:r>
      <w:bookmarkStart w:id="1" w:name="nPages"/>
      <w:bookmarkEnd w:id="1"/>
      <w:r w:rsidR="001636C3" w:rsidRPr="00197575">
        <w:rPr>
          <w:rFonts w:ascii="Arial" w:hAnsi="Arial" w:cs="Arial"/>
        </w:rPr>
        <w:t>pages</w:t>
      </w:r>
      <w:r w:rsidRPr="00197575">
        <w:rPr>
          <w:rFonts w:ascii="Arial" w:hAnsi="Arial" w:cs="Arial"/>
        </w:rPr>
        <w:t xml:space="preserve"> each signed</w:t>
      </w:r>
      <w:r>
        <w:rPr>
          <w:rFonts w:ascii="Arial" w:hAnsi="Arial" w:cs="Arial"/>
        </w:rPr>
        <w:t xml:space="preserve"> by me) is true to the best of my knowledge and belief and I make it knowing that, if it is tendered in evidence, I shall be liable to prosecution if I have wilfully stated in it, anything which I know to be false, or do not believe to be true.</w:t>
      </w:r>
    </w:p>
    <w:p w14:paraId="32745672" w14:textId="77777777" w:rsidR="00513705" w:rsidRDefault="00513705">
      <w:pPr>
        <w:rPr>
          <w:spacing w:val="8"/>
        </w:rPr>
      </w:pPr>
    </w:p>
    <w:tbl>
      <w:tblPr>
        <w:tblW w:w="0" w:type="auto"/>
        <w:tblLayout w:type="fixed"/>
        <w:tblLook w:val="0000" w:firstRow="0" w:lastRow="0" w:firstColumn="0" w:lastColumn="0" w:noHBand="0" w:noVBand="0"/>
      </w:tblPr>
      <w:tblGrid>
        <w:gridCol w:w="1368"/>
        <w:gridCol w:w="4680"/>
        <w:gridCol w:w="360"/>
        <w:gridCol w:w="810"/>
        <w:gridCol w:w="2622"/>
      </w:tblGrid>
      <w:tr w:rsidR="00513705" w14:paraId="199F1722" w14:textId="77777777">
        <w:tc>
          <w:tcPr>
            <w:tcW w:w="1368" w:type="dxa"/>
          </w:tcPr>
          <w:p w14:paraId="34250EC2" w14:textId="77777777" w:rsidR="00513705" w:rsidRDefault="00513705">
            <w:pPr>
              <w:jc w:val="both"/>
              <w:rPr>
                <w:spacing w:val="8"/>
              </w:rPr>
            </w:pPr>
            <w:r>
              <w:rPr>
                <w:spacing w:val="8"/>
              </w:rPr>
              <w:t>Signature:</w:t>
            </w:r>
          </w:p>
        </w:tc>
        <w:tc>
          <w:tcPr>
            <w:tcW w:w="4680" w:type="dxa"/>
            <w:tcBorders>
              <w:bottom w:val="dotted" w:sz="4" w:space="0" w:color="auto"/>
            </w:tcBorders>
          </w:tcPr>
          <w:p w14:paraId="0CB3FCED" w14:textId="0EA99285" w:rsidR="00513705" w:rsidRPr="00B42217" w:rsidRDefault="006376E0" w:rsidP="00AF5FBE">
            <w:pPr>
              <w:jc w:val="both"/>
              <w:rPr>
                <w:b/>
                <w:bCs/>
                <w:spacing w:val="8"/>
              </w:rPr>
            </w:pPr>
            <w:r w:rsidRPr="006376E0">
              <w:rPr>
                <w:b/>
                <w:bCs/>
                <w:spacing w:val="8"/>
                <w:highlight w:val="yellow"/>
              </w:rPr>
              <w:t xml:space="preserve">Type </w:t>
            </w:r>
            <w:r w:rsidR="00AF5FBE">
              <w:rPr>
                <w:b/>
                <w:bCs/>
                <w:spacing w:val="8"/>
              </w:rPr>
              <w:t>Your name</w:t>
            </w:r>
          </w:p>
        </w:tc>
        <w:tc>
          <w:tcPr>
            <w:tcW w:w="360" w:type="dxa"/>
          </w:tcPr>
          <w:p w14:paraId="6FFAB868" w14:textId="77777777" w:rsidR="00513705" w:rsidRDefault="00513705">
            <w:pPr>
              <w:jc w:val="both"/>
              <w:rPr>
                <w:spacing w:val="8"/>
              </w:rPr>
            </w:pPr>
          </w:p>
        </w:tc>
        <w:tc>
          <w:tcPr>
            <w:tcW w:w="810" w:type="dxa"/>
          </w:tcPr>
          <w:p w14:paraId="00816359" w14:textId="77777777" w:rsidR="00513705" w:rsidRDefault="00513705">
            <w:pPr>
              <w:jc w:val="both"/>
              <w:rPr>
                <w:spacing w:val="8"/>
              </w:rPr>
            </w:pPr>
            <w:r>
              <w:rPr>
                <w:spacing w:val="8"/>
              </w:rPr>
              <w:t>Date:</w:t>
            </w:r>
          </w:p>
        </w:tc>
        <w:tc>
          <w:tcPr>
            <w:tcW w:w="2622" w:type="dxa"/>
            <w:tcBorders>
              <w:bottom w:val="dotted" w:sz="4" w:space="0" w:color="auto"/>
            </w:tcBorders>
          </w:tcPr>
          <w:p w14:paraId="7ECD00A8" w14:textId="6E6297DD" w:rsidR="00513705" w:rsidRPr="00644FEC" w:rsidRDefault="00B42217" w:rsidP="00741190">
            <w:pPr>
              <w:jc w:val="both"/>
              <w:rPr>
                <w:spacing w:val="8"/>
                <w:highlight w:val="yellow"/>
              </w:rPr>
            </w:pPr>
            <w:r>
              <w:rPr>
                <w:spacing w:val="8"/>
                <w:highlight w:val="yellow"/>
              </w:rPr>
              <w:t>XXX</w:t>
            </w:r>
          </w:p>
        </w:tc>
      </w:tr>
    </w:tbl>
    <w:p w14:paraId="07473A2A" w14:textId="77777777" w:rsidR="00513705" w:rsidRDefault="00513705">
      <w:pPr>
        <w:spacing w:line="480" w:lineRule="auto"/>
        <w:jc w:val="both"/>
        <w:rPr>
          <w:spacing w:val="8"/>
        </w:rPr>
        <w:sectPr w:rsidR="00513705">
          <w:headerReference w:type="default" r:id="rId8"/>
          <w:footerReference w:type="default" r:id="rId9"/>
          <w:pgSz w:w="11907" w:h="16834" w:code="9"/>
          <w:pgMar w:top="1584" w:right="1080" w:bottom="1440" w:left="1080" w:header="706" w:footer="1584" w:gutter="0"/>
          <w:pgBorders>
            <w:top w:val="single" w:sz="8" w:space="20" w:color="auto"/>
            <w:left w:val="single" w:sz="8" w:space="15" w:color="auto"/>
            <w:bottom w:val="single" w:sz="8" w:space="20" w:color="auto"/>
            <w:right w:val="single" w:sz="8" w:space="15" w:color="auto"/>
          </w:pgBorders>
          <w:cols w:space="720"/>
        </w:sectPr>
      </w:pPr>
    </w:p>
    <w:p w14:paraId="528F0352" w14:textId="77777777" w:rsidR="00513705" w:rsidRDefault="008E1E3E">
      <w:pPr>
        <w:spacing w:line="480" w:lineRule="auto"/>
        <w:jc w:val="both"/>
        <w:rPr>
          <w:rFonts w:cs="Arial"/>
          <w:sz w:val="16"/>
          <w:szCs w:val="16"/>
        </w:rPr>
      </w:pPr>
      <w:r>
        <w:rPr>
          <w:noProof/>
          <w:sz w:val="20"/>
          <w:lang w:val="en-US"/>
        </w:rPr>
        <mc:AlternateContent>
          <mc:Choice Requires="wps">
            <w:drawing>
              <wp:anchor distT="4294967295" distB="4294967295" distL="114300" distR="114300" simplePos="0" relativeHeight="251658240" behindDoc="0" locked="0" layoutInCell="1" allowOverlap="1" wp14:anchorId="1CA80527" wp14:editId="74DA639C">
                <wp:simplePos x="0" y="0"/>
                <wp:positionH relativeFrom="page">
                  <wp:posOffset>484505</wp:posOffset>
                </wp:positionH>
                <wp:positionV relativeFrom="page">
                  <wp:posOffset>3660139</wp:posOffset>
                </wp:positionV>
                <wp:extent cx="6583680" cy="0"/>
                <wp:effectExtent l="0" t="0" r="26670" b="1905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36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3FC5E2B" id="Line 18" o:spid="_x0000_s1026" style="position:absolute;z-index:2516582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38.15pt,288.2pt" to="556.55pt,2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">
                <w10:wrap anchorx="page" anchory="page"/>
              </v:line>
            </w:pict>
          </mc:Fallback>
        </mc:AlternateContent>
      </w:r>
    </w:p>
    <w:tbl>
      <w:tblPr>
        <w:tblW w:w="0" w:type="auto"/>
        <w:tblLayout w:type="fixed"/>
        <w:tblLook w:val="0000" w:firstRow="0" w:lastRow="0" w:firstColumn="0" w:lastColumn="0" w:noHBand="0" w:noVBand="0"/>
      </w:tblPr>
      <w:tblGrid>
        <w:gridCol w:w="4248"/>
        <w:gridCol w:w="360"/>
        <w:gridCol w:w="5175"/>
      </w:tblGrid>
      <w:tr w:rsidR="00513705" w14:paraId="09E60523" w14:textId="77777777">
        <w:trPr>
          <w:trHeight w:hRule="exact" w:val="360"/>
        </w:trPr>
        <w:tc>
          <w:tcPr>
            <w:tcW w:w="4248" w:type="dxa"/>
            <w:vAlign w:val="center"/>
          </w:tcPr>
          <w:p w14:paraId="537F451E" w14:textId="77777777" w:rsidR="00513705" w:rsidRDefault="00513705">
            <w:pPr>
              <w:jc w:val="both"/>
              <w:rPr>
                <w:sz w:val="20"/>
              </w:rPr>
            </w:pPr>
            <w:r>
              <w:rPr>
                <w:sz w:val="20"/>
              </w:rPr>
              <w:t>Tick if witness evidence is visually recorded</w:t>
            </w:r>
          </w:p>
        </w:tc>
        <w:tc>
          <w:tcPr>
            <w:tcW w:w="360" w:type="dxa"/>
            <w:tcBorders>
              <w:top w:val="single" w:sz="4" w:space="0" w:color="auto"/>
              <w:left w:val="single" w:sz="4" w:space="0" w:color="auto"/>
              <w:bottom w:val="single" w:sz="4" w:space="0" w:color="auto"/>
              <w:right w:val="single" w:sz="4" w:space="0" w:color="auto"/>
            </w:tcBorders>
            <w:vAlign w:val="center"/>
          </w:tcPr>
          <w:p w14:paraId="548B720E" w14:textId="77777777" w:rsidR="00513705" w:rsidRDefault="00513705">
            <w:pPr>
              <w:jc w:val="both"/>
              <w:rPr>
                <w:sz w:val="20"/>
              </w:rPr>
            </w:pPr>
          </w:p>
        </w:tc>
        <w:tc>
          <w:tcPr>
            <w:tcW w:w="5175" w:type="dxa"/>
            <w:tcBorders>
              <w:left w:val="nil"/>
            </w:tcBorders>
            <w:vAlign w:val="center"/>
          </w:tcPr>
          <w:p w14:paraId="04A35AFB" w14:textId="77777777" w:rsidR="00513705" w:rsidRDefault="00513705">
            <w:pPr>
              <w:jc w:val="both"/>
              <w:rPr>
                <w:i/>
                <w:sz w:val="20"/>
              </w:rPr>
            </w:pPr>
            <w:r>
              <w:rPr>
                <w:i/>
                <w:sz w:val="20"/>
              </w:rPr>
              <w:t>(supply witness details on rear)</w:t>
            </w:r>
          </w:p>
        </w:tc>
      </w:tr>
    </w:tbl>
    <w:p w14:paraId="585FBACC" w14:textId="77777777" w:rsidR="00655950" w:rsidRDefault="00655950" w:rsidP="00EE2604"/>
    <w:p w14:paraId="6B8E0EF4" w14:textId="77777777" w:rsidR="00BC2F74" w:rsidRDefault="00BC2F74" w:rsidP="00BC2F74">
      <w:pPr>
        <w:pStyle w:val="Heading1"/>
        <w:framePr w:w="0" w:hRule="auto" w:hSpace="0" w:wrap="auto" w:vAnchor="margin" w:hAnchor="text" w:xAlign="left" w:yAlign="inline"/>
        <w:spacing w:before="240" w:after="60" w:line="480" w:lineRule="auto"/>
        <w:jc w:val="left"/>
      </w:pPr>
      <w:r w:rsidRPr="00BC2F74">
        <w:rPr>
          <w:rFonts w:cs="Arial"/>
          <w:bCs/>
          <w:kern w:val="32"/>
          <w:sz w:val="32"/>
          <w:szCs w:val="32"/>
        </w:rPr>
        <w:t>Qualifications and Experience</w:t>
      </w:r>
    </w:p>
    <w:p w14:paraId="1C8A3CED" w14:textId="6F8E8E50" w:rsidR="001805CA" w:rsidRDefault="00776948" w:rsidP="00F67BBD">
      <w:pPr>
        <w:numPr>
          <w:ilvl w:val="0"/>
          <w:numId w:val="1"/>
        </w:numPr>
        <w:spacing w:before="120" w:after="120" w:line="480" w:lineRule="auto"/>
        <w:jc w:val="both"/>
      </w:pPr>
      <w:r>
        <w:t xml:space="preserve">I am employed as a Digital </w:t>
      </w:r>
      <w:r w:rsidR="0046672A">
        <w:t>Forensics</w:t>
      </w:r>
      <w:r>
        <w:t xml:space="preserve"> Specialist at</w:t>
      </w:r>
      <w:r w:rsidR="00B42217">
        <w:t xml:space="preserve"> </w:t>
      </w:r>
      <w:r w:rsidR="009A19A1">
        <w:t xml:space="preserve">The University of </w:t>
      </w:r>
      <w:r w:rsidR="00967E4A">
        <w:t>Greenwich</w:t>
      </w:r>
      <w:r w:rsidR="009A19A1">
        <w:t>’s</w:t>
      </w:r>
      <w:r w:rsidR="00967E4A">
        <w:t xml:space="preserve"> </w:t>
      </w:r>
      <w:r w:rsidR="009A19A1">
        <w:t>Digital Forensic Consultation Service (DFCS)</w:t>
      </w:r>
      <w:r w:rsidR="007A26FC">
        <w:t xml:space="preserve">. </w:t>
      </w:r>
      <w:r w:rsidR="0000715A">
        <w:t xml:space="preserve">I have worked in the field of </w:t>
      </w:r>
      <w:r w:rsidR="009A19A1">
        <w:t>Digital</w:t>
      </w:r>
      <w:r w:rsidR="0000715A">
        <w:t xml:space="preserve"> Forensics since </w:t>
      </w:r>
      <w:r w:rsidR="009A19A1">
        <w:t>2021</w:t>
      </w:r>
      <w:r w:rsidR="00C53913">
        <w:t>.</w:t>
      </w:r>
      <w:r w:rsidR="00681E90">
        <w:t xml:space="preserve"> </w:t>
      </w:r>
      <w:r w:rsidR="0000715A">
        <w:t xml:space="preserve">I have </w:t>
      </w:r>
      <w:r w:rsidR="00AF5FBE">
        <w:t xml:space="preserve">a </w:t>
      </w:r>
      <w:r w:rsidR="0000715A">
        <w:t xml:space="preserve">Bachelor of Science degree in </w:t>
      </w:r>
      <w:r w:rsidR="00B42217" w:rsidRPr="00967E4A">
        <w:rPr>
          <w:highlight w:val="yellow"/>
        </w:rPr>
        <w:t>XXX</w:t>
      </w:r>
      <w:r w:rsidR="00B42217">
        <w:t xml:space="preserve"> </w:t>
      </w:r>
      <w:r w:rsidR="0000715A">
        <w:t xml:space="preserve">from the University of </w:t>
      </w:r>
      <w:r w:rsidR="00B42217">
        <w:t>Greenwich</w:t>
      </w:r>
      <w:r w:rsidR="0000715A">
        <w:t xml:space="preserve">. </w:t>
      </w:r>
      <w:r w:rsidR="00E35A22" w:rsidRPr="00E35A22">
        <w:t xml:space="preserve">I have undertaken </w:t>
      </w:r>
      <w:r w:rsidR="0000715A">
        <w:t xml:space="preserve">specialist </w:t>
      </w:r>
      <w:r w:rsidR="00E35A22" w:rsidRPr="00E35A22">
        <w:t xml:space="preserve">training </w:t>
      </w:r>
      <w:r w:rsidR="00532BCB">
        <w:t>in</w:t>
      </w:r>
      <w:r w:rsidR="0000715A">
        <w:t xml:space="preserve"> </w:t>
      </w:r>
      <w:r w:rsidR="00B42217">
        <w:t xml:space="preserve">Digital Forensics as part of my degree </w:t>
      </w:r>
      <w:r w:rsidR="0000715A">
        <w:t xml:space="preserve">from </w:t>
      </w:r>
      <w:r w:rsidR="00B42217">
        <w:t>the University of Greenwich</w:t>
      </w:r>
      <w:r w:rsidR="00E35A22" w:rsidRPr="00E35A22">
        <w:t>.</w:t>
      </w:r>
    </w:p>
    <w:p w14:paraId="7E50073E" w14:textId="167D2E78" w:rsidR="00E35A22" w:rsidRDefault="00E35A22" w:rsidP="009D000C">
      <w:pPr>
        <w:numPr>
          <w:ilvl w:val="0"/>
          <w:numId w:val="1"/>
        </w:numPr>
        <w:spacing w:before="120" w:after="120" w:line="480" w:lineRule="auto"/>
        <w:jc w:val="both"/>
      </w:pPr>
      <w:r w:rsidRPr="00E35A22">
        <w:t xml:space="preserve">I have performed various examinations for both law enforcement and commercial </w:t>
      </w:r>
      <w:r w:rsidR="00AF5FBE">
        <w:t>organizations</w:t>
      </w:r>
      <w:r w:rsidRPr="00E35A22">
        <w:t>.  I have previously given evidence in Court as an expert witness in relation to forensic computing cases.</w:t>
      </w:r>
    </w:p>
    <w:p w14:paraId="331EBE89" w14:textId="77777777" w:rsidR="006778C6" w:rsidRDefault="006778C6" w:rsidP="006778C6">
      <w:pPr>
        <w:pStyle w:val="Heading1"/>
        <w:framePr w:w="0" w:hRule="auto" w:hSpace="0" w:wrap="auto" w:vAnchor="margin" w:hAnchor="text" w:xAlign="left" w:yAlign="inline"/>
        <w:spacing w:before="240" w:after="60" w:line="480" w:lineRule="auto"/>
        <w:jc w:val="left"/>
      </w:pPr>
      <w:r>
        <w:rPr>
          <w:rFonts w:cs="Arial"/>
          <w:bCs/>
          <w:kern w:val="32"/>
          <w:sz w:val="32"/>
          <w:szCs w:val="32"/>
        </w:rPr>
        <w:t>Background</w:t>
      </w:r>
    </w:p>
    <w:p w14:paraId="3D80691C" w14:textId="083CAC7D" w:rsidR="006778C6" w:rsidRDefault="00433AFF" w:rsidP="00433AFF">
      <w:pPr>
        <w:numPr>
          <w:ilvl w:val="0"/>
          <w:numId w:val="1"/>
        </w:numPr>
        <w:spacing w:before="120" w:after="120" w:line="480" w:lineRule="auto"/>
        <w:jc w:val="both"/>
      </w:pPr>
      <w:r w:rsidRPr="000C15C7">
        <w:t>This witness statement refers to actions I have undertaken during the</w:t>
      </w:r>
      <w:r>
        <w:t xml:space="preserve"> examination of a</w:t>
      </w:r>
      <w:r w:rsidR="0046672A">
        <w:t xml:space="preserve"> forensic image </w:t>
      </w:r>
      <w:r w:rsidRPr="000C15C7">
        <w:t xml:space="preserve">supplied to </w:t>
      </w:r>
      <w:r w:rsidR="00967E4A">
        <w:t xml:space="preserve">me at the </w:t>
      </w:r>
      <w:r w:rsidR="009A19A1">
        <w:t>DFCS</w:t>
      </w:r>
      <w:r w:rsidR="007A26FC" w:rsidRPr="000C15C7">
        <w:t xml:space="preserve"> </w:t>
      </w:r>
      <w:r w:rsidRPr="000C15C7">
        <w:t xml:space="preserve">in </w:t>
      </w:r>
      <w:r>
        <w:t xml:space="preserve">the case referred to as </w:t>
      </w:r>
      <w:r w:rsidR="007A26FC">
        <w:t xml:space="preserve">Operation </w:t>
      </w:r>
      <w:r w:rsidR="00111BAB">
        <w:t>Canary Wharf</w:t>
      </w:r>
      <w:r w:rsidR="00967E4A">
        <w:t>.</w:t>
      </w:r>
      <w:r w:rsidR="009A19A1">
        <w:t xml:space="preserve"> </w:t>
      </w:r>
    </w:p>
    <w:p w14:paraId="51BC3A04" w14:textId="69B3EA7B" w:rsidR="00433AFF" w:rsidRDefault="009A19A1" w:rsidP="00AF5FBE">
      <w:pPr>
        <w:numPr>
          <w:ilvl w:val="0"/>
          <w:numId w:val="1"/>
        </w:numPr>
        <w:spacing w:before="120" w:after="120" w:line="480" w:lineRule="auto"/>
        <w:jc w:val="both"/>
      </w:pPr>
      <w:r>
        <w:lastRenderedPageBreak/>
        <w:t xml:space="preserve">I was not the person who imaged the original device, and for details relating to that please refer to the statement and notes of </w:t>
      </w:r>
      <w:r w:rsidR="00967E4A">
        <w:t>Mr. A. Aaron Adamson</w:t>
      </w:r>
      <w:r w:rsidR="00433AFF">
        <w:t xml:space="preserve"> who is the imaging technician in this case.</w:t>
      </w:r>
      <w:r>
        <w:t xml:space="preserve"> </w:t>
      </w:r>
      <w:r w:rsidR="00AF5FBE" w:rsidRPr="00AF5FBE">
        <w:t>However, at the start of my examination, I</w:t>
      </w:r>
      <w:r>
        <w:t xml:space="preserve"> performed a verification on the image that was supplied to me (called ‘Operation </w:t>
      </w:r>
      <w:r w:rsidR="007264A8">
        <w:t>Canary Wharf</w:t>
      </w:r>
      <w:r>
        <w:t xml:space="preserve">’) and it was found to be </w:t>
      </w:r>
      <w:r w:rsidR="00AF5FBE">
        <w:t>correct.</w:t>
      </w:r>
    </w:p>
    <w:p w14:paraId="6308582B" w14:textId="1C80E9DD" w:rsidR="006778C6" w:rsidRDefault="009A19A1" w:rsidP="00781851">
      <w:pPr>
        <w:numPr>
          <w:ilvl w:val="0"/>
          <w:numId w:val="1"/>
        </w:numPr>
        <w:spacing w:before="120" w:after="120" w:line="480" w:lineRule="auto"/>
        <w:jc w:val="both"/>
      </w:pPr>
      <w:r>
        <w:t xml:space="preserve">I have received instructions from </w:t>
      </w:r>
      <w:r w:rsidR="00267DF5">
        <w:t xml:space="preserve">the Crown Prosecution Service and have been asked to </w:t>
      </w:r>
      <w:r w:rsidR="00AF5FBE">
        <w:t>conduct</w:t>
      </w:r>
      <w:r w:rsidR="006778C6">
        <w:t xml:space="preserve"> an examination </w:t>
      </w:r>
      <w:r w:rsidR="00967E4A">
        <w:t>of the image file</w:t>
      </w:r>
      <w:r w:rsidR="006778C6" w:rsidRPr="003E5F6B">
        <w:t xml:space="preserve"> in order</w:t>
      </w:r>
      <w:r w:rsidR="00267DF5">
        <w:t xml:space="preserve"> to consider the following questions:</w:t>
      </w:r>
    </w:p>
    <w:p w14:paraId="483AE14B" w14:textId="157A247C" w:rsidR="00267DF5" w:rsidRPr="007264A8" w:rsidRDefault="00267DF5" w:rsidP="007264A8">
      <w:pPr>
        <w:spacing w:line="360" w:lineRule="auto"/>
        <w:ind w:left="360"/>
        <w:jc w:val="both"/>
        <w:rPr>
          <w:sz w:val="24"/>
          <w:szCs w:val="24"/>
        </w:rPr>
      </w:pPr>
      <w:r w:rsidRPr="007264A8">
        <w:rPr>
          <w:b/>
          <w:bCs/>
        </w:rPr>
        <w:t>Question 1</w:t>
      </w:r>
      <w:r w:rsidR="007264A8" w:rsidRPr="007264A8">
        <w:rPr>
          <w:b/>
          <w:bCs/>
        </w:rPr>
        <w:t>:</w:t>
      </w:r>
      <w:r w:rsidR="007264A8" w:rsidRPr="007264A8">
        <w:t xml:space="preserve"> </w:t>
      </w:r>
      <w:r w:rsidR="007264A8" w:rsidRPr="007264A8">
        <w:rPr>
          <w:sz w:val="24"/>
          <w:szCs w:val="24"/>
        </w:rPr>
        <w:t xml:space="preserve">The defendant has stated that he uses the laptop to play games online and do some university work, mostly doing his social activities on his phone. Are there </w:t>
      </w:r>
      <w:r w:rsidR="00083291">
        <w:rPr>
          <w:sz w:val="24"/>
          <w:szCs w:val="24"/>
        </w:rPr>
        <w:t>artifacts</w:t>
      </w:r>
      <w:r w:rsidR="007264A8" w:rsidRPr="007264A8">
        <w:rPr>
          <w:sz w:val="24"/>
          <w:szCs w:val="24"/>
        </w:rPr>
        <w:t xml:space="preserve"> present on the exhibit that support or undermine this assertion</w:t>
      </w:r>
      <w:r w:rsidR="00083291">
        <w:rPr>
          <w:sz w:val="24"/>
          <w:szCs w:val="24"/>
        </w:rPr>
        <w:t>?</w:t>
      </w:r>
    </w:p>
    <w:p w14:paraId="48059899" w14:textId="2D8F223E" w:rsidR="00267DF5" w:rsidRPr="007264A8" w:rsidRDefault="00267DF5" w:rsidP="007264A8">
      <w:pPr>
        <w:spacing w:line="360" w:lineRule="auto"/>
        <w:ind w:left="360"/>
        <w:jc w:val="both"/>
        <w:rPr>
          <w:sz w:val="24"/>
          <w:szCs w:val="24"/>
        </w:rPr>
      </w:pPr>
      <w:r w:rsidRPr="007264A8">
        <w:rPr>
          <w:b/>
          <w:bCs/>
        </w:rPr>
        <w:t>Question 2</w:t>
      </w:r>
      <w:r w:rsidR="007264A8" w:rsidRPr="007264A8">
        <w:rPr>
          <w:b/>
          <w:bCs/>
        </w:rPr>
        <w:t>:</w:t>
      </w:r>
      <w:r w:rsidR="007264A8" w:rsidRPr="007264A8">
        <w:rPr>
          <w:sz w:val="24"/>
          <w:szCs w:val="24"/>
        </w:rPr>
        <w:t xml:space="preserve"> Is there any evidence to show that the indecent photographs have been saved or accessed?</w:t>
      </w:r>
    </w:p>
    <w:p w14:paraId="116A9E9F" w14:textId="42193F8D" w:rsidR="00267DF5" w:rsidRPr="007264A8" w:rsidRDefault="00267DF5" w:rsidP="007264A8">
      <w:pPr>
        <w:spacing w:line="360" w:lineRule="auto"/>
        <w:ind w:left="360"/>
        <w:jc w:val="both"/>
        <w:rPr>
          <w:sz w:val="24"/>
          <w:szCs w:val="24"/>
        </w:rPr>
      </w:pPr>
      <w:r w:rsidRPr="007264A8">
        <w:rPr>
          <w:b/>
          <w:bCs/>
        </w:rPr>
        <w:t>Question 3</w:t>
      </w:r>
      <w:r w:rsidR="007264A8" w:rsidRPr="007264A8">
        <w:rPr>
          <w:b/>
          <w:bCs/>
        </w:rPr>
        <w:t>:</w:t>
      </w:r>
      <w:r w:rsidR="007264A8" w:rsidRPr="007264A8">
        <w:rPr>
          <w:sz w:val="24"/>
          <w:szCs w:val="24"/>
        </w:rPr>
        <w:t xml:space="preserve"> If the laptop has been bought second-hand, is it possible that any discovered </w:t>
      </w:r>
      <w:proofErr w:type="spellStart"/>
      <w:r w:rsidR="00083291">
        <w:rPr>
          <w:sz w:val="24"/>
          <w:szCs w:val="24"/>
        </w:rPr>
        <w:t>artifacts</w:t>
      </w:r>
      <w:proofErr w:type="spellEnd"/>
      <w:r w:rsidR="007264A8" w:rsidRPr="007264A8">
        <w:rPr>
          <w:sz w:val="24"/>
          <w:szCs w:val="24"/>
        </w:rPr>
        <w:t xml:space="preserve"> can be attributed to previous owners?</w:t>
      </w:r>
    </w:p>
    <w:p w14:paraId="30D06275" w14:textId="4837234F" w:rsidR="007264A8" w:rsidRPr="007264A8" w:rsidRDefault="007264A8" w:rsidP="007264A8">
      <w:pPr>
        <w:spacing w:line="360" w:lineRule="auto"/>
        <w:ind w:left="360"/>
        <w:jc w:val="both"/>
        <w:rPr>
          <w:sz w:val="24"/>
          <w:szCs w:val="24"/>
          <w:lang w:val="en-US"/>
        </w:rPr>
      </w:pPr>
      <w:r w:rsidRPr="007264A8">
        <w:rPr>
          <w:b/>
          <w:bCs/>
        </w:rPr>
        <w:t>Opinion:</w:t>
      </w:r>
      <w:r w:rsidRPr="007264A8">
        <w:t xml:space="preserve"> </w:t>
      </w:r>
      <w:r w:rsidRPr="007264A8">
        <w:rPr>
          <w:sz w:val="24"/>
          <w:szCs w:val="24"/>
          <w:lang w:val="en-US"/>
        </w:rPr>
        <w:t xml:space="preserve">Can you support the defendant’s statements about seeking to make composite pornographic pictures? We are particularly interested if there is anything on the device which indicates that the defendant, or anyone else, has made </w:t>
      </w:r>
      <w:r w:rsidR="00E053B8">
        <w:rPr>
          <w:sz w:val="24"/>
          <w:szCs w:val="24"/>
          <w:lang w:val="en-US"/>
        </w:rPr>
        <w:t xml:space="preserve">a </w:t>
      </w:r>
      <w:r w:rsidRPr="007264A8">
        <w:rPr>
          <w:sz w:val="24"/>
          <w:szCs w:val="24"/>
          <w:lang w:val="en-US"/>
        </w:rPr>
        <w:t>conscious effort to search or access indecent material.</w:t>
      </w:r>
      <w:r w:rsidRPr="00FA78F8">
        <w:rPr>
          <w:sz w:val="24"/>
          <w:szCs w:val="24"/>
          <w:lang w:val="en-US"/>
        </w:rPr>
        <w:t xml:space="preserve"> </w:t>
      </w:r>
    </w:p>
    <w:p w14:paraId="522B65B4" w14:textId="77777777" w:rsidR="006778C6" w:rsidRPr="000C15C7" w:rsidRDefault="006778C6" w:rsidP="00781851">
      <w:pPr>
        <w:numPr>
          <w:ilvl w:val="0"/>
          <w:numId w:val="1"/>
        </w:numPr>
        <w:spacing w:before="120" w:after="120" w:line="480" w:lineRule="auto"/>
        <w:jc w:val="both"/>
      </w:pPr>
      <w:r w:rsidRPr="000C15C7">
        <w:t xml:space="preserve">My examination </w:t>
      </w:r>
      <w:r>
        <w:t>was</w:t>
      </w:r>
      <w:r w:rsidRPr="000C15C7">
        <w:t xml:space="preserve"> conducted using sound forensic methodology, tools and practices. I have </w:t>
      </w:r>
      <w:r w:rsidRPr="004E662B">
        <w:t>followed the ‘Good Practice Guide for Digital Evidence’ produced by the Association</w:t>
      </w:r>
      <w:r w:rsidRPr="000C15C7">
        <w:t xml:space="preserve"> of Chief Police Officers (ACPO).</w:t>
      </w:r>
    </w:p>
    <w:p w14:paraId="65E99370" w14:textId="5B10261A" w:rsidR="006778C6" w:rsidRDefault="006778C6" w:rsidP="00781851">
      <w:pPr>
        <w:numPr>
          <w:ilvl w:val="0"/>
          <w:numId w:val="1"/>
        </w:numPr>
        <w:spacing w:before="120" w:after="120" w:line="480" w:lineRule="auto"/>
        <w:jc w:val="both"/>
      </w:pPr>
      <w:r w:rsidRPr="000C15C7">
        <w:t>During my examination I recorded my actions and observations in my original notes. These notes provide more detailed t</w:t>
      </w:r>
      <w:r>
        <w:t xml:space="preserve">echnical aspects of the </w:t>
      </w:r>
      <w:r w:rsidR="0046672A">
        <w:t xml:space="preserve">forensic image of the </w:t>
      </w:r>
      <w:r>
        <w:t xml:space="preserve">exhibit </w:t>
      </w:r>
      <w:r w:rsidRPr="000C15C7">
        <w:t>and the processes and tools that I used. They can be produced if required.</w:t>
      </w:r>
    </w:p>
    <w:p w14:paraId="4CCA22DA" w14:textId="77777777" w:rsidR="006778C6" w:rsidRPr="00C455F9" w:rsidRDefault="006778C6" w:rsidP="006778C6">
      <w:pPr>
        <w:jc w:val="both"/>
      </w:pPr>
    </w:p>
    <w:p w14:paraId="7F30E817" w14:textId="4938BC88" w:rsidR="00F332F9" w:rsidRDefault="00F332F9" w:rsidP="006778C6">
      <w:pPr>
        <w:pStyle w:val="Heading1"/>
        <w:framePr w:w="0" w:hRule="auto" w:hSpace="0" w:wrap="auto" w:vAnchor="margin" w:hAnchor="text" w:xAlign="left" w:yAlign="inline"/>
        <w:spacing w:before="240" w:after="60" w:line="480" w:lineRule="auto"/>
        <w:jc w:val="both"/>
        <w:rPr>
          <w:rFonts w:cs="Arial"/>
          <w:bCs/>
          <w:kern w:val="32"/>
          <w:sz w:val="32"/>
          <w:szCs w:val="32"/>
        </w:rPr>
      </w:pPr>
      <w:bookmarkStart w:id="2" w:name="_Toc295211801"/>
      <w:bookmarkStart w:id="3" w:name="_TOC276371497"/>
      <w:r>
        <w:rPr>
          <w:rFonts w:cs="Arial"/>
          <w:bCs/>
          <w:kern w:val="32"/>
          <w:sz w:val="32"/>
          <w:szCs w:val="32"/>
        </w:rPr>
        <w:lastRenderedPageBreak/>
        <w:t>Summary of Findings</w:t>
      </w:r>
    </w:p>
    <w:p w14:paraId="1C45C860" w14:textId="4655049F" w:rsidR="00D102B4" w:rsidRDefault="00267DF5" w:rsidP="00D102B4">
      <w:pPr>
        <w:numPr>
          <w:ilvl w:val="0"/>
          <w:numId w:val="1"/>
        </w:numPr>
        <w:spacing w:before="120" w:after="120" w:line="480" w:lineRule="auto"/>
        <w:jc w:val="both"/>
      </w:pPr>
      <w:r w:rsidRPr="007E5D8E">
        <w:rPr>
          <w:b/>
          <w:sz w:val="24"/>
          <w:szCs w:val="24"/>
        </w:rPr>
        <w:t>With</w:t>
      </w:r>
      <w:r w:rsidR="00AF5FBE" w:rsidRPr="007E5D8E">
        <w:rPr>
          <w:b/>
          <w:sz w:val="24"/>
          <w:szCs w:val="24"/>
        </w:rPr>
        <w:t xml:space="preserve"> respect to question 1</w:t>
      </w:r>
      <w:r w:rsidR="00AF5FBE">
        <w:t xml:space="preserve">, I found a </w:t>
      </w:r>
      <w:r w:rsidR="00AF5FBE" w:rsidRPr="007E5D8E">
        <w:rPr>
          <w:b/>
        </w:rPr>
        <w:t>shadow gaming</w:t>
      </w:r>
      <w:r w:rsidR="00AF5FBE">
        <w:t xml:space="preserve"> web search on the web cache.</w:t>
      </w:r>
    </w:p>
    <w:p w14:paraId="7EDC76B3" w14:textId="4277F855" w:rsidR="00AF5FBE" w:rsidRDefault="00AF5FBE" w:rsidP="00AF5FBE">
      <w:pPr>
        <w:spacing w:before="120" w:after="120" w:line="480" w:lineRule="auto"/>
        <w:jc w:val="both"/>
      </w:pPr>
      <w:r w:rsidRPr="00AF5FBE">
        <w:drawing>
          <wp:inline distT="0" distB="0" distL="0" distR="0" wp14:anchorId="0F7E9EC3" wp14:editId="74E560AB">
            <wp:extent cx="6354821" cy="46577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68919" cy="4668058"/>
                    </a:xfrm>
                    <a:prstGeom prst="rect">
                      <a:avLst/>
                    </a:prstGeom>
                  </pic:spPr>
                </pic:pic>
              </a:graphicData>
            </a:graphic>
          </wp:inline>
        </w:drawing>
      </w:r>
    </w:p>
    <w:p w14:paraId="7859FEA5" w14:textId="0A4F2C61" w:rsidR="00AF5FBE" w:rsidRDefault="00AF5FBE" w:rsidP="00AF5FBE">
      <w:pPr>
        <w:spacing w:before="120" w:after="120" w:line="480" w:lineRule="auto"/>
        <w:jc w:val="both"/>
      </w:pPr>
      <w:r>
        <w:t>Here, I also found the research work on the</w:t>
      </w:r>
      <w:r w:rsidR="00B279AE">
        <w:t xml:space="preserve"> topics</w:t>
      </w:r>
      <w:r w:rsidR="00E053B8">
        <w:t xml:space="preserve"> </w:t>
      </w:r>
      <w:r w:rsidR="00E053B8" w:rsidRPr="007E5D8E">
        <w:rPr>
          <w:b/>
        </w:rPr>
        <w:t>Deep</w:t>
      </w:r>
      <w:r w:rsidRPr="007E5D8E">
        <w:rPr>
          <w:b/>
        </w:rPr>
        <w:t>fake of a BBC journal</w:t>
      </w:r>
      <w:r>
        <w:t>.</w:t>
      </w:r>
    </w:p>
    <w:p w14:paraId="6194DE27" w14:textId="46FC042B" w:rsidR="00AF5FBE" w:rsidRDefault="00AF5FBE" w:rsidP="00AF5FBE">
      <w:pPr>
        <w:spacing w:before="120" w:after="120" w:line="480" w:lineRule="auto"/>
        <w:jc w:val="both"/>
      </w:pPr>
      <w:r w:rsidRPr="00AF5FBE">
        <w:rPr>
          <w:noProof/>
          <w:lang w:val="en-US"/>
        </w:rPr>
        <w:lastRenderedPageBreak/>
        <w:drawing>
          <wp:inline distT="0" distB="0" distL="0" distR="0" wp14:anchorId="580CB1FD" wp14:editId="6A414A6C">
            <wp:extent cx="5715000" cy="5343525"/>
            <wp:effectExtent l="0" t="0" r="0" b="9525"/>
            <wp:docPr id="12" name="Picture 12" descr="G:\fiverr\uk\deepfake(bbc)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fiverr\uk\deepfake(bbc) fi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9424" cy="5347661"/>
                    </a:xfrm>
                    <a:prstGeom prst="rect">
                      <a:avLst/>
                    </a:prstGeom>
                    <a:noFill/>
                    <a:ln>
                      <a:noFill/>
                    </a:ln>
                  </pic:spPr>
                </pic:pic>
              </a:graphicData>
            </a:graphic>
          </wp:inline>
        </w:drawing>
      </w:r>
    </w:p>
    <w:p w14:paraId="6AC01FA1" w14:textId="2C7D1821" w:rsidR="00B279AE" w:rsidRDefault="00AF5FBE" w:rsidP="00AF5FBE">
      <w:pPr>
        <w:spacing w:before="120" w:after="120" w:line="480" w:lineRule="auto"/>
        <w:jc w:val="both"/>
      </w:pPr>
      <w:r w:rsidRPr="00AF5FBE">
        <w:rPr>
          <w:noProof/>
          <w:lang w:val="en-US"/>
        </w:rPr>
        <w:drawing>
          <wp:inline distT="0" distB="0" distL="0" distR="0" wp14:anchorId="1839567F" wp14:editId="5764F464">
            <wp:extent cx="5533243" cy="2095500"/>
            <wp:effectExtent l="0" t="0" r="0" b="0"/>
            <wp:docPr id="13" name="Picture 13" descr="G:\fiverr\uk\deepfake bbc 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fiverr\uk\deepfake bbc artic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8722" cy="2101362"/>
                    </a:xfrm>
                    <a:prstGeom prst="rect">
                      <a:avLst/>
                    </a:prstGeom>
                    <a:noFill/>
                    <a:ln>
                      <a:noFill/>
                    </a:ln>
                  </pic:spPr>
                </pic:pic>
              </a:graphicData>
            </a:graphic>
          </wp:inline>
        </w:drawing>
      </w:r>
    </w:p>
    <w:p w14:paraId="2C29E1FA" w14:textId="385FE225" w:rsidR="00AF5FBE" w:rsidRDefault="00AF5FBE" w:rsidP="00AF5FBE">
      <w:pPr>
        <w:spacing w:before="120" w:after="120" w:line="480" w:lineRule="auto"/>
        <w:jc w:val="both"/>
      </w:pPr>
      <w:r w:rsidRPr="00AF5FBE">
        <w:rPr>
          <w:noProof/>
          <w:lang w:val="en-US"/>
        </w:rPr>
        <w:lastRenderedPageBreak/>
        <w:drawing>
          <wp:inline distT="0" distB="0" distL="0" distR="0" wp14:anchorId="40C80406" wp14:editId="4BAF15F6">
            <wp:extent cx="6189345" cy="4498547"/>
            <wp:effectExtent l="0" t="0" r="1905" b="0"/>
            <wp:docPr id="14" name="Picture 14" descr="G:\fiverr\uk\deepfake bbc 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fiverr\uk\deepfake bbc articl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9345" cy="4498547"/>
                    </a:xfrm>
                    <a:prstGeom prst="rect">
                      <a:avLst/>
                    </a:prstGeom>
                    <a:noFill/>
                    <a:ln>
                      <a:noFill/>
                    </a:ln>
                  </pic:spPr>
                </pic:pic>
              </a:graphicData>
            </a:graphic>
          </wp:inline>
        </w:drawing>
      </w:r>
    </w:p>
    <w:p w14:paraId="28D8CF70" w14:textId="77777777" w:rsidR="00E053B8" w:rsidRDefault="00E053B8" w:rsidP="00E053B8">
      <w:pPr>
        <w:spacing w:before="120" w:after="120" w:line="480" w:lineRule="auto"/>
        <w:jc w:val="both"/>
      </w:pPr>
    </w:p>
    <w:p w14:paraId="10F683C6" w14:textId="3880A2DA" w:rsidR="00E053B8" w:rsidRDefault="00AF5FBE" w:rsidP="00E053B8">
      <w:pPr>
        <w:spacing w:before="120" w:after="120" w:line="480" w:lineRule="auto"/>
        <w:jc w:val="both"/>
        <w:rPr>
          <w:sz w:val="24"/>
          <w:szCs w:val="24"/>
        </w:rPr>
      </w:pPr>
      <w:r>
        <w:t>There also have some social activit</w:t>
      </w:r>
      <w:r w:rsidR="00E053B8">
        <w:t xml:space="preserve">y and the platform was </w:t>
      </w:r>
      <w:r w:rsidR="00E053B8" w:rsidRPr="007E5D8E">
        <w:rPr>
          <w:b/>
        </w:rPr>
        <w:t>Outlook.</w:t>
      </w:r>
      <w:r w:rsidR="00E053B8">
        <w:t xml:space="preserve"> Where </w:t>
      </w:r>
      <w:r w:rsidR="00E053B8" w:rsidRPr="00FA78F8">
        <w:rPr>
          <w:sz w:val="24"/>
          <w:szCs w:val="24"/>
        </w:rPr>
        <w:t>defendant CHURCHILL</w:t>
      </w:r>
    </w:p>
    <w:p w14:paraId="39F44E53" w14:textId="7C629915" w:rsidR="00E053B8" w:rsidRPr="00E053B8" w:rsidRDefault="00E053B8" w:rsidP="00E053B8">
      <w:pPr>
        <w:spacing w:before="120" w:after="120" w:line="480" w:lineRule="auto"/>
        <w:jc w:val="both"/>
        <w:rPr>
          <w:sz w:val="24"/>
          <w:szCs w:val="24"/>
        </w:rPr>
      </w:pPr>
      <w:r>
        <w:rPr>
          <w:sz w:val="24"/>
          <w:szCs w:val="24"/>
        </w:rPr>
        <w:t xml:space="preserve">Send a mail </w:t>
      </w:r>
      <w:proofErr w:type="gramStart"/>
      <w:r w:rsidRPr="007E5D8E">
        <w:rPr>
          <w:b/>
          <w:sz w:val="24"/>
          <w:szCs w:val="24"/>
        </w:rPr>
        <w:t>prof</w:t>
      </w:r>
      <w:proofErr w:type="gramEnd"/>
      <w:r w:rsidRPr="007E5D8E">
        <w:rPr>
          <w:b/>
          <w:sz w:val="24"/>
          <w:szCs w:val="24"/>
        </w:rPr>
        <w:t xml:space="preserve"> Trent. </w:t>
      </w:r>
      <w:r>
        <w:rPr>
          <w:sz w:val="24"/>
          <w:szCs w:val="24"/>
        </w:rPr>
        <w:t>But here the content of the mail was fishy.</w:t>
      </w:r>
    </w:p>
    <w:p w14:paraId="0852C526" w14:textId="2B56FDB8" w:rsidR="00AF5FBE" w:rsidRPr="00AF5FBE" w:rsidRDefault="00B279AE" w:rsidP="00AF5FBE">
      <w:pPr>
        <w:spacing w:before="120" w:after="120" w:line="480" w:lineRule="auto"/>
        <w:jc w:val="both"/>
      </w:pPr>
      <w:r w:rsidRPr="00B279AE">
        <w:rPr>
          <w:noProof/>
          <w:lang w:val="en-US"/>
        </w:rPr>
        <w:lastRenderedPageBreak/>
        <w:drawing>
          <wp:inline distT="0" distB="0" distL="0" distR="0" wp14:anchorId="0797FF98" wp14:editId="20F5D75E">
            <wp:extent cx="6188809" cy="3552825"/>
            <wp:effectExtent l="0" t="0" r="2540" b="0"/>
            <wp:docPr id="16" name="Picture 16" descr="G:\fiverr\uk\blackmail to vi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fiverr\uk\blackmail to victi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0731" cy="3553928"/>
                    </a:xfrm>
                    <a:prstGeom prst="rect">
                      <a:avLst/>
                    </a:prstGeom>
                    <a:noFill/>
                    <a:ln>
                      <a:noFill/>
                    </a:ln>
                  </pic:spPr>
                </pic:pic>
              </a:graphicData>
            </a:graphic>
          </wp:inline>
        </w:drawing>
      </w:r>
    </w:p>
    <w:p w14:paraId="61FEBC68" w14:textId="43A53A19" w:rsidR="00B279AE" w:rsidRDefault="00267DF5" w:rsidP="00B279AE">
      <w:pPr>
        <w:numPr>
          <w:ilvl w:val="0"/>
          <w:numId w:val="1"/>
        </w:numPr>
        <w:spacing w:before="120" w:after="120" w:line="480" w:lineRule="auto"/>
        <w:jc w:val="both"/>
      </w:pPr>
      <w:r w:rsidRPr="007E5D8E">
        <w:rPr>
          <w:b/>
          <w:sz w:val="24"/>
          <w:szCs w:val="24"/>
        </w:rPr>
        <w:t>With respect to q</w:t>
      </w:r>
      <w:r w:rsidR="00B279AE" w:rsidRPr="007E5D8E">
        <w:rPr>
          <w:b/>
          <w:sz w:val="24"/>
          <w:szCs w:val="24"/>
        </w:rPr>
        <w:t>uestion 2</w:t>
      </w:r>
      <w:r w:rsidR="00B279AE">
        <w:t>, I found a lot of indecent photographs that have been saved or accessed.</w:t>
      </w:r>
      <w:r w:rsidR="00E053B8">
        <w:t xml:space="preserve"> </w:t>
      </w:r>
      <w:r w:rsidR="007E5D8E">
        <w:t>I fou</w:t>
      </w:r>
      <w:r w:rsidR="00B279AE">
        <w:t xml:space="preserve">nd a lot of </w:t>
      </w:r>
      <w:r w:rsidR="00B279AE" w:rsidRPr="007E5D8E">
        <w:rPr>
          <w:b/>
        </w:rPr>
        <w:t>child pornography</w:t>
      </w:r>
      <w:r w:rsidR="00B279AE">
        <w:t xml:space="preserve"> pictures </w:t>
      </w:r>
      <w:r w:rsidR="007E5D8E">
        <w:t>that</w:t>
      </w:r>
      <w:r w:rsidR="00B279AE">
        <w:t xml:space="preserve"> </w:t>
      </w:r>
      <w:r w:rsidR="007E5D8E">
        <w:t>are</w:t>
      </w:r>
      <w:r w:rsidR="00B279AE">
        <w:t xml:space="preserve"> saved on the defendant’s laptop.</w:t>
      </w:r>
      <w:r w:rsidR="00E053B8">
        <w:t xml:space="preserve"> Some of them I show here.</w:t>
      </w:r>
    </w:p>
    <w:p w14:paraId="31AC60B9" w14:textId="27BD4317" w:rsidR="00B279AE" w:rsidRDefault="00B279AE" w:rsidP="00B279AE">
      <w:pPr>
        <w:spacing w:before="120" w:after="120" w:line="480" w:lineRule="auto"/>
        <w:jc w:val="both"/>
      </w:pPr>
      <w:r w:rsidRPr="00B279AE">
        <w:drawing>
          <wp:inline distT="0" distB="0" distL="0" distR="0" wp14:anchorId="48F024E8" wp14:editId="0046F44B">
            <wp:extent cx="6189345" cy="30575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3057525"/>
                    </a:xfrm>
                    <a:prstGeom prst="rect">
                      <a:avLst/>
                    </a:prstGeom>
                  </pic:spPr>
                </pic:pic>
              </a:graphicData>
            </a:graphic>
          </wp:inline>
        </w:drawing>
      </w:r>
    </w:p>
    <w:p w14:paraId="22C383BA" w14:textId="7BFE1952" w:rsidR="00B279AE" w:rsidRDefault="00B279AE" w:rsidP="00B279AE">
      <w:pPr>
        <w:spacing w:before="120" w:after="120" w:line="480" w:lineRule="auto"/>
        <w:jc w:val="both"/>
      </w:pPr>
      <w:r w:rsidRPr="00B279AE">
        <w:lastRenderedPageBreak/>
        <w:drawing>
          <wp:inline distT="0" distB="0" distL="0" distR="0" wp14:anchorId="5E1E6668" wp14:editId="0C7C1364">
            <wp:extent cx="6162675" cy="3813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4560" cy="3814977"/>
                    </a:xfrm>
                    <a:prstGeom prst="rect">
                      <a:avLst/>
                    </a:prstGeom>
                  </pic:spPr>
                </pic:pic>
              </a:graphicData>
            </a:graphic>
          </wp:inline>
        </w:drawing>
      </w:r>
    </w:p>
    <w:p w14:paraId="57420125" w14:textId="5E0F80D2" w:rsidR="00B279AE" w:rsidRDefault="00B279AE" w:rsidP="00B279AE">
      <w:pPr>
        <w:spacing w:before="120" w:after="120" w:line="480" w:lineRule="auto"/>
        <w:jc w:val="both"/>
      </w:pPr>
      <w:r w:rsidRPr="00B279AE">
        <w:drawing>
          <wp:inline distT="0" distB="0" distL="0" distR="0" wp14:anchorId="2A3DD81B" wp14:editId="13431263">
            <wp:extent cx="6189345" cy="375285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9345" cy="3752850"/>
                    </a:xfrm>
                    <a:prstGeom prst="rect">
                      <a:avLst/>
                    </a:prstGeom>
                  </pic:spPr>
                </pic:pic>
              </a:graphicData>
            </a:graphic>
          </wp:inline>
        </w:drawing>
      </w:r>
    </w:p>
    <w:p w14:paraId="13CDD08F" w14:textId="2D2D3815" w:rsidR="00B279AE" w:rsidRDefault="00B279AE" w:rsidP="00B279AE">
      <w:pPr>
        <w:spacing w:before="120" w:after="120" w:line="480" w:lineRule="auto"/>
        <w:jc w:val="both"/>
      </w:pPr>
      <w:r w:rsidRPr="00B279AE">
        <w:lastRenderedPageBreak/>
        <w:drawing>
          <wp:inline distT="0" distB="0" distL="0" distR="0" wp14:anchorId="3ACD58AB" wp14:editId="005C5EE6">
            <wp:extent cx="6189345" cy="3609975"/>
            <wp:effectExtent l="0" t="0" r="190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609975"/>
                    </a:xfrm>
                    <a:prstGeom prst="rect">
                      <a:avLst/>
                    </a:prstGeom>
                  </pic:spPr>
                </pic:pic>
              </a:graphicData>
            </a:graphic>
          </wp:inline>
        </w:drawing>
      </w:r>
    </w:p>
    <w:p w14:paraId="2018A659" w14:textId="45DEA435" w:rsidR="00B279AE" w:rsidRDefault="00B279AE" w:rsidP="00B279AE">
      <w:pPr>
        <w:spacing w:before="120" w:after="120" w:line="480" w:lineRule="auto"/>
        <w:jc w:val="both"/>
      </w:pPr>
      <w:r w:rsidRPr="00B279AE">
        <w:drawing>
          <wp:inline distT="0" distB="0" distL="0" distR="0" wp14:anchorId="35E87D46" wp14:editId="575C0C8F">
            <wp:extent cx="6189345" cy="400304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4003040"/>
                    </a:xfrm>
                    <a:prstGeom prst="rect">
                      <a:avLst/>
                    </a:prstGeom>
                  </pic:spPr>
                </pic:pic>
              </a:graphicData>
            </a:graphic>
          </wp:inline>
        </w:drawing>
      </w:r>
    </w:p>
    <w:p w14:paraId="094E58F4" w14:textId="38944A5F" w:rsidR="00B279AE" w:rsidRDefault="00B279AE" w:rsidP="00B279AE">
      <w:pPr>
        <w:spacing w:before="120" w:after="120" w:line="480" w:lineRule="auto"/>
        <w:jc w:val="both"/>
      </w:pPr>
      <w:r w:rsidRPr="00B279AE">
        <w:lastRenderedPageBreak/>
        <w:drawing>
          <wp:inline distT="0" distB="0" distL="0" distR="0" wp14:anchorId="2BF5E0D3" wp14:editId="7EE7B3D9">
            <wp:extent cx="6189345" cy="372427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724275"/>
                    </a:xfrm>
                    <a:prstGeom prst="rect">
                      <a:avLst/>
                    </a:prstGeom>
                  </pic:spPr>
                </pic:pic>
              </a:graphicData>
            </a:graphic>
          </wp:inline>
        </w:drawing>
      </w:r>
    </w:p>
    <w:p w14:paraId="0A1A5270" w14:textId="71DF7E38" w:rsidR="00B279AE" w:rsidRDefault="00B279AE" w:rsidP="00B279AE">
      <w:pPr>
        <w:spacing w:before="120" w:after="120" w:line="480" w:lineRule="auto"/>
        <w:jc w:val="both"/>
      </w:pPr>
      <w:r w:rsidRPr="00B279AE">
        <w:drawing>
          <wp:inline distT="0" distB="0" distL="0" distR="0" wp14:anchorId="2C245083" wp14:editId="55195E4C">
            <wp:extent cx="6189345" cy="396049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3960495"/>
                    </a:xfrm>
                    <a:prstGeom prst="rect">
                      <a:avLst/>
                    </a:prstGeom>
                  </pic:spPr>
                </pic:pic>
              </a:graphicData>
            </a:graphic>
          </wp:inline>
        </w:drawing>
      </w:r>
    </w:p>
    <w:p w14:paraId="25FA26F4" w14:textId="4E8DE2DF" w:rsidR="00B279AE" w:rsidRDefault="00B279AE" w:rsidP="00B279AE">
      <w:pPr>
        <w:spacing w:before="120" w:after="120" w:line="480" w:lineRule="auto"/>
        <w:jc w:val="both"/>
      </w:pPr>
      <w:r w:rsidRPr="00B279AE">
        <w:lastRenderedPageBreak/>
        <w:drawing>
          <wp:inline distT="0" distB="0" distL="0" distR="0" wp14:anchorId="7ED002E0" wp14:editId="036AF0B2">
            <wp:extent cx="6189345" cy="38766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3876675"/>
                    </a:xfrm>
                    <a:prstGeom prst="rect">
                      <a:avLst/>
                    </a:prstGeom>
                  </pic:spPr>
                </pic:pic>
              </a:graphicData>
            </a:graphic>
          </wp:inline>
        </w:drawing>
      </w:r>
    </w:p>
    <w:p w14:paraId="34457687" w14:textId="0943E4A4" w:rsidR="00B279AE" w:rsidRDefault="00B279AE" w:rsidP="00B279AE">
      <w:pPr>
        <w:spacing w:before="120" w:after="120" w:line="480" w:lineRule="auto"/>
        <w:jc w:val="both"/>
      </w:pPr>
      <w:r w:rsidRPr="00B279AE">
        <w:drawing>
          <wp:inline distT="0" distB="0" distL="0" distR="0" wp14:anchorId="736A087D" wp14:editId="067168DA">
            <wp:extent cx="6189345" cy="37979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3797935"/>
                    </a:xfrm>
                    <a:prstGeom prst="rect">
                      <a:avLst/>
                    </a:prstGeom>
                  </pic:spPr>
                </pic:pic>
              </a:graphicData>
            </a:graphic>
          </wp:inline>
        </w:drawing>
      </w:r>
    </w:p>
    <w:p w14:paraId="0CA727B8" w14:textId="1E2ED702" w:rsidR="00B279AE" w:rsidRDefault="00B279AE" w:rsidP="00B279AE">
      <w:pPr>
        <w:spacing w:before="120" w:after="120" w:line="480" w:lineRule="auto"/>
        <w:jc w:val="both"/>
      </w:pPr>
      <w:r w:rsidRPr="00B279AE">
        <w:lastRenderedPageBreak/>
        <w:drawing>
          <wp:inline distT="0" distB="0" distL="0" distR="0" wp14:anchorId="5F253A7E" wp14:editId="30682821">
            <wp:extent cx="6189345" cy="38290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3829050"/>
                    </a:xfrm>
                    <a:prstGeom prst="rect">
                      <a:avLst/>
                    </a:prstGeom>
                  </pic:spPr>
                </pic:pic>
              </a:graphicData>
            </a:graphic>
          </wp:inline>
        </w:drawing>
      </w:r>
    </w:p>
    <w:p w14:paraId="05FB2B17" w14:textId="1FE91D02" w:rsidR="00B279AE" w:rsidRDefault="00B279AE" w:rsidP="00B279AE">
      <w:pPr>
        <w:spacing w:before="120" w:after="120" w:line="480" w:lineRule="auto"/>
        <w:jc w:val="both"/>
      </w:pPr>
      <w:r w:rsidRPr="00B279AE">
        <w:drawing>
          <wp:inline distT="0" distB="0" distL="0" distR="0" wp14:anchorId="64EC9933" wp14:editId="61863EC2">
            <wp:extent cx="6189345" cy="38087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3808730"/>
                    </a:xfrm>
                    <a:prstGeom prst="rect">
                      <a:avLst/>
                    </a:prstGeom>
                  </pic:spPr>
                </pic:pic>
              </a:graphicData>
            </a:graphic>
          </wp:inline>
        </w:drawing>
      </w:r>
    </w:p>
    <w:p w14:paraId="4D0A890D" w14:textId="1D9460B5" w:rsidR="00B279AE" w:rsidRDefault="00B279AE" w:rsidP="00B279AE">
      <w:pPr>
        <w:spacing w:before="120" w:after="120" w:line="480" w:lineRule="auto"/>
        <w:jc w:val="both"/>
      </w:pPr>
      <w:r w:rsidRPr="00B279AE">
        <w:lastRenderedPageBreak/>
        <w:drawing>
          <wp:inline distT="0" distB="0" distL="0" distR="0" wp14:anchorId="783FF953" wp14:editId="2B6B26B2">
            <wp:extent cx="6189345" cy="38862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3886200"/>
                    </a:xfrm>
                    <a:prstGeom prst="rect">
                      <a:avLst/>
                    </a:prstGeom>
                  </pic:spPr>
                </pic:pic>
              </a:graphicData>
            </a:graphic>
          </wp:inline>
        </w:drawing>
      </w:r>
    </w:p>
    <w:p w14:paraId="604EBE2B" w14:textId="236D2F2E" w:rsidR="00B279AE" w:rsidRDefault="00B279AE" w:rsidP="00B279AE">
      <w:pPr>
        <w:spacing w:before="120" w:after="120" w:line="480" w:lineRule="auto"/>
        <w:jc w:val="both"/>
      </w:pPr>
      <w:r w:rsidRPr="00B279AE">
        <w:drawing>
          <wp:inline distT="0" distB="0" distL="0" distR="0" wp14:anchorId="0B323DBF" wp14:editId="0CD03B88">
            <wp:extent cx="6189345" cy="3824605"/>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9345" cy="3824605"/>
                    </a:xfrm>
                    <a:prstGeom prst="rect">
                      <a:avLst/>
                    </a:prstGeom>
                  </pic:spPr>
                </pic:pic>
              </a:graphicData>
            </a:graphic>
          </wp:inline>
        </w:drawing>
      </w:r>
    </w:p>
    <w:p w14:paraId="2EB7B142" w14:textId="60EA5E33" w:rsidR="00B279AE" w:rsidRDefault="00B279AE" w:rsidP="00B279AE">
      <w:pPr>
        <w:spacing w:before="120" w:after="120" w:line="480" w:lineRule="auto"/>
        <w:jc w:val="both"/>
      </w:pPr>
      <w:r w:rsidRPr="00B279AE">
        <w:lastRenderedPageBreak/>
        <w:drawing>
          <wp:inline distT="0" distB="0" distL="0" distR="0" wp14:anchorId="19E89584" wp14:editId="4D992DAD">
            <wp:extent cx="6189345" cy="36455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3645535"/>
                    </a:xfrm>
                    <a:prstGeom prst="rect">
                      <a:avLst/>
                    </a:prstGeom>
                  </pic:spPr>
                </pic:pic>
              </a:graphicData>
            </a:graphic>
          </wp:inline>
        </w:drawing>
      </w:r>
    </w:p>
    <w:p w14:paraId="1A2CB2FB" w14:textId="4C163589" w:rsidR="00B279AE" w:rsidRDefault="00B279AE" w:rsidP="00B279AE">
      <w:pPr>
        <w:spacing w:before="120" w:after="120" w:line="480" w:lineRule="auto"/>
        <w:jc w:val="both"/>
      </w:pPr>
      <w:r w:rsidRPr="00B279AE">
        <w:drawing>
          <wp:inline distT="0" distB="0" distL="0" distR="0" wp14:anchorId="39293CF9" wp14:editId="46F218E3">
            <wp:extent cx="6189345" cy="371729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3717290"/>
                    </a:xfrm>
                    <a:prstGeom prst="rect">
                      <a:avLst/>
                    </a:prstGeom>
                  </pic:spPr>
                </pic:pic>
              </a:graphicData>
            </a:graphic>
          </wp:inline>
        </w:drawing>
      </w:r>
    </w:p>
    <w:p w14:paraId="0B10A216" w14:textId="48123DE1" w:rsidR="00B279AE" w:rsidRDefault="00B279AE" w:rsidP="00B279AE">
      <w:pPr>
        <w:spacing w:before="120" w:after="120" w:line="480" w:lineRule="auto"/>
        <w:jc w:val="both"/>
      </w:pPr>
      <w:r w:rsidRPr="00B279AE">
        <w:lastRenderedPageBreak/>
        <w:drawing>
          <wp:inline distT="0" distB="0" distL="0" distR="0" wp14:anchorId="458EC349" wp14:editId="34D4D662">
            <wp:extent cx="6189345" cy="32766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345" cy="3276600"/>
                    </a:xfrm>
                    <a:prstGeom prst="rect">
                      <a:avLst/>
                    </a:prstGeom>
                  </pic:spPr>
                </pic:pic>
              </a:graphicData>
            </a:graphic>
          </wp:inline>
        </w:drawing>
      </w:r>
    </w:p>
    <w:p w14:paraId="7EDCC06B" w14:textId="57F3C9CC" w:rsidR="00B279AE" w:rsidRDefault="00B279AE" w:rsidP="00B279AE">
      <w:pPr>
        <w:spacing w:before="120" w:after="120" w:line="480" w:lineRule="auto"/>
        <w:jc w:val="both"/>
      </w:pPr>
      <w:r w:rsidRPr="00B279AE">
        <w:drawing>
          <wp:inline distT="0" distB="0" distL="0" distR="0" wp14:anchorId="1F494781" wp14:editId="52597AB5">
            <wp:extent cx="6189345" cy="42481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4248150"/>
                    </a:xfrm>
                    <a:prstGeom prst="rect">
                      <a:avLst/>
                    </a:prstGeom>
                  </pic:spPr>
                </pic:pic>
              </a:graphicData>
            </a:graphic>
          </wp:inline>
        </w:drawing>
      </w:r>
    </w:p>
    <w:p w14:paraId="3E91772B" w14:textId="34CFEC54" w:rsidR="00B279AE" w:rsidRDefault="00B279AE" w:rsidP="00B279AE">
      <w:pPr>
        <w:spacing w:before="120" w:after="120" w:line="480" w:lineRule="auto"/>
        <w:jc w:val="both"/>
      </w:pPr>
      <w:r w:rsidRPr="00B279AE">
        <w:lastRenderedPageBreak/>
        <w:drawing>
          <wp:inline distT="0" distB="0" distL="0" distR="0" wp14:anchorId="5A167D6E" wp14:editId="273BF021">
            <wp:extent cx="6189345" cy="38366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3836670"/>
                    </a:xfrm>
                    <a:prstGeom prst="rect">
                      <a:avLst/>
                    </a:prstGeom>
                  </pic:spPr>
                </pic:pic>
              </a:graphicData>
            </a:graphic>
          </wp:inline>
        </w:drawing>
      </w:r>
    </w:p>
    <w:p w14:paraId="27AA3486" w14:textId="6DC6E9B3" w:rsidR="00B279AE" w:rsidRDefault="00B279AE" w:rsidP="00B279AE">
      <w:pPr>
        <w:spacing w:before="120" w:after="120" w:line="480" w:lineRule="auto"/>
        <w:jc w:val="both"/>
      </w:pPr>
      <w:r w:rsidRPr="00B279AE">
        <w:drawing>
          <wp:inline distT="0" distB="0" distL="0" distR="0" wp14:anchorId="030062E1" wp14:editId="19F18868">
            <wp:extent cx="6189345" cy="390969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9345" cy="3909695"/>
                    </a:xfrm>
                    <a:prstGeom prst="rect">
                      <a:avLst/>
                    </a:prstGeom>
                  </pic:spPr>
                </pic:pic>
              </a:graphicData>
            </a:graphic>
          </wp:inline>
        </w:drawing>
      </w:r>
    </w:p>
    <w:p w14:paraId="1A716664" w14:textId="5A454F39" w:rsidR="00B279AE" w:rsidRDefault="00B279AE" w:rsidP="00B279AE">
      <w:pPr>
        <w:spacing w:before="120" w:after="120" w:line="480" w:lineRule="auto"/>
        <w:jc w:val="both"/>
      </w:pPr>
      <w:r w:rsidRPr="00B279AE">
        <w:lastRenderedPageBreak/>
        <w:drawing>
          <wp:inline distT="0" distB="0" distL="0" distR="0" wp14:anchorId="43343F44" wp14:editId="44184026">
            <wp:extent cx="6189345" cy="35623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345" cy="3562350"/>
                    </a:xfrm>
                    <a:prstGeom prst="rect">
                      <a:avLst/>
                    </a:prstGeom>
                  </pic:spPr>
                </pic:pic>
              </a:graphicData>
            </a:graphic>
          </wp:inline>
        </w:drawing>
      </w:r>
    </w:p>
    <w:p w14:paraId="2FFD1B98" w14:textId="3BD6207C" w:rsidR="00B279AE" w:rsidRDefault="00B279AE" w:rsidP="00B279AE">
      <w:pPr>
        <w:spacing w:before="120" w:after="120" w:line="480" w:lineRule="auto"/>
        <w:jc w:val="both"/>
      </w:pPr>
      <w:r w:rsidRPr="00B279AE">
        <w:drawing>
          <wp:inline distT="0" distB="0" distL="0" distR="0" wp14:anchorId="15A70C89" wp14:editId="2FD21EC0">
            <wp:extent cx="6189345" cy="40005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4000500"/>
                    </a:xfrm>
                    <a:prstGeom prst="rect">
                      <a:avLst/>
                    </a:prstGeom>
                  </pic:spPr>
                </pic:pic>
              </a:graphicData>
            </a:graphic>
          </wp:inline>
        </w:drawing>
      </w:r>
    </w:p>
    <w:p w14:paraId="53332E26" w14:textId="5BB2A287" w:rsidR="00157EE7" w:rsidRDefault="00B279AE" w:rsidP="00B279AE">
      <w:pPr>
        <w:spacing w:before="120" w:after="120" w:line="480" w:lineRule="auto"/>
        <w:jc w:val="both"/>
      </w:pPr>
      <w:r w:rsidRPr="00B279AE">
        <w:lastRenderedPageBreak/>
        <w:drawing>
          <wp:inline distT="0" distB="0" distL="0" distR="0" wp14:anchorId="244157DF" wp14:editId="5253612A">
            <wp:extent cx="6189345" cy="357187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9345" cy="3571875"/>
                    </a:xfrm>
                    <a:prstGeom prst="rect">
                      <a:avLst/>
                    </a:prstGeom>
                  </pic:spPr>
                </pic:pic>
              </a:graphicData>
            </a:graphic>
          </wp:inline>
        </w:drawing>
      </w:r>
    </w:p>
    <w:p w14:paraId="58CBE55D" w14:textId="46E8B850" w:rsidR="00B279AE" w:rsidRDefault="00B279AE" w:rsidP="00B279AE">
      <w:pPr>
        <w:spacing w:before="120" w:after="120" w:line="480" w:lineRule="auto"/>
        <w:jc w:val="both"/>
      </w:pPr>
      <w:r w:rsidRPr="00B279AE">
        <w:drawing>
          <wp:inline distT="0" distB="0" distL="0" distR="0" wp14:anchorId="226DBA8F" wp14:editId="2F0D3E29">
            <wp:extent cx="6189345" cy="3857625"/>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3857625"/>
                    </a:xfrm>
                    <a:prstGeom prst="rect">
                      <a:avLst/>
                    </a:prstGeom>
                  </pic:spPr>
                </pic:pic>
              </a:graphicData>
            </a:graphic>
          </wp:inline>
        </w:drawing>
      </w:r>
    </w:p>
    <w:p w14:paraId="28D4D0A9" w14:textId="03B286EB" w:rsidR="00E96045" w:rsidRDefault="00E96045" w:rsidP="00E96045">
      <w:pPr>
        <w:spacing w:before="120" w:after="120" w:line="480" w:lineRule="auto"/>
        <w:jc w:val="both"/>
      </w:pPr>
      <w:r>
        <w:lastRenderedPageBreak/>
        <w:t>Here I mention the folder location where I find the photography of children’s pornography.</w:t>
      </w:r>
    </w:p>
    <w:p w14:paraId="07559D9E" w14:textId="77777777" w:rsidR="00E96045" w:rsidRDefault="00E96045" w:rsidP="00E96045">
      <w:pPr>
        <w:spacing w:before="120" w:after="120" w:line="480" w:lineRule="auto"/>
        <w:jc w:val="both"/>
      </w:pPr>
      <w:r>
        <w:t xml:space="preserve">Path: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666"/>
      </w:tblGrid>
      <w:tr w:rsidR="00E96045" w:rsidRPr="00157EE7" w14:paraId="0F3334CC" w14:textId="77777777" w:rsidTr="00F67BBD">
        <w:trPr>
          <w:tblCellSpacing w:w="15" w:type="dxa"/>
        </w:trPr>
        <w:tc>
          <w:tcPr>
            <w:tcW w:w="0" w:type="auto"/>
            <w:hideMark/>
          </w:tcPr>
          <w:p w14:paraId="7A8C6F0A" w14:textId="77777777" w:rsidR="00E96045" w:rsidRPr="00157EE7" w:rsidRDefault="00E96045" w:rsidP="00F67BBD">
            <w:pPr>
              <w:rPr>
                <w:rFonts w:ascii="Times New Roman" w:hAnsi="Times New Roman"/>
                <w:sz w:val="20"/>
                <w:szCs w:val="24"/>
                <w:lang w:val="en-US"/>
              </w:rPr>
            </w:pPr>
          </w:p>
        </w:tc>
        <w:tc>
          <w:tcPr>
            <w:tcW w:w="0" w:type="auto"/>
            <w:vAlign w:val="center"/>
            <w:hideMark/>
          </w:tcPr>
          <w:p w14:paraId="788CDF1F" w14:textId="77777777" w:rsidR="00E96045"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/img_Operation Canary Wharf.E01/vol_vol2/Users/IEUser/AppData/Local/Microsoft/Windows/Temporary Internet Files/Content.IE5/3LEMN813/ </w:t>
            </w:r>
          </w:p>
          <w:p w14:paraId="4F589847" w14:textId="77777777" w:rsidR="00E96045" w:rsidRDefault="00E96045" w:rsidP="00F67BBD">
            <w:pPr>
              <w:rPr>
                <w:rFonts w:ascii="Times New Roman" w:hAnsi="Times New Roman"/>
                <w:sz w:val="24"/>
                <w:szCs w:val="24"/>
                <w:lang w:val="en-US"/>
              </w:rPr>
            </w:pPr>
          </w:p>
          <w:p w14:paraId="14D6CAEA" w14:textId="77777777" w:rsidR="00E96045" w:rsidRPr="00157EE7" w:rsidRDefault="00E96045" w:rsidP="00F67BBD">
            <w:pPr>
              <w:rPr>
                <w:rFonts w:ascii="Times New Roman" w:hAnsi="Times New Roman"/>
                <w:sz w:val="24"/>
                <w:szCs w:val="24"/>
                <w:lang w:val="en-US"/>
              </w:rPr>
            </w:pPr>
          </w:p>
        </w:tc>
      </w:tr>
    </w:tbl>
    <w:p w14:paraId="3A7D3C05" w14:textId="77777777" w:rsidR="00E96045" w:rsidRDefault="00E96045" w:rsidP="00E96045">
      <w:pPr>
        <w:spacing w:before="120" w:after="120" w:line="480" w:lineRule="auto"/>
        <w:jc w:val="both"/>
      </w:pPr>
      <w:r>
        <w:t>And the metadata of this folder 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3"/>
        <w:gridCol w:w="8574"/>
      </w:tblGrid>
      <w:tr w:rsidR="00E96045" w:rsidRPr="00157EE7" w14:paraId="3D134D7C" w14:textId="77777777" w:rsidTr="00F67BBD">
        <w:trPr>
          <w:tblCellSpacing w:w="15" w:type="dxa"/>
        </w:trPr>
        <w:tc>
          <w:tcPr>
            <w:tcW w:w="0" w:type="auto"/>
            <w:hideMark/>
          </w:tcPr>
          <w:p w14:paraId="71745159"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Name </w:t>
            </w:r>
          </w:p>
        </w:tc>
        <w:tc>
          <w:tcPr>
            <w:tcW w:w="0" w:type="auto"/>
            <w:vAlign w:val="center"/>
            <w:hideMark/>
          </w:tcPr>
          <w:p w14:paraId="1661B2C1"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w:t>
            </w:r>
            <w:proofErr w:type="spellStart"/>
            <w:r w:rsidRPr="00157EE7">
              <w:rPr>
                <w:rFonts w:ascii="Times New Roman" w:hAnsi="Times New Roman"/>
                <w:sz w:val="24"/>
                <w:szCs w:val="24"/>
                <w:lang w:val="en-US"/>
              </w:rPr>
              <w:t>img_Operation</w:t>
            </w:r>
            <w:proofErr w:type="spellEnd"/>
            <w:r w:rsidRPr="00157EE7">
              <w:rPr>
                <w:rFonts w:ascii="Times New Roman" w:hAnsi="Times New Roman"/>
                <w:sz w:val="24"/>
                <w:szCs w:val="24"/>
                <w:lang w:val="en-US"/>
              </w:rPr>
              <w:t xml:space="preserve"> Canary Wharf.E01/vol_vol2/Users/IEUser/AppData/Local/Microsoft/Windows/Temporary Internet Files/Content.IE5/3LEMN813 </w:t>
            </w:r>
          </w:p>
        </w:tc>
      </w:tr>
      <w:tr w:rsidR="00E96045" w:rsidRPr="00157EE7" w14:paraId="0000EE19" w14:textId="77777777" w:rsidTr="00F67BBD">
        <w:trPr>
          <w:tblCellSpacing w:w="15" w:type="dxa"/>
        </w:trPr>
        <w:tc>
          <w:tcPr>
            <w:tcW w:w="0" w:type="auto"/>
            <w:hideMark/>
          </w:tcPr>
          <w:p w14:paraId="289070CE"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Type </w:t>
            </w:r>
          </w:p>
        </w:tc>
        <w:tc>
          <w:tcPr>
            <w:tcW w:w="0" w:type="auto"/>
            <w:vAlign w:val="center"/>
            <w:hideMark/>
          </w:tcPr>
          <w:p w14:paraId="484451BF"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File System </w:t>
            </w:r>
          </w:p>
        </w:tc>
      </w:tr>
      <w:tr w:rsidR="00E96045" w:rsidRPr="00157EE7" w14:paraId="5E29FDCF" w14:textId="77777777" w:rsidTr="00F67BBD">
        <w:trPr>
          <w:tblCellSpacing w:w="15" w:type="dxa"/>
        </w:trPr>
        <w:tc>
          <w:tcPr>
            <w:tcW w:w="0" w:type="auto"/>
            <w:hideMark/>
          </w:tcPr>
          <w:p w14:paraId="3EBAE32A"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MIME Type </w:t>
            </w:r>
          </w:p>
        </w:tc>
        <w:tc>
          <w:tcPr>
            <w:tcW w:w="0" w:type="auto"/>
            <w:vAlign w:val="center"/>
            <w:hideMark/>
          </w:tcPr>
          <w:p w14:paraId="22A990F0"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null </w:t>
            </w:r>
          </w:p>
        </w:tc>
      </w:tr>
      <w:tr w:rsidR="00E96045" w:rsidRPr="00157EE7" w14:paraId="15771971" w14:textId="77777777" w:rsidTr="00F67BBD">
        <w:trPr>
          <w:tblCellSpacing w:w="15" w:type="dxa"/>
        </w:trPr>
        <w:tc>
          <w:tcPr>
            <w:tcW w:w="0" w:type="auto"/>
            <w:hideMark/>
          </w:tcPr>
          <w:p w14:paraId="0BFAD800"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Size </w:t>
            </w:r>
          </w:p>
        </w:tc>
        <w:tc>
          <w:tcPr>
            <w:tcW w:w="0" w:type="auto"/>
            <w:vAlign w:val="center"/>
            <w:hideMark/>
          </w:tcPr>
          <w:p w14:paraId="313D3DC2"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208 </w:t>
            </w:r>
          </w:p>
        </w:tc>
      </w:tr>
      <w:tr w:rsidR="00E96045" w:rsidRPr="00157EE7" w14:paraId="5D502955" w14:textId="77777777" w:rsidTr="00F67BBD">
        <w:trPr>
          <w:tblCellSpacing w:w="15" w:type="dxa"/>
        </w:trPr>
        <w:tc>
          <w:tcPr>
            <w:tcW w:w="0" w:type="auto"/>
            <w:hideMark/>
          </w:tcPr>
          <w:p w14:paraId="1517AEFD"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File Name Allocation </w:t>
            </w:r>
          </w:p>
        </w:tc>
        <w:tc>
          <w:tcPr>
            <w:tcW w:w="0" w:type="auto"/>
            <w:vAlign w:val="center"/>
            <w:hideMark/>
          </w:tcPr>
          <w:p w14:paraId="48A0D675"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Allocated </w:t>
            </w:r>
          </w:p>
        </w:tc>
      </w:tr>
      <w:tr w:rsidR="00E96045" w:rsidRPr="00157EE7" w14:paraId="165035A7" w14:textId="77777777" w:rsidTr="00F67BBD">
        <w:trPr>
          <w:tblCellSpacing w:w="15" w:type="dxa"/>
        </w:trPr>
        <w:tc>
          <w:tcPr>
            <w:tcW w:w="0" w:type="auto"/>
            <w:hideMark/>
          </w:tcPr>
          <w:p w14:paraId="674E921F"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Metadata Allocation </w:t>
            </w:r>
          </w:p>
        </w:tc>
        <w:tc>
          <w:tcPr>
            <w:tcW w:w="0" w:type="auto"/>
            <w:vAlign w:val="center"/>
            <w:hideMark/>
          </w:tcPr>
          <w:p w14:paraId="4C488CD9"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Allocated </w:t>
            </w:r>
          </w:p>
        </w:tc>
      </w:tr>
      <w:tr w:rsidR="00E96045" w:rsidRPr="00157EE7" w14:paraId="025FC361" w14:textId="77777777" w:rsidTr="00F67BBD">
        <w:trPr>
          <w:tblCellSpacing w:w="15" w:type="dxa"/>
        </w:trPr>
        <w:tc>
          <w:tcPr>
            <w:tcW w:w="0" w:type="auto"/>
            <w:hideMark/>
          </w:tcPr>
          <w:p w14:paraId="1E2712D3"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Modified </w:t>
            </w:r>
          </w:p>
        </w:tc>
        <w:tc>
          <w:tcPr>
            <w:tcW w:w="0" w:type="auto"/>
            <w:vAlign w:val="center"/>
            <w:hideMark/>
          </w:tcPr>
          <w:p w14:paraId="5C09E33F" w14:textId="77777777" w:rsidR="00E96045" w:rsidRPr="007E5D8E" w:rsidRDefault="00E96045" w:rsidP="00F67BBD">
            <w:pPr>
              <w:rPr>
                <w:rFonts w:ascii="Times New Roman" w:hAnsi="Times New Roman"/>
                <w:b/>
                <w:sz w:val="24"/>
                <w:szCs w:val="24"/>
                <w:lang w:val="en-US"/>
              </w:rPr>
            </w:pPr>
            <w:r w:rsidRPr="007E5D8E">
              <w:rPr>
                <w:rFonts w:ascii="Times New Roman" w:hAnsi="Times New Roman"/>
                <w:b/>
                <w:sz w:val="24"/>
                <w:szCs w:val="24"/>
                <w:highlight w:val="yellow"/>
                <w:lang w:val="en-US"/>
              </w:rPr>
              <w:t>2022-11-19 06:17:04 BDT</w:t>
            </w:r>
            <w:r w:rsidRPr="007E5D8E">
              <w:rPr>
                <w:rFonts w:ascii="Times New Roman" w:hAnsi="Times New Roman"/>
                <w:b/>
                <w:sz w:val="24"/>
                <w:szCs w:val="24"/>
                <w:lang w:val="en-US"/>
              </w:rPr>
              <w:t xml:space="preserve"> </w:t>
            </w:r>
          </w:p>
        </w:tc>
      </w:tr>
      <w:tr w:rsidR="00E96045" w:rsidRPr="00157EE7" w14:paraId="5E424FB2" w14:textId="77777777" w:rsidTr="00F67BBD">
        <w:trPr>
          <w:tblCellSpacing w:w="15" w:type="dxa"/>
        </w:trPr>
        <w:tc>
          <w:tcPr>
            <w:tcW w:w="0" w:type="auto"/>
            <w:hideMark/>
          </w:tcPr>
          <w:p w14:paraId="2ED70B66"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Accessed </w:t>
            </w:r>
          </w:p>
        </w:tc>
        <w:tc>
          <w:tcPr>
            <w:tcW w:w="0" w:type="auto"/>
            <w:vAlign w:val="center"/>
            <w:hideMark/>
          </w:tcPr>
          <w:p w14:paraId="0ADD1383" w14:textId="77777777" w:rsidR="00E96045" w:rsidRPr="007E5D8E" w:rsidRDefault="00E96045" w:rsidP="00F67BBD">
            <w:pPr>
              <w:rPr>
                <w:rFonts w:ascii="Times New Roman" w:hAnsi="Times New Roman"/>
                <w:b/>
                <w:sz w:val="24"/>
                <w:szCs w:val="24"/>
                <w:lang w:val="en-US"/>
              </w:rPr>
            </w:pPr>
            <w:r w:rsidRPr="007E5D8E">
              <w:rPr>
                <w:rFonts w:ascii="Times New Roman" w:hAnsi="Times New Roman"/>
                <w:b/>
                <w:sz w:val="24"/>
                <w:szCs w:val="24"/>
                <w:highlight w:val="yellow"/>
                <w:lang w:val="en-US"/>
              </w:rPr>
              <w:t>2022-11-19 06:17:04 BDT</w:t>
            </w:r>
            <w:r w:rsidRPr="007E5D8E">
              <w:rPr>
                <w:rFonts w:ascii="Times New Roman" w:hAnsi="Times New Roman"/>
                <w:b/>
                <w:sz w:val="24"/>
                <w:szCs w:val="24"/>
                <w:lang w:val="en-US"/>
              </w:rPr>
              <w:t xml:space="preserve"> </w:t>
            </w:r>
          </w:p>
        </w:tc>
      </w:tr>
      <w:tr w:rsidR="00E96045" w:rsidRPr="00157EE7" w14:paraId="1A82C50F" w14:textId="77777777" w:rsidTr="00F67BBD">
        <w:trPr>
          <w:tblCellSpacing w:w="15" w:type="dxa"/>
        </w:trPr>
        <w:tc>
          <w:tcPr>
            <w:tcW w:w="0" w:type="auto"/>
            <w:hideMark/>
          </w:tcPr>
          <w:p w14:paraId="30F847F7"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Created </w:t>
            </w:r>
          </w:p>
        </w:tc>
        <w:tc>
          <w:tcPr>
            <w:tcW w:w="0" w:type="auto"/>
            <w:vAlign w:val="center"/>
            <w:hideMark/>
          </w:tcPr>
          <w:p w14:paraId="3FEDA293" w14:textId="77777777" w:rsidR="00E96045" w:rsidRPr="007E5D8E" w:rsidRDefault="00E96045" w:rsidP="00F67BBD">
            <w:pPr>
              <w:rPr>
                <w:rFonts w:ascii="Times New Roman" w:hAnsi="Times New Roman"/>
                <w:b/>
                <w:sz w:val="24"/>
                <w:szCs w:val="24"/>
                <w:lang w:val="en-US"/>
              </w:rPr>
            </w:pPr>
            <w:r w:rsidRPr="007E5D8E">
              <w:rPr>
                <w:rFonts w:ascii="Times New Roman" w:hAnsi="Times New Roman"/>
                <w:b/>
                <w:sz w:val="24"/>
                <w:szCs w:val="24"/>
                <w:highlight w:val="yellow"/>
                <w:lang w:val="en-US"/>
              </w:rPr>
              <w:t>2022-11-18 02:05:55 BDT</w:t>
            </w:r>
            <w:r w:rsidRPr="007E5D8E">
              <w:rPr>
                <w:rFonts w:ascii="Times New Roman" w:hAnsi="Times New Roman"/>
                <w:b/>
                <w:sz w:val="24"/>
                <w:szCs w:val="24"/>
                <w:lang w:val="en-US"/>
              </w:rPr>
              <w:t xml:space="preserve"> </w:t>
            </w:r>
          </w:p>
        </w:tc>
      </w:tr>
      <w:tr w:rsidR="00E96045" w:rsidRPr="00157EE7" w14:paraId="692A5E5F" w14:textId="77777777" w:rsidTr="00F67BBD">
        <w:trPr>
          <w:tblCellSpacing w:w="15" w:type="dxa"/>
        </w:trPr>
        <w:tc>
          <w:tcPr>
            <w:tcW w:w="0" w:type="auto"/>
            <w:hideMark/>
          </w:tcPr>
          <w:p w14:paraId="25CE9A41"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Changed </w:t>
            </w:r>
          </w:p>
        </w:tc>
        <w:tc>
          <w:tcPr>
            <w:tcW w:w="0" w:type="auto"/>
            <w:vAlign w:val="center"/>
            <w:hideMark/>
          </w:tcPr>
          <w:p w14:paraId="0200863C" w14:textId="77777777" w:rsidR="00E96045" w:rsidRPr="007E5D8E" w:rsidRDefault="00E96045" w:rsidP="00F67BBD">
            <w:pPr>
              <w:rPr>
                <w:rFonts w:ascii="Times New Roman" w:hAnsi="Times New Roman"/>
                <w:b/>
                <w:sz w:val="24"/>
                <w:szCs w:val="24"/>
                <w:lang w:val="en-US"/>
              </w:rPr>
            </w:pPr>
            <w:r w:rsidRPr="007E5D8E">
              <w:rPr>
                <w:rFonts w:ascii="Times New Roman" w:hAnsi="Times New Roman"/>
                <w:b/>
                <w:sz w:val="24"/>
                <w:szCs w:val="24"/>
                <w:highlight w:val="yellow"/>
                <w:lang w:val="en-US"/>
              </w:rPr>
              <w:t>2022-11-19 06:17:04 BDT</w:t>
            </w:r>
            <w:r w:rsidRPr="007E5D8E">
              <w:rPr>
                <w:rFonts w:ascii="Times New Roman" w:hAnsi="Times New Roman"/>
                <w:b/>
                <w:sz w:val="24"/>
                <w:szCs w:val="24"/>
                <w:lang w:val="en-US"/>
              </w:rPr>
              <w:t xml:space="preserve"> </w:t>
            </w:r>
          </w:p>
        </w:tc>
      </w:tr>
      <w:tr w:rsidR="00E96045" w:rsidRPr="00157EE7" w14:paraId="29007DD5" w14:textId="77777777" w:rsidTr="00F67BBD">
        <w:trPr>
          <w:tblCellSpacing w:w="15" w:type="dxa"/>
        </w:trPr>
        <w:tc>
          <w:tcPr>
            <w:tcW w:w="0" w:type="auto"/>
            <w:hideMark/>
          </w:tcPr>
          <w:p w14:paraId="197353A9"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MD5 </w:t>
            </w:r>
          </w:p>
        </w:tc>
        <w:tc>
          <w:tcPr>
            <w:tcW w:w="0" w:type="auto"/>
            <w:vAlign w:val="center"/>
            <w:hideMark/>
          </w:tcPr>
          <w:p w14:paraId="785D2926"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Not calculated </w:t>
            </w:r>
          </w:p>
        </w:tc>
      </w:tr>
      <w:tr w:rsidR="00E96045" w:rsidRPr="00157EE7" w14:paraId="41ECE467" w14:textId="77777777" w:rsidTr="00F67BBD">
        <w:trPr>
          <w:tblCellSpacing w:w="15" w:type="dxa"/>
        </w:trPr>
        <w:tc>
          <w:tcPr>
            <w:tcW w:w="0" w:type="auto"/>
            <w:hideMark/>
          </w:tcPr>
          <w:p w14:paraId="12E824EE"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SHA-256 </w:t>
            </w:r>
          </w:p>
        </w:tc>
        <w:tc>
          <w:tcPr>
            <w:tcW w:w="0" w:type="auto"/>
            <w:vAlign w:val="center"/>
            <w:hideMark/>
          </w:tcPr>
          <w:p w14:paraId="6EDD7C0D"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Not calculated </w:t>
            </w:r>
          </w:p>
        </w:tc>
      </w:tr>
      <w:tr w:rsidR="00E96045" w:rsidRPr="00157EE7" w14:paraId="5F0DE057" w14:textId="77777777" w:rsidTr="00F67BBD">
        <w:trPr>
          <w:tblCellSpacing w:w="15" w:type="dxa"/>
        </w:trPr>
        <w:tc>
          <w:tcPr>
            <w:tcW w:w="0" w:type="auto"/>
            <w:hideMark/>
          </w:tcPr>
          <w:p w14:paraId="380309A0"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Hash Lookup Results </w:t>
            </w:r>
          </w:p>
        </w:tc>
        <w:tc>
          <w:tcPr>
            <w:tcW w:w="0" w:type="auto"/>
            <w:vAlign w:val="center"/>
            <w:hideMark/>
          </w:tcPr>
          <w:p w14:paraId="67952088"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UNKNOWN </w:t>
            </w:r>
          </w:p>
        </w:tc>
      </w:tr>
      <w:tr w:rsidR="00E96045" w:rsidRPr="00157EE7" w14:paraId="15DFAD15" w14:textId="77777777" w:rsidTr="00F67BBD">
        <w:trPr>
          <w:tblCellSpacing w:w="15" w:type="dxa"/>
        </w:trPr>
        <w:tc>
          <w:tcPr>
            <w:tcW w:w="0" w:type="auto"/>
            <w:hideMark/>
          </w:tcPr>
          <w:p w14:paraId="326448C4" w14:textId="77777777" w:rsidR="00E96045" w:rsidRPr="00157EE7"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Internal ID </w:t>
            </w:r>
          </w:p>
        </w:tc>
        <w:tc>
          <w:tcPr>
            <w:tcW w:w="0" w:type="auto"/>
            <w:vAlign w:val="center"/>
            <w:hideMark/>
          </w:tcPr>
          <w:p w14:paraId="4C4854E7" w14:textId="77777777" w:rsidR="00E96045" w:rsidRDefault="00E96045" w:rsidP="00F67BBD">
            <w:pPr>
              <w:rPr>
                <w:rFonts w:ascii="Times New Roman" w:hAnsi="Times New Roman"/>
                <w:sz w:val="24"/>
                <w:szCs w:val="24"/>
                <w:lang w:val="en-US"/>
              </w:rPr>
            </w:pPr>
            <w:r w:rsidRPr="00157EE7">
              <w:rPr>
                <w:rFonts w:ascii="Times New Roman" w:hAnsi="Times New Roman"/>
                <w:sz w:val="24"/>
                <w:szCs w:val="24"/>
                <w:lang w:val="en-US"/>
              </w:rPr>
              <w:t xml:space="preserve">2091 </w:t>
            </w:r>
          </w:p>
          <w:p w14:paraId="0DEE099F" w14:textId="77777777" w:rsidR="00E96045" w:rsidRDefault="00E96045" w:rsidP="00F67BBD">
            <w:pPr>
              <w:rPr>
                <w:rFonts w:ascii="Times New Roman" w:hAnsi="Times New Roman"/>
                <w:sz w:val="24"/>
                <w:szCs w:val="24"/>
                <w:lang w:val="en-US"/>
              </w:rPr>
            </w:pPr>
          </w:p>
          <w:p w14:paraId="7FF3DB38" w14:textId="77777777" w:rsidR="00E96045" w:rsidRDefault="00E96045" w:rsidP="00F67BBD">
            <w:pPr>
              <w:rPr>
                <w:rFonts w:ascii="Times New Roman" w:hAnsi="Times New Roman"/>
                <w:sz w:val="24"/>
                <w:szCs w:val="24"/>
                <w:lang w:val="en-US"/>
              </w:rPr>
            </w:pPr>
          </w:p>
          <w:p w14:paraId="492DF7F7" w14:textId="77777777" w:rsidR="00E96045" w:rsidRDefault="00E96045" w:rsidP="00F67BBD">
            <w:pPr>
              <w:rPr>
                <w:rFonts w:ascii="Times New Roman" w:hAnsi="Times New Roman"/>
                <w:sz w:val="24"/>
                <w:szCs w:val="24"/>
                <w:lang w:val="en-US"/>
              </w:rPr>
            </w:pPr>
          </w:p>
          <w:p w14:paraId="038EAC0E" w14:textId="77777777" w:rsidR="00E96045" w:rsidRDefault="00E96045" w:rsidP="00F67BBD">
            <w:pPr>
              <w:rPr>
                <w:rFonts w:ascii="Times New Roman" w:hAnsi="Times New Roman"/>
                <w:sz w:val="24"/>
                <w:szCs w:val="24"/>
                <w:lang w:val="en-US"/>
              </w:rPr>
            </w:pPr>
          </w:p>
          <w:p w14:paraId="136B4917" w14:textId="77777777" w:rsidR="00E96045" w:rsidRPr="00157EE7" w:rsidRDefault="00E96045" w:rsidP="00F67BBD">
            <w:pPr>
              <w:rPr>
                <w:rFonts w:ascii="Times New Roman" w:hAnsi="Times New Roman"/>
                <w:sz w:val="24"/>
                <w:szCs w:val="24"/>
                <w:lang w:val="en-US"/>
              </w:rPr>
            </w:pPr>
          </w:p>
        </w:tc>
      </w:tr>
      <w:tr w:rsidR="00E96045" w:rsidRPr="00157EE7" w14:paraId="2D825FD8" w14:textId="77777777" w:rsidTr="00F67BBD">
        <w:trPr>
          <w:tblCellSpacing w:w="15" w:type="dxa"/>
        </w:trPr>
        <w:tc>
          <w:tcPr>
            <w:tcW w:w="0" w:type="auto"/>
          </w:tcPr>
          <w:p w14:paraId="40FFBB2C" w14:textId="38E57CD4" w:rsidR="00E96045" w:rsidRPr="004F44E1" w:rsidRDefault="004F44E1" w:rsidP="00F67BBD">
            <w:pPr>
              <w:rPr>
                <w:rFonts w:cs="Arial"/>
                <w:szCs w:val="22"/>
                <w:lang w:val="en-US"/>
              </w:rPr>
            </w:pPr>
            <w:r>
              <w:rPr>
                <w:rFonts w:cs="Arial"/>
                <w:szCs w:val="22"/>
                <w:lang w:val="en-US"/>
              </w:rPr>
              <w:t xml:space="preserve">    </w:t>
            </w:r>
          </w:p>
        </w:tc>
        <w:tc>
          <w:tcPr>
            <w:tcW w:w="0" w:type="auto"/>
            <w:vAlign w:val="center"/>
          </w:tcPr>
          <w:p w14:paraId="2DBC57D5" w14:textId="10AC9C1E" w:rsidR="00E96045" w:rsidRPr="00157EE7" w:rsidRDefault="00E96045" w:rsidP="004F44E1">
            <w:pPr>
              <w:rPr>
                <w:rFonts w:ascii="Times New Roman" w:hAnsi="Times New Roman"/>
                <w:sz w:val="24"/>
                <w:szCs w:val="24"/>
                <w:lang w:val="en-US"/>
              </w:rPr>
            </w:pPr>
          </w:p>
        </w:tc>
      </w:tr>
    </w:tbl>
    <w:p w14:paraId="68F3C2D5" w14:textId="4365E14D" w:rsidR="00E96045" w:rsidRPr="007E5D8E" w:rsidRDefault="00E96045" w:rsidP="00B279AE">
      <w:pPr>
        <w:spacing w:before="120" w:after="120" w:line="480" w:lineRule="auto"/>
        <w:jc w:val="both"/>
        <w:rPr>
          <w:b/>
        </w:rPr>
      </w:pPr>
      <w:r>
        <w:lastRenderedPageBreak/>
        <w:t xml:space="preserve">In the web cache there I also found some web searches. Which directly indicates the </w:t>
      </w:r>
      <w:r w:rsidRPr="007E5D8E">
        <w:rPr>
          <w:b/>
        </w:rPr>
        <w:t>child’s pornography.</w:t>
      </w:r>
    </w:p>
    <w:p w14:paraId="368125FC" w14:textId="1D699622" w:rsidR="00E96045" w:rsidRDefault="00E96045" w:rsidP="00B279AE">
      <w:pPr>
        <w:spacing w:before="120" w:after="120" w:line="480" w:lineRule="auto"/>
        <w:jc w:val="both"/>
      </w:pPr>
      <w:r w:rsidRPr="00E96045">
        <w:drawing>
          <wp:inline distT="0" distB="0" distL="0" distR="0" wp14:anchorId="76B14EFF" wp14:editId="17E65721">
            <wp:extent cx="6189345" cy="313753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3137535"/>
                    </a:xfrm>
                    <a:prstGeom prst="rect">
                      <a:avLst/>
                    </a:prstGeom>
                  </pic:spPr>
                </pic:pic>
              </a:graphicData>
            </a:graphic>
          </wp:inline>
        </w:drawing>
      </w:r>
    </w:p>
    <w:p w14:paraId="0B32A3EA" w14:textId="0ACFD54D" w:rsidR="00E96045" w:rsidRDefault="00F67BBD" w:rsidP="00B279AE">
      <w:pPr>
        <w:spacing w:before="120" w:after="120" w:line="480" w:lineRule="auto"/>
        <w:jc w:val="both"/>
      </w:pPr>
      <w:r>
        <w:t>File metadata of web search: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7"/>
        <w:gridCol w:w="8780"/>
      </w:tblGrid>
      <w:tr w:rsidR="00F67BBD" w:rsidRPr="00F67BBD" w14:paraId="7FB6D2BA" w14:textId="77777777" w:rsidTr="00F67BBD">
        <w:trPr>
          <w:tblCellSpacing w:w="15" w:type="dxa"/>
        </w:trPr>
        <w:tc>
          <w:tcPr>
            <w:tcW w:w="0" w:type="auto"/>
            <w:hideMark/>
          </w:tcPr>
          <w:p w14:paraId="70C2B5D7"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Name </w:t>
            </w:r>
          </w:p>
        </w:tc>
        <w:tc>
          <w:tcPr>
            <w:tcW w:w="0" w:type="auto"/>
            <w:vAlign w:val="center"/>
            <w:hideMark/>
          </w:tcPr>
          <w:p w14:paraId="78C6DA6F"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w:t>
            </w:r>
            <w:proofErr w:type="spellStart"/>
            <w:r w:rsidRPr="00F67BBD">
              <w:rPr>
                <w:rFonts w:ascii="Times New Roman" w:hAnsi="Times New Roman"/>
                <w:sz w:val="24"/>
                <w:szCs w:val="24"/>
                <w:lang w:val="en-US"/>
              </w:rPr>
              <w:t>img_Operation</w:t>
            </w:r>
            <w:proofErr w:type="spellEnd"/>
            <w:r w:rsidRPr="00F67BBD">
              <w:rPr>
                <w:rFonts w:ascii="Times New Roman" w:hAnsi="Times New Roman"/>
                <w:sz w:val="24"/>
                <w:szCs w:val="24"/>
                <w:lang w:val="en-US"/>
              </w:rPr>
              <w:t xml:space="preserve"> Canary Wharf.E01/vol_vol2/Users/IEUser/AppData/Local/Microsoft/Windows/WebCache/WebCacheV01.dat </w:t>
            </w:r>
          </w:p>
        </w:tc>
      </w:tr>
      <w:tr w:rsidR="00F67BBD" w:rsidRPr="00F67BBD" w14:paraId="492F9F22" w14:textId="77777777" w:rsidTr="00F67BBD">
        <w:trPr>
          <w:tblCellSpacing w:w="15" w:type="dxa"/>
        </w:trPr>
        <w:tc>
          <w:tcPr>
            <w:tcW w:w="0" w:type="auto"/>
            <w:hideMark/>
          </w:tcPr>
          <w:p w14:paraId="23BF13E5"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Type </w:t>
            </w:r>
          </w:p>
        </w:tc>
        <w:tc>
          <w:tcPr>
            <w:tcW w:w="0" w:type="auto"/>
            <w:vAlign w:val="center"/>
            <w:hideMark/>
          </w:tcPr>
          <w:p w14:paraId="746B0870"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File System </w:t>
            </w:r>
          </w:p>
        </w:tc>
      </w:tr>
      <w:tr w:rsidR="00F67BBD" w:rsidRPr="00F67BBD" w14:paraId="512063C7" w14:textId="77777777" w:rsidTr="00F67BBD">
        <w:trPr>
          <w:tblCellSpacing w:w="15" w:type="dxa"/>
        </w:trPr>
        <w:tc>
          <w:tcPr>
            <w:tcW w:w="0" w:type="auto"/>
            <w:hideMark/>
          </w:tcPr>
          <w:p w14:paraId="42F8AB4D"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MIME Type </w:t>
            </w:r>
          </w:p>
        </w:tc>
        <w:tc>
          <w:tcPr>
            <w:tcW w:w="0" w:type="auto"/>
            <w:vAlign w:val="center"/>
            <w:hideMark/>
          </w:tcPr>
          <w:p w14:paraId="58D07B8B"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application/octet-stream </w:t>
            </w:r>
          </w:p>
        </w:tc>
      </w:tr>
      <w:tr w:rsidR="00F67BBD" w:rsidRPr="00F67BBD" w14:paraId="463F2FB8" w14:textId="77777777" w:rsidTr="00F67BBD">
        <w:trPr>
          <w:tblCellSpacing w:w="15" w:type="dxa"/>
        </w:trPr>
        <w:tc>
          <w:tcPr>
            <w:tcW w:w="0" w:type="auto"/>
            <w:hideMark/>
          </w:tcPr>
          <w:p w14:paraId="62A0B2CA"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Size </w:t>
            </w:r>
          </w:p>
        </w:tc>
        <w:tc>
          <w:tcPr>
            <w:tcW w:w="0" w:type="auto"/>
            <w:vAlign w:val="center"/>
            <w:hideMark/>
          </w:tcPr>
          <w:p w14:paraId="49F7E5FE"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27328512 </w:t>
            </w:r>
          </w:p>
        </w:tc>
      </w:tr>
      <w:tr w:rsidR="00F67BBD" w:rsidRPr="00F67BBD" w14:paraId="427892EE" w14:textId="77777777" w:rsidTr="00F67BBD">
        <w:trPr>
          <w:tblCellSpacing w:w="15" w:type="dxa"/>
        </w:trPr>
        <w:tc>
          <w:tcPr>
            <w:tcW w:w="0" w:type="auto"/>
            <w:hideMark/>
          </w:tcPr>
          <w:p w14:paraId="011675A6"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File Name Allocation </w:t>
            </w:r>
          </w:p>
        </w:tc>
        <w:tc>
          <w:tcPr>
            <w:tcW w:w="0" w:type="auto"/>
            <w:vAlign w:val="center"/>
            <w:hideMark/>
          </w:tcPr>
          <w:p w14:paraId="55ABFF93"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Allocated </w:t>
            </w:r>
          </w:p>
        </w:tc>
      </w:tr>
      <w:tr w:rsidR="00F67BBD" w:rsidRPr="00F67BBD" w14:paraId="1F74F1D4" w14:textId="77777777" w:rsidTr="00F67BBD">
        <w:trPr>
          <w:tblCellSpacing w:w="15" w:type="dxa"/>
        </w:trPr>
        <w:tc>
          <w:tcPr>
            <w:tcW w:w="0" w:type="auto"/>
            <w:hideMark/>
          </w:tcPr>
          <w:p w14:paraId="26A98250"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Metadata Allocation </w:t>
            </w:r>
          </w:p>
        </w:tc>
        <w:tc>
          <w:tcPr>
            <w:tcW w:w="0" w:type="auto"/>
            <w:vAlign w:val="center"/>
            <w:hideMark/>
          </w:tcPr>
          <w:p w14:paraId="4FF90656"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Allocated </w:t>
            </w:r>
          </w:p>
        </w:tc>
      </w:tr>
      <w:tr w:rsidR="00F67BBD" w:rsidRPr="00F67BBD" w14:paraId="32416D43" w14:textId="77777777" w:rsidTr="00F67BBD">
        <w:trPr>
          <w:tblCellSpacing w:w="15" w:type="dxa"/>
        </w:trPr>
        <w:tc>
          <w:tcPr>
            <w:tcW w:w="0" w:type="auto"/>
            <w:hideMark/>
          </w:tcPr>
          <w:p w14:paraId="646E0AA9"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Modified </w:t>
            </w:r>
          </w:p>
        </w:tc>
        <w:tc>
          <w:tcPr>
            <w:tcW w:w="0" w:type="auto"/>
            <w:vAlign w:val="center"/>
            <w:hideMark/>
          </w:tcPr>
          <w:p w14:paraId="6C9BDB85" w14:textId="77777777" w:rsidR="00F67BBD" w:rsidRPr="007E5D8E" w:rsidRDefault="00F67BBD" w:rsidP="00F67BBD">
            <w:pPr>
              <w:rPr>
                <w:rFonts w:ascii="Times New Roman" w:hAnsi="Times New Roman"/>
                <w:b/>
                <w:sz w:val="24"/>
                <w:szCs w:val="24"/>
                <w:lang w:val="en-US"/>
              </w:rPr>
            </w:pPr>
            <w:r w:rsidRPr="007E5D8E">
              <w:rPr>
                <w:rFonts w:ascii="Times New Roman" w:hAnsi="Times New Roman"/>
                <w:b/>
                <w:sz w:val="24"/>
                <w:szCs w:val="24"/>
                <w:highlight w:val="yellow"/>
                <w:lang w:val="en-US"/>
              </w:rPr>
              <w:t>2022-11-19 06:22:33 BDT</w:t>
            </w:r>
            <w:r w:rsidRPr="007E5D8E">
              <w:rPr>
                <w:rFonts w:ascii="Times New Roman" w:hAnsi="Times New Roman"/>
                <w:b/>
                <w:sz w:val="24"/>
                <w:szCs w:val="24"/>
                <w:lang w:val="en-US"/>
              </w:rPr>
              <w:t xml:space="preserve"> </w:t>
            </w:r>
          </w:p>
        </w:tc>
      </w:tr>
      <w:tr w:rsidR="00F67BBD" w:rsidRPr="00F67BBD" w14:paraId="3D006EFB" w14:textId="77777777" w:rsidTr="00F67BBD">
        <w:trPr>
          <w:tblCellSpacing w:w="15" w:type="dxa"/>
        </w:trPr>
        <w:tc>
          <w:tcPr>
            <w:tcW w:w="0" w:type="auto"/>
            <w:hideMark/>
          </w:tcPr>
          <w:p w14:paraId="13096534"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lastRenderedPageBreak/>
              <w:t xml:space="preserve">Accessed </w:t>
            </w:r>
          </w:p>
        </w:tc>
        <w:tc>
          <w:tcPr>
            <w:tcW w:w="0" w:type="auto"/>
            <w:vAlign w:val="center"/>
            <w:hideMark/>
          </w:tcPr>
          <w:p w14:paraId="6A7C48C4" w14:textId="77777777" w:rsidR="00F67BBD" w:rsidRPr="007E5D8E" w:rsidRDefault="00F67BBD" w:rsidP="00F67BBD">
            <w:pPr>
              <w:rPr>
                <w:rFonts w:ascii="Times New Roman" w:hAnsi="Times New Roman"/>
                <w:b/>
                <w:sz w:val="24"/>
                <w:szCs w:val="24"/>
                <w:lang w:val="en-US"/>
              </w:rPr>
            </w:pPr>
            <w:r w:rsidRPr="007E5D8E">
              <w:rPr>
                <w:rFonts w:ascii="Times New Roman" w:hAnsi="Times New Roman"/>
                <w:b/>
                <w:sz w:val="24"/>
                <w:szCs w:val="24"/>
                <w:highlight w:val="yellow"/>
                <w:lang w:val="en-US"/>
              </w:rPr>
              <w:t>2018-03-07 14:06:24 BDT</w:t>
            </w:r>
            <w:r w:rsidRPr="007E5D8E">
              <w:rPr>
                <w:rFonts w:ascii="Times New Roman" w:hAnsi="Times New Roman"/>
                <w:b/>
                <w:sz w:val="24"/>
                <w:szCs w:val="24"/>
                <w:lang w:val="en-US"/>
              </w:rPr>
              <w:t xml:space="preserve"> </w:t>
            </w:r>
          </w:p>
        </w:tc>
      </w:tr>
      <w:tr w:rsidR="00F67BBD" w:rsidRPr="00F67BBD" w14:paraId="3882FE88" w14:textId="77777777" w:rsidTr="00F67BBD">
        <w:trPr>
          <w:tblCellSpacing w:w="15" w:type="dxa"/>
        </w:trPr>
        <w:tc>
          <w:tcPr>
            <w:tcW w:w="0" w:type="auto"/>
            <w:hideMark/>
          </w:tcPr>
          <w:p w14:paraId="54AE5C9D"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Created </w:t>
            </w:r>
          </w:p>
        </w:tc>
        <w:tc>
          <w:tcPr>
            <w:tcW w:w="0" w:type="auto"/>
            <w:vAlign w:val="center"/>
            <w:hideMark/>
          </w:tcPr>
          <w:p w14:paraId="4023CD2D" w14:textId="77777777" w:rsidR="00F67BBD" w:rsidRPr="007E5D8E" w:rsidRDefault="00F67BBD" w:rsidP="00F67BBD">
            <w:pPr>
              <w:rPr>
                <w:rFonts w:ascii="Times New Roman" w:hAnsi="Times New Roman"/>
                <w:b/>
                <w:sz w:val="24"/>
                <w:szCs w:val="24"/>
                <w:highlight w:val="yellow"/>
                <w:lang w:val="en-US"/>
              </w:rPr>
            </w:pPr>
            <w:r w:rsidRPr="007E5D8E">
              <w:rPr>
                <w:rFonts w:ascii="Times New Roman" w:hAnsi="Times New Roman"/>
                <w:b/>
                <w:sz w:val="24"/>
                <w:szCs w:val="24"/>
                <w:highlight w:val="yellow"/>
                <w:lang w:val="en-US"/>
              </w:rPr>
              <w:t xml:space="preserve">2018-03-07 14:06:24 BDT </w:t>
            </w:r>
          </w:p>
        </w:tc>
      </w:tr>
      <w:tr w:rsidR="00F67BBD" w:rsidRPr="00F67BBD" w14:paraId="0B800F0D" w14:textId="77777777" w:rsidTr="00F67BBD">
        <w:trPr>
          <w:tblCellSpacing w:w="15" w:type="dxa"/>
        </w:trPr>
        <w:tc>
          <w:tcPr>
            <w:tcW w:w="0" w:type="auto"/>
            <w:hideMark/>
          </w:tcPr>
          <w:p w14:paraId="146B7051"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Changed </w:t>
            </w:r>
          </w:p>
        </w:tc>
        <w:tc>
          <w:tcPr>
            <w:tcW w:w="0" w:type="auto"/>
            <w:vAlign w:val="center"/>
            <w:hideMark/>
          </w:tcPr>
          <w:p w14:paraId="78C07CC8" w14:textId="77777777" w:rsidR="00F67BBD" w:rsidRPr="007E5D8E" w:rsidRDefault="00F67BBD" w:rsidP="00F67BBD">
            <w:pPr>
              <w:rPr>
                <w:rFonts w:ascii="Times New Roman" w:hAnsi="Times New Roman"/>
                <w:b/>
                <w:sz w:val="24"/>
                <w:szCs w:val="24"/>
                <w:lang w:val="en-US"/>
              </w:rPr>
            </w:pPr>
            <w:r w:rsidRPr="007E5D8E">
              <w:rPr>
                <w:rFonts w:ascii="Times New Roman" w:hAnsi="Times New Roman"/>
                <w:b/>
                <w:sz w:val="24"/>
                <w:szCs w:val="24"/>
                <w:highlight w:val="yellow"/>
                <w:lang w:val="en-US"/>
              </w:rPr>
              <w:t>2022-11-19 06:22:33 BDT</w:t>
            </w:r>
            <w:r w:rsidRPr="007E5D8E">
              <w:rPr>
                <w:rFonts w:ascii="Times New Roman" w:hAnsi="Times New Roman"/>
                <w:b/>
                <w:sz w:val="24"/>
                <w:szCs w:val="24"/>
                <w:lang w:val="en-US"/>
              </w:rPr>
              <w:t xml:space="preserve"> </w:t>
            </w:r>
          </w:p>
        </w:tc>
      </w:tr>
      <w:tr w:rsidR="00F67BBD" w:rsidRPr="00F67BBD" w14:paraId="139E395E" w14:textId="77777777" w:rsidTr="00F67BBD">
        <w:trPr>
          <w:tblCellSpacing w:w="15" w:type="dxa"/>
        </w:trPr>
        <w:tc>
          <w:tcPr>
            <w:tcW w:w="0" w:type="auto"/>
            <w:hideMark/>
          </w:tcPr>
          <w:p w14:paraId="4ACE2C14"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MD5 </w:t>
            </w:r>
          </w:p>
        </w:tc>
        <w:tc>
          <w:tcPr>
            <w:tcW w:w="0" w:type="auto"/>
            <w:vAlign w:val="center"/>
            <w:hideMark/>
          </w:tcPr>
          <w:p w14:paraId="627DEA9B"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0cdf08693f556f7420985834ce81b1b0 </w:t>
            </w:r>
          </w:p>
        </w:tc>
      </w:tr>
      <w:tr w:rsidR="00F67BBD" w:rsidRPr="00F67BBD" w14:paraId="50FE99A4" w14:textId="77777777" w:rsidTr="00F67BBD">
        <w:trPr>
          <w:tblCellSpacing w:w="15" w:type="dxa"/>
        </w:trPr>
        <w:tc>
          <w:tcPr>
            <w:tcW w:w="0" w:type="auto"/>
            <w:hideMark/>
          </w:tcPr>
          <w:p w14:paraId="380B84B2"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SHA-256 </w:t>
            </w:r>
          </w:p>
        </w:tc>
        <w:tc>
          <w:tcPr>
            <w:tcW w:w="0" w:type="auto"/>
            <w:vAlign w:val="center"/>
            <w:hideMark/>
          </w:tcPr>
          <w:p w14:paraId="2CEE6753"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3ce916df67b93fec57ff4fbec7260cb41491b8b30610a373c3074566ec5a2190 </w:t>
            </w:r>
          </w:p>
        </w:tc>
      </w:tr>
      <w:tr w:rsidR="00F67BBD" w:rsidRPr="00F67BBD" w14:paraId="4A18DA8D" w14:textId="77777777" w:rsidTr="00F67BBD">
        <w:trPr>
          <w:tblCellSpacing w:w="15" w:type="dxa"/>
        </w:trPr>
        <w:tc>
          <w:tcPr>
            <w:tcW w:w="0" w:type="auto"/>
            <w:hideMark/>
          </w:tcPr>
          <w:p w14:paraId="52591526"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Hash Lookup Results </w:t>
            </w:r>
          </w:p>
        </w:tc>
        <w:tc>
          <w:tcPr>
            <w:tcW w:w="0" w:type="auto"/>
            <w:vAlign w:val="center"/>
            <w:hideMark/>
          </w:tcPr>
          <w:p w14:paraId="3E8D3436"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UNKNOWN </w:t>
            </w:r>
          </w:p>
        </w:tc>
      </w:tr>
      <w:tr w:rsidR="00F67BBD" w:rsidRPr="00F67BBD" w14:paraId="7B211CAC" w14:textId="77777777" w:rsidTr="00F67BBD">
        <w:trPr>
          <w:tblCellSpacing w:w="15" w:type="dxa"/>
        </w:trPr>
        <w:tc>
          <w:tcPr>
            <w:tcW w:w="0" w:type="auto"/>
            <w:hideMark/>
          </w:tcPr>
          <w:p w14:paraId="36853262"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Internal ID </w:t>
            </w:r>
          </w:p>
        </w:tc>
        <w:tc>
          <w:tcPr>
            <w:tcW w:w="0" w:type="auto"/>
            <w:vAlign w:val="center"/>
            <w:hideMark/>
          </w:tcPr>
          <w:p w14:paraId="2EEAA74E" w14:textId="77777777" w:rsidR="00F67BBD" w:rsidRPr="00F67BBD" w:rsidRDefault="00F67BBD" w:rsidP="00F67BBD">
            <w:pPr>
              <w:rPr>
                <w:rFonts w:ascii="Times New Roman" w:hAnsi="Times New Roman"/>
                <w:sz w:val="24"/>
                <w:szCs w:val="24"/>
                <w:lang w:val="en-US"/>
              </w:rPr>
            </w:pPr>
            <w:r w:rsidRPr="00F67BBD">
              <w:rPr>
                <w:rFonts w:ascii="Times New Roman" w:hAnsi="Times New Roman"/>
                <w:sz w:val="24"/>
                <w:szCs w:val="24"/>
                <w:lang w:val="en-US"/>
              </w:rPr>
              <w:t xml:space="preserve">12703 </w:t>
            </w:r>
          </w:p>
        </w:tc>
      </w:tr>
    </w:tbl>
    <w:p w14:paraId="6236A4BE" w14:textId="77777777" w:rsidR="00F67BBD" w:rsidRDefault="00F67BBD" w:rsidP="00B279AE">
      <w:pPr>
        <w:spacing w:before="120" w:after="120" w:line="480" w:lineRule="auto"/>
        <w:jc w:val="both"/>
      </w:pPr>
    </w:p>
    <w:p w14:paraId="68B19507" w14:textId="77777777" w:rsidR="00E96045" w:rsidRPr="007E5D8E" w:rsidRDefault="00E96045" w:rsidP="00B279AE">
      <w:pPr>
        <w:spacing w:before="120" w:after="120" w:line="480" w:lineRule="auto"/>
        <w:jc w:val="both"/>
        <w:rPr>
          <w:b/>
          <w:sz w:val="24"/>
          <w:szCs w:val="24"/>
        </w:rPr>
      </w:pPr>
    </w:p>
    <w:p w14:paraId="09555E24" w14:textId="620D9D0A" w:rsidR="00267DF5" w:rsidRDefault="00267DF5" w:rsidP="00267DF5">
      <w:pPr>
        <w:numPr>
          <w:ilvl w:val="0"/>
          <w:numId w:val="1"/>
        </w:numPr>
        <w:spacing w:before="120" w:after="120" w:line="480" w:lineRule="auto"/>
        <w:jc w:val="both"/>
      </w:pPr>
      <w:r w:rsidRPr="007E5D8E">
        <w:rPr>
          <w:b/>
          <w:sz w:val="24"/>
          <w:szCs w:val="24"/>
        </w:rPr>
        <w:t>With</w:t>
      </w:r>
      <w:r w:rsidR="00F67BBD" w:rsidRPr="007E5D8E">
        <w:rPr>
          <w:b/>
          <w:sz w:val="24"/>
          <w:szCs w:val="24"/>
        </w:rPr>
        <w:t xml:space="preserve"> respect to question 3</w:t>
      </w:r>
      <w:r w:rsidR="00F67BBD">
        <w:t xml:space="preserve">, I found a file named overview.rtf. </w:t>
      </w:r>
      <w:r w:rsidR="004E2A05">
        <w:t>Their</w:t>
      </w:r>
      <w:r w:rsidR="00F67BBD">
        <w:t xml:space="preserve"> defendant</w:t>
      </w:r>
      <w:r w:rsidR="004E2A05">
        <w:t xml:space="preserve"> mentioned that </w:t>
      </w:r>
      <w:r w:rsidR="004E2A05" w:rsidRPr="007E5D8E">
        <w:rPr>
          <w:b/>
          <w:sz w:val="24"/>
          <w:szCs w:val="24"/>
        </w:rPr>
        <w:t>“This new laptop is a piece of crap.”</w:t>
      </w:r>
    </w:p>
    <w:p w14:paraId="3F4E8397" w14:textId="64DAB309" w:rsidR="004E2A05" w:rsidRDefault="004E2A05" w:rsidP="004E2A05">
      <w:pPr>
        <w:spacing w:before="120" w:after="120" w:line="480" w:lineRule="auto"/>
        <w:ind w:left="360"/>
        <w:jc w:val="both"/>
      </w:pPr>
      <w:r w:rsidRPr="004E2A05">
        <w:rPr>
          <w:noProof/>
          <w:lang w:val="en-US"/>
        </w:rPr>
        <w:drawing>
          <wp:inline distT="0" distB="0" distL="0" distR="0" wp14:anchorId="1C222CC6" wp14:editId="7F3B6252">
            <wp:extent cx="6189345" cy="3815286"/>
            <wp:effectExtent l="0" t="0" r="1905" b="0"/>
            <wp:docPr id="42" name="Picture 42" descr="G:\fiverr\uk\new laptop 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fiverr\uk\new laptop proo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9345" cy="3815286"/>
                    </a:xfrm>
                    <a:prstGeom prst="rect">
                      <a:avLst/>
                    </a:prstGeom>
                    <a:noFill/>
                    <a:ln>
                      <a:noFill/>
                    </a:ln>
                  </pic:spPr>
                </pic:pic>
              </a:graphicData>
            </a:graphic>
          </wp:inline>
        </w:drawing>
      </w:r>
    </w:p>
    <w:p w14:paraId="351356A8" w14:textId="6121F02D" w:rsidR="004E2A05" w:rsidRDefault="004E2A05" w:rsidP="004E2A05">
      <w:pPr>
        <w:spacing w:before="120" w:after="120" w:line="480" w:lineRule="auto"/>
        <w:ind w:left="360"/>
        <w:jc w:val="both"/>
      </w:pPr>
      <w:r>
        <w:lastRenderedPageBreak/>
        <w:t>And the metadata of this file is-</w:t>
      </w:r>
    </w:p>
    <w:p w14:paraId="6E07E52E" w14:textId="26F1F4DE" w:rsidR="004E2A05" w:rsidRDefault="004E2A05" w:rsidP="004E2A05">
      <w:pPr>
        <w:spacing w:before="120" w:after="120" w:line="480" w:lineRule="auto"/>
        <w:ind w:left="360"/>
        <w:jc w:val="both"/>
      </w:pPr>
      <w:r w:rsidRPr="004E2A05">
        <w:rPr>
          <w:noProof/>
          <w:lang w:val="en-US"/>
        </w:rPr>
        <w:drawing>
          <wp:inline distT="0" distB="0" distL="0" distR="0" wp14:anchorId="2B8D748C" wp14:editId="5B838203">
            <wp:extent cx="6189345" cy="6370718"/>
            <wp:effectExtent l="0" t="0" r="1905" b="0"/>
            <wp:docPr id="43" name="Picture 43" descr="G:\fiverr\uk\the creation time of proof new laptop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fiverr\uk\the creation time of proof new laptop fi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9345" cy="6370718"/>
                    </a:xfrm>
                    <a:prstGeom prst="rect">
                      <a:avLst/>
                    </a:prstGeom>
                    <a:noFill/>
                    <a:ln>
                      <a:noFill/>
                    </a:ln>
                  </pic:spPr>
                </pic:pic>
              </a:graphicData>
            </a:graphic>
          </wp:inline>
        </w:drawing>
      </w:r>
    </w:p>
    <w:p w14:paraId="2B4BAFC2" w14:textId="232C5B39" w:rsidR="004E2A05" w:rsidRDefault="004E2A05" w:rsidP="004E2A05">
      <w:pPr>
        <w:spacing w:before="120" w:after="120" w:line="480" w:lineRule="auto"/>
        <w:ind w:left="360"/>
        <w:jc w:val="both"/>
      </w:pPr>
      <w:r>
        <w:t>We can see here the file creation date was 2022-11-09. But the attempts defendant occurs after this time.</w:t>
      </w:r>
    </w:p>
    <w:p w14:paraId="77B46F59" w14:textId="58B9229F" w:rsidR="004E2A05" w:rsidRPr="0094409E" w:rsidRDefault="004E2A05" w:rsidP="004E2A05">
      <w:pPr>
        <w:spacing w:before="120" w:after="120" w:line="480" w:lineRule="auto"/>
        <w:ind w:left="360"/>
        <w:jc w:val="both"/>
        <w:rPr>
          <w:b/>
        </w:rPr>
      </w:pPr>
      <w:r>
        <w:lastRenderedPageBreak/>
        <w:t xml:space="preserve">I also found a web search from the web cache where the defendant also searches for a </w:t>
      </w:r>
      <w:r w:rsidRPr="0094409E">
        <w:rPr>
          <w:b/>
        </w:rPr>
        <w:t>new laptop.</w:t>
      </w:r>
    </w:p>
    <w:p w14:paraId="32705D66" w14:textId="3CF500F9" w:rsidR="004E2A05" w:rsidRPr="00AF5FBE" w:rsidRDefault="001D7445" w:rsidP="004E2A05">
      <w:pPr>
        <w:spacing w:before="120" w:after="120" w:line="480" w:lineRule="auto"/>
        <w:ind w:left="360"/>
        <w:jc w:val="both"/>
      </w:pPr>
      <w:r w:rsidRPr="001D7445">
        <w:drawing>
          <wp:inline distT="0" distB="0" distL="0" distR="0" wp14:anchorId="1E33328A" wp14:editId="46BAF556">
            <wp:extent cx="6189345" cy="328422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3284220"/>
                    </a:xfrm>
                    <a:prstGeom prst="rect">
                      <a:avLst/>
                    </a:prstGeom>
                  </pic:spPr>
                </pic:pic>
              </a:graphicData>
            </a:graphic>
          </wp:inline>
        </w:drawing>
      </w:r>
    </w:p>
    <w:p w14:paraId="32A24423" w14:textId="17DE7B51" w:rsidR="00F87617" w:rsidRDefault="00F87617" w:rsidP="00267DF5">
      <w:pPr>
        <w:numPr>
          <w:ilvl w:val="0"/>
          <w:numId w:val="1"/>
        </w:numPr>
        <w:spacing w:before="120" w:after="120" w:line="480" w:lineRule="auto"/>
        <w:jc w:val="both"/>
      </w:pPr>
      <w:r w:rsidRPr="0094409E">
        <w:rPr>
          <w:b/>
          <w:sz w:val="24"/>
          <w:szCs w:val="24"/>
        </w:rPr>
        <w:t>In add</w:t>
      </w:r>
      <w:r w:rsidR="001D7445" w:rsidRPr="0094409E">
        <w:rPr>
          <w:b/>
          <w:sz w:val="24"/>
          <w:szCs w:val="24"/>
        </w:rPr>
        <w:t>ition to the above I also found</w:t>
      </w:r>
      <w:r w:rsidR="0094409E">
        <w:rPr>
          <w:b/>
          <w:sz w:val="24"/>
          <w:szCs w:val="24"/>
        </w:rPr>
        <w:t>,</w:t>
      </w:r>
      <w:r w:rsidR="001D7445">
        <w:t xml:space="preserve"> </w:t>
      </w:r>
      <w:proofErr w:type="gramStart"/>
      <w:r w:rsidR="001D7445">
        <w:t>Some</w:t>
      </w:r>
      <w:proofErr w:type="gramEnd"/>
      <w:r w:rsidR="001D7445">
        <w:t xml:space="preserve"> unethical activity of the defendant.</w:t>
      </w:r>
    </w:p>
    <w:p w14:paraId="000EFB1F" w14:textId="08BF698E" w:rsidR="001D7445" w:rsidRPr="0094409E" w:rsidRDefault="001D7445" w:rsidP="001D7445">
      <w:pPr>
        <w:pStyle w:val="ListParagraph"/>
        <w:numPr>
          <w:ilvl w:val="0"/>
          <w:numId w:val="16"/>
        </w:numPr>
        <w:spacing w:before="120" w:after="120" w:line="480" w:lineRule="auto"/>
        <w:jc w:val="both"/>
        <w:rPr>
          <w:szCs w:val="22"/>
        </w:rPr>
      </w:pPr>
      <w:r w:rsidRPr="0094409E">
        <w:rPr>
          <w:szCs w:val="22"/>
        </w:rPr>
        <w:t xml:space="preserve">On the </w:t>
      </w:r>
      <w:r w:rsidR="004F44E1" w:rsidRPr="0094409E">
        <w:rPr>
          <w:szCs w:val="22"/>
        </w:rPr>
        <w:t>defendant’s CHURCHILL</w:t>
      </w:r>
      <w:r w:rsidRPr="0094409E">
        <w:rPr>
          <w:szCs w:val="22"/>
        </w:rPr>
        <w:t xml:space="preserve"> statement, he state that </w:t>
      </w:r>
      <w:r w:rsidR="00EB6490" w:rsidRPr="0094409E">
        <w:rPr>
          <w:szCs w:val="22"/>
        </w:rPr>
        <w:t>wanted to make humorous meme-type pictures using classmates or lecturers at the university. But on th</w:t>
      </w:r>
      <w:r w:rsidR="004F44E1" w:rsidRPr="0094409E">
        <w:rPr>
          <w:szCs w:val="22"/>
        </w:rPr>
        <w:t xml:space="preserve">e image file, I found many </w:t>
      </w:r>
      <w:proofErr w:type="spellStart"/>
      <w:r w:rsidR="004F44E1" w:rsidRPr="0094409E">
        <w:rPr>
          <w:b/>
          <w:szCs w:val="22"/>
        </w:rPr>
        <w:t>deep</w:t>
      </w:r>
      <w:r w:rsidR="00EB6490" w:rsidRPr="0094409E">
        <w:rPr>
          <w:b/>
          <w:szCs w:val="22"/>
        </w:rPr>
        <w:t>fake</w:t>
      </w:r>
      <w:proofErr w:type="spellEnd"/>
      <w:r w:rsidR="00EB6490" w:rsidRPr="0094409E">
        <w:rPr>
          <w:b/>
          <w:szCs w:val="22"/>
        </w:rPr>
        <w:t xml:space="preserve"> porn</w:t>
      </w:r>
      <w:r w:rsidR="00EB6490" w:rsidRPr="0094409E">
        <w:rPr>
          <w:szCs w:val="22"/>
        </w:rPr>
        <w:t xml:space="preserve"> pictures of </w:t>
      </w:r>
      <w:r w:rsidR="00EB6490" w:rsidRPr="0094409E">
        <w:rPr>
          <w:b/>
          <w:szCs w:val="22"/>
        </w:rPr>
        <w:t>Professor Giles Trent</w:t>
      </w:r>
      <w:r w:rsidR="00EB6490" w:rsidRPr="0094409E">
        <w:rPr>
          <w:szCs w:val="22"/>
        </w:rPr>
        <w:t>.</w:t>
      </w:r>
    </w:p>
    <w:p w14:paraId="7C33EE49" w14:textId="1EE1DCDF" w:rsidR="004F44E1" w:rsidRDefault="00EB6490" w:rsidP="00EB6490">
      <w:pPr>
        <w:spacing w:before="120" w:after="120" w:line="480" w:lineRule="auto"/>
        <w:jc w:val="both"/>
      </w:pPr>
      <w:r w:rsidRPr="00EB6490">
        <w:rPr>
          <w:noProof/>
          <w:lang w:val="en-US"/>
        </w:rPr>
        <w:lastRenderedPageBreak/>
        <w:drawing>
          <wp:inline distT="0" distB="0" distL="0" distR="0" wp14:anchorId="7414BB6A" wp14:editId="49ADE3EE">
            <wp:extent cx="6188075" cy="3552825"/>
            <wp:effectExtent l="0" t="0" r="3175" b="9525"/>
            <wp:docPr id="45" name="Picture 45" descr="G:\fiverr\uk\meme of vi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fiverr\uk\meme of victi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9496" cy="3559382"/>
                    </a:xfrm>
                    <a:prstGeom prst="rect">
                      <a:avLst/>
                    </a:prstGeom>
                    <a:noFill/>
                    <a:ln>
                      <a:noFill/>
                    </a:ln>
                  </pic:spPr>
                </pic:pic>
              </a:graphicData>
            </a:graphic>
          </wp:inline>
        </w:drawing>
      </w:r>
    </w:p>
    <w:p w14:paraId="5AFA71A4" w14:textId="3907B049" w:rsidR="00EB6490" w:rsidRDefault="00EB6490" w:rsidP="00EB6490">
      <w:pPr>
        <w:spacing w:before="120" w:after="120" w:line="480" w:lineRule="auto"/>
        <w:jc w:val="both"/>
      </w:pPr>
      <w:r w:rsidRPr="00EB6490">
        <w:rPr>
          <w:noProof/>
          <w:lang w:val="en-US"/>
        </w:rPr>
        <w:drawing>
          <wp:inline distT="0" distB="0" distL="0" distR="0" wp14:anchorId="67DFCC66" wp14:editId="23D284BA">
            <wp:extent cx="6188710" cy="3762375"/>
            <wp:effectExtent l="0" t="0" r="2540" b="9525"/>
            <wp:docPr id="46" name="Picture 46" descr="G:\fiverr\uk\meme of vict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fiverr\uk\meme of victim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7625" cy="3767795"/>
                    </a:xfrm>
                    <a:prstGeom prst="rect">
                      <a:avLst/>
                    </a:prstGeom>
                    <a:noFill/>
                    <a:ln>
                      <a:noFill/>
                    </a:ln>
                  </pic:spPr>
                </pic:pic>
              </a:graphicData>
            </a:graphic>
          </wp:inline>
        </w:drawing>
      </w:r>
    </w:p>
    <w:p w14:paraId="7702AD18" w14:textId="08EC91B1" w:rsidR="004315EB" w:rsidRDefault="004315EB" w:rsidP="00EB6490">
      <w:pPr>
        <w:spacing w:before="120" w:after="120" w:line="480" w:lineRule="auto"/>
        <w:jc w:val="both"/>
      </w:pPr>
      <w:r w:rsidRPr="004315EB">
        <w:rPr>
          <w:noProof/>
          <w:lang w:val="en-US"/>
        </w:rPr>
        <w:lastRenderedPageBreak/>
        <w:drawing>
          <wp:inline distT="0" distB="0" distL="0" distR="0" wp14:anchorId="6F69E070" wp14:editId="1FE3EF97">
            <wp:extent cx="6189133" cy="3867150"/>
            <wp:effectExtent l="0" t="0" r="2540" b="0"/>
            <wp:docPr id="47" name="Picture 47" descr="G:\fiverr\uk\meme of vict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fiverr\uk\meme of victim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306" cy="3869133"/>
                    </a:xfrm>
                    <a:prstGeom prst="rect">
                      <a:avLst/>
                    </a:prstGeom>
                    <a:noFill/>
                    <a:ln>
                      <a:noFill/>
                    </a:ln>
                  </pic:spPr>
                </pic:pic>
              </a:graphicData>
            </a:graphic>
          </wp:inline>
        </w:drawing>
      </w:r>
    </w:p>
    <w:p w14:paraId="769DF40A" w14:textId="52584D80" w:rsidR="004315EB" w:rsidRDefault="004315EB" w:rsidP="00EB6490">
      <w:pPr>
        <w:spacing w:before="120" w:after="120" w:line="480" w:lineRule="auto"/>
        <w:jc w:val="both"/>
      </w:pPr>
      <w:r w:rsidRPr="004315EB">
        <w:rPr>
          <w:noProof/>
          <w:lang w:val="en-US"/>
        </w:rPr>
        <w:drawing>
          <wp:inline distT="0" distB="0" distL="0" distR="0" wp14:anchorId="6D33CB9A" wp14:editId="7B9B2EB5">
            <wp:extent cx="6188960" cy="3448050"/>
            <wp:effectExtent l="0" t="0" r="2540" b="0"/>
            <wp:docPr id="48" name="Picture 48" descr="G:\fiverr\uk\after deepfake2 (vi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fiverr\uk\after deepfake2 (victi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095" cy="3449797"/>
                    </a:xfrm>
                    <a:prstGeom prst="rect">
                      <a:avLst/>
                    </a:prstGeom>
                    <a:noFill/>
                    <a:ln>
                      <a:noFill/>
                    </a:ln>
                  </pic:spPr>
                </pic:pic>
              </a:graphicData>
            </a:graphic>
          </wp:inline>
        </w:drawing>
      </w:r>
    </w:p>
    <w:p w14:paraId="20A1F86D" w14:textId="6C2E0E7B" w:rsidR="004F44E1" w:rsidRDefault="004F44E1" w:rsidP="00EB6490">
      <w:pPr>
        <w:spacing w:before="120" w:after="120" w:line="480" w:lineRule="auto"/>
        <w:jc w:val="both"/>
      </w:pPr>
      <w:r w:rsidRPr="004F44E1">
        <w:rPr>
          <w:noProof/>
          <w:lang w:val="en-US"/>
        </w:rPr>
        <w:lastRenderedPageBreak/>
        <w:drawing>
          <wp:inline distT="0" distB="0" distL="0" distR="0" wp14:anchorId="789FB514" wp14:editId="553A50B7">
            <wp:extent cx="6189345" cy="4134423"/>
            <wp:effectExtent l="0" t="0" r="1905" b="0"/>
            <wp:docPr id="56" name="Picture 56" descr="G:\fiverr\uk\vict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fiverr\uk\victim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9345" cy="4134423"/>
                    </a:xfrm>
                    <a:prstGeom prst="rect">
                      <a:avLst/>
                    </a:prstGeom>
                    <a:noFill/>
                    <a:ln>
                      <a:noFill/>
                    </a:ln>
                  </pic:spPr>
                </pic:pic>
              </a:graphicData>
            </a:graphic>
          </wp:inline>
        </w:drawing>
      </w:r>
    </w:p>
    <w:p w14:paraId="3DEE8795" w14:textId="6CE03978" w:rsidR="004F44E1" w:rsidRDefault="004F44E1" w:rsidP="00EB6490">
      <w:pPr>
        <w:spacing w:before="120" w:after="120" w:line="480" w:lineRule="auto"/>
        <w:jc w:val="both"/>
      </w:pPr>
    </w:p>
    <w:p w14:paraId="71099D63" w14:textId="77777777" w:rsidR="007E5D8E" w:rsidRDefault="007E5D8E" w:rsidP="00EB6490">
      <w:pPr>
        <w:spacing w:before="120" w:after="120" w:line="480" w:lineRule="auto"/>
        <w:jc w:val="both"/>
      </w:pPr>
    </w:p>
    <w:p w14:paraId="54B9B540" w14:textId="3468DBEB" w:rsidR="004315EB" w:rsidRPr="0094409E" w:rsidRDefault="004315EB" w:rsidP="007E5D8E">
      <w:pPr>
        <w:pStyle w:val="ListParagraph"/>
        <w:numPr>
          <w:ilvl w:val="0"/>
          <w:numId w:val="16"/>
        </w:numPr>
        <w:spacing w:before="120" w:after="120" w:line="480" w:lineRule="auto"/>
        <w:jc w:val="both"/>
        <w:rPr>
          <w:b/>
        </w:rPr>
      </w:pPr>
      <w:r>
        <w:t>The</w:t>
      </w:r>
      <w:r w:rsidR="004F44E1">
        <w:t xml:space="preserve"> defendant also makes </w:t>
      </w:r>
      <w:proofErr w:type="spellStart"/>
      <w:r w:rsidR="004F44E1">
        <w:t>deep</w:t>
      </w:r>
      <w:r>
        <w:t>fake</w:t>
      </w:r>
      <w:proofErr w:type="spellEnd"/>
      <w:r>
        <w:t xml:space="preserve"> porn of his classmate </w:t>
      </w:r>
      <w:r w:rsidR="0094409E" w:rsidRPr="0094409E">
        <w:rPr>
          <w:b/>
        </w:rPr>
        <w:t>Rosie</w:t>
      </w:r>
      <w:r>
        <w:t xml:space="preserve">. Which I found in the </w:t>
      </w:r>
      <w:r w:rsidRPr="0094409E">
        <w:rPr>
          <w:b/>
        </w:rPr>
        <w:t>Project Rosie folder</w:t>
      </w:r>
      <w:r>
        <w:t>.</w:t>
      </w:r>
      <w:r w:rsidR="007E5D8E">
        <w:t xml:space="preserve"> And there I also found other’s </w:t>
      </w:r>
      <w:proofErr w:type="spellStart"/>
      <w:r w:rsidR="007E5D8E" w:rsidRPr="0094409E">
        <w:rPr>
          <w:b/>
        </w:rPr>
        <w:t>Deepfake</w:t>
      </w:r>
      <w:proofErr w:type="spellEnd"/>
      <w:r w:rsidR="007E5D8E" w:rsidRPr="0094409E">
        <w:rPr>
          <w:b/>
        </w:rPr>
        <w:t xml:space="preserve"> porn</w:t>
      </w:r>
      <w:r w:rsidR="007E5D8E">
        <w:t xml:space="preserve">. Maybe it will be </w:t>
      </w:r>
      <w:r w:rsidR="007E5D8E" w:rsidRPr="0094409E">
        <w:rPr>
          <w:b/>
        </w:rPr>
        <w:t xml:space="preserve">Mrs. </w:t>
      </w:r>
      <w:r w:rsidR="007E5D8E" w:rsidRPr="0094409E">
        <w:rPr>
          <w:b/>
          <w:sz w:val="24"/>
          <w:szCs w:val="24"/>
        </w:rPr>
        <w:t>Giles Trent.</w:t>
      </w:r>
    </w:p>
    <w:p w14:paraId="78F7A9E9" w14:textId="74EA4117" w:rsidR="004315EB" w:rsidRDefault="004315EB" w:rsidP="00EB6490">
      <w:pPr>
        <w:spacing w:before="120" w:after="120" w:line="480" w:lineRule="auto"/>
        <w:jc w:val="both"/>
      </w:pPr>
      <w:r w:rsidRPr="004315EB">
        <w:lastRenderedPageBreak/>
        <w:drawing>
          <wp:inline distT="0" distB="0" distL="0" distR="0" wp14:anchorId="70616867" wp14:editId="63EF2603">
            <wp:extent cx="4029637" cy="7125694"/>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29637" cy="7125694"/>
                    </a:xfrm>
                    <a:prstGeom prst="rect">
                      <a:avLst/>
                    </a:prstGeom>
                  </pic:spPr>
                </pic:pic>
              </a:graphicData>
            </a:graphic>
          </wp:inline>
        </w:drawing>
      </w:r>
    </w:p>
    <w:p w14:paraId="59D010FB" w14:textId="77777777" w:rsidR="004315EB" w:rsidRDefault="004315EB" w:rsidP="00EB6490">
      <w:pPr>
        <w:spacing w:before="120" w:after="120" w:line="480" w:lineRule="auto"/>
        <w:jc w:val="both"/>
      </w:pPr>
    </w:p>
    <w:p w14:paraId="5737749C" w14:textId="77777777" w:rsidR="004315EB" w:rsidRPr="00AF5FBE" w:rsidRDefault="004315EB" w:rsidP="00EB6490">
      <w:pPr>
        <w:spacing w:before="120" w:after="120" w:line="480" w:lineRule="auto"/>
        <w:jc w:val="both"/>
      </w:pPr>
    </w:p>
    <w:p w14:paraId="1220DB69" w14:textId="00F52970" w:rsidR="004F44E1" w:rsidRDefault="004315EB" w:rsidP="00F332F9">
      <w:r w:rsidRPr="004315EB">
        <w:rPr>
          <w:noProof/>
          <w:lang w:val="en-US"/>
        </w:rPr>
        <w:lastRenderedPageBreak/>
        <w:drawing>
          <wp:inline distT="0" distB="0" distL="0" distR="0" wp14:anchorId="1F4E392B" wp14:editId="44695122">
            <wp:extent cx="6189159" cy="3705225"/>
            <wp:effectExtent l="0" t="0" r="2540" b="0"/>
            <wp:docPr id="50" name="Picture 50" descr="G:\fiverr\uk\deep fake with legal po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fiverr\uk\deep fake with legal por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2488" cy="3707218"/>
                    </a:xfrm>
                    <a:prstGeom prst="rect">
                      <a:avLst/>
                    </a:prstGeom>
                    <a:noFill/>
                    <a:ln>
                      <a:noFill/>
                    </a:ln>
                  </pic:spPr>
                </pic:pic>
              </a:graphicData>
            </a:graphic>
          </wp:inline>
        </w:drawing>
      </w:r>
    </w:p>
    <w:p w14:paraId="6C5F09BD" w14:textId="443B8855" w:rsidR="004969AF" w:rsidRDefault="004969AF" w:rsidP="00F332F9">
      <w:r w:rsidRPr="004969AF">
        <w:rPr>
          <w:noProof/>
          <w:lang w:val="en-US"/>
        </w:rPr>
        <w:drawing>
          <wp:inline distT="0" distB="0" distL="0" distR="0" wp14:anchorId="3AD06B3B" wp14:editId="577BB337">
            <wp:extent cx="6189188" cy="4057650"/>
            <wp:effectExtent l="0" t="0" r="2540" b="0"/>
            <wp:docPr id="52" name="Picture 52" descr="G:\fiverr\uk\afterdeepfa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fiverr\uk\afterdeepfake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3169" cy="4060260"/>
                    </a:xfrm>
                    <a:prstGeom prst="rect">
                      <a:avLst/>
                    </a:prstGeom>
                    <a:noFill/>
                    <a:ln>
                      <a:noFill/>
                    </a:ln>
                  </pic:spPr>
                </pic:pic>
              </a:graphicData>
            </a:graphic>
          </wp:inline>
        </w:drawing>
      </w:r>
    </w:p>
    <w:p w14:paraId="3AE9EAF0" w14:textId="0BB43198" w:rsidR="004969AF" w:rsidRDefault="004969AF" w:rsidP="00F332F9">
      <w:r w:rsidRPr="004969AF">
        <w:rPr>
          <w:noProof/>
          <w:lang w:val="en-US"/>
        </w:rPr>
        <w:lastRenderedPageBreak/>
        <w:drawing>
          <wp:inline distT="0" distB="0" distL="0" distR="0" wp14:anchorId="51C17AE8" wp14:editId="20F015AE">
            <wp:extent cx="6188075" cy="4467225"/>
            <wp:effectExtent l="0" t="0" r="3175" b="9525"/>
            <wp:docPr id="53" name="Picture 53" descr="G:\fiverr\uk\deepfak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fiverr\uk\deepfake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1898" cy="4469985"/>
                    </a:xfrm>
                    <a:prstGeom prst="rect">
                      <a:avLst/>
                    </a:prstGeom>
                    <a:noFill/>
                    <a:ln>
                      <a:noFill/>
                    </a:ln>
                  </pic:spPr>
                </pic:pic>
              </a:graphicData>
            </a:graphic>
          </wp:inline>
        </w:drawing>
      </w:r>
    </w:p>
    <w:p w14:paraId="089CB453" w14:textId="06F99F89" w:rsidR="004969AF" w:rsidRDefault="004969AF" w:rsidP="00F332F9"/>
    <w:p w14:paraId="3169F2EF" w14:textId="28DF8AFA" w:rsidR="004969AF" w:rsidRDefault="004969AF" w:rsidP="00F332F9"/>
    <w:p w14:paraId="22E361BA" w14:textId="77777777" w:rsidR="004969AF" w:rsidRDefault="004969AF" w:rsidP="00F332F9"/>
    <w:p w14:paraId="168B4412" w14:textId="79776EE5" w:rsidR="004315EB" w:rsidRDefault="004315EB" w:rsidP="00F332F9"/>
    <w:p w14:paraId="2F94DA9B" w14:textId="77777777" w:rsidR="007E5D8E" w:rsidRDefault="007E5D8E" w:rsidP="00F332F9"/>
    <w:p w14:paraId="75E636AF" w14:textId="4A295B00" w:rsidR="00CA1D76" w:rsidRDefault="00CA1D76" w:rsidP="007E5D8E">
      <w:pPr>
        <w:pStyle w:val="ListParagraph"/>
        <w:numPr>
          <w:ilvl w:val="0"/>
          <w:numId w:val="16"/>
        </w:numPr>
      </w:pPr>
      <w:r>
        <w:t>I also found a file named ‘</w:t>
      </w:r>
      <w:proofErr w:type="spellStart"/>
      <w:r>
        <w:t>overview.rft</w:t>
      </w:r>
      <w:proofErr w:type="spellEnd"/>
      <w:r>
        <w:t xml:space="preserve">’ </w:t>
      </w:r>
      <w:r w:rsidR="003D1919">
        <w:t>which has some self-conversation</w:t>
      </w:r>
      <w:r>
        <w:t xml:space="preserve"> bad </w:t>
      </w:r>
      <w:r w:rsidR="003D1919">
        <w:t>comments</w:t>
      </w:r>
      <w:r>
        <w:t xml:space="preserve"> </w:t>
      </w:r>
      <w:r w:rsidR="003D1919">
        <w:t xml:space="preserve">from the defendant and where the defendant mentioned that he ruined </w:t>
      </w:r>
      <w:r w:rsidR="003D1919" w:rsidRPr="007E5D8E">
        <w:rPr>
          <w:sz w:val="24"/>
          <w:szCs w:val="24"/>
        </w:rPr>
        <w:t>Giles Trent’s life.</w:t>
      </w:r>
    </w:p>
    <w:p w14:paraId="5531BEAA" w14:textId="443FF121" w:rsidR="00CA1D76" w:rsidRDefault="00CA1D76" w:rsidP="00F332F9">
      <w:r w:rsidRPr="00CA1D76">
        <w:lastRenderedPageBreak/>
        <w:drawing>
          <wp:inline distT="0" distB="0" distL="0" distR="0" wp14:anchorId="482BE0FB" wp14:editId="4A8F473C">
            <wp:extent cx="6189345" cy="423354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9345" cy="4233545"/>
                    </a:xfrm>
                    <a:prstGeom prst="rect">
                      <a:avLst/>
                    </a:prstGeom>
                  </pic:spPr>
                </pic:pic>
              </a:graphicData>
            </a:graphic>
          </wp:inline>
        </w:drawing>
      </w:r>
    </w:p>
    <w:p w14:paraId="64124D70" w14:textId="73339991" w:rsidR="004969AF" w:rsidRDefault="004969AF" w:rsidP="00F332F9"/>
    <w:p w14:paraId="1D9748EA" w14:textId="7A479746" w:rsidR="004969AF" w:rsidRDefault="004969AF" w:rsidP="00F332F9">
      <w:r>
        <w:t>From the web cache, I also found some web search which is also fishy.</w:t>
      </w:r>
    </w:p>
    <w:p w14:paraId="7621BA06" w14:textId="5F49D78C" w:rsidR="004969AF" w:rsidRDefault="004969AF" w:rsidP="00F332F9">
      <w:r w:rsidRPr="004969AF">
        <w:drawing>
          <wp:inline distT="0" distB="0" distL="0" distR="0" wp14:anchorId="2EDEF8D7" wp14:editId="574DA7DA">
            <wp:extent cx="6189345" cy="322008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3220085"/>
                    </a:xfrm>
                    <a:prstGeom prst="rect">
                      <a:avLst/>
                    </a:prstGeom>
                  </pic:spPr>
                </pic:pic>
              </a:graphicData>
            </a:graphic>
          </wp:inline>
        </w:drawing>
      </w:r>
    </w:p>
    <w:p w14:paraId="0B24D534" w14:textId="1A2338D9" w:rsidR="00CA1D76" w:rsidRDefault="00CA1D76" w:rsidP="00F332F9"/>
    <w:p w14:paraId="5448A849" w14:textId="340EE677" w:rsidR="005174F7" w:rsidRPr="0094409E" w:rsidRDefault="005174F7" w:rsidP="0094409E">
      <w:pPr>
        <w:pStyle w:val="ListParagraph"/>
        <w:numPr>
          <w:ilvl w:val="0"/>
          <w:numId w:val="16"/>
        </w:numPr>
        <w:rPr>
          <w:szCs w:val="22"/>
        </w:rPr>
      </w:pPr>
      <w:r w:rsidRPr="0094409E">
        <w:rPr>
          <w:szCs w:val="22"/>
        </w:rPr>
        <w:lastRenderedPageBreak/>
        <w:t>There</w:t>
      </w:r>
      <w:r w:rsidR="0094409E">
        <w:rPr>
          <w:szCs w:val="22"/>
        </w:rPr>
        <w:t>,</w:t>
      </w:r>
      <w:r w:rsidRPr="0094409E">
        <w:rPr>
          <w:szCs w:val="22"/>
        </w:rPr>
        <w:t xml:space="preserve"> I also found that the defendant sends a mail to </w:t>
      </w:r>
      <w:r w:rsidRPr="0094409E">
        <w:rPr>
          <w:b/>
          <w:szCs w:val="22"/>
        </w:rPr>
        <w:t>Professor Giles Trent</w:t>
      </w:r>
      <w:r w:rsidRPr="0094409E">
        <w:rPr>
          <w:szCs w:val="22"/>
        </w:rPr>
        <w:t xml:space="preserve">. Here we see that defendant </w:t>
      </w:r>
      <w:r w:rsidR="0094409E">
        <w:rPr>
          <w:szCs w:val="22"/>
        </w:rPr>
        <w:t>tries</w:t>
      </w:r>
      <w:r w:rsidRPr="0094409E">
        <w:rPr>
          <w:szCs w:val="22"/>
        </w:rPr>
        <w:t xml:space="preserve"> to blackmail </w:t>
      </w:r>
      <w:r w:rsidR="0094409E">
        <w:rPr>
          <w:szCs w:val="22"/>
        </w:rPr>
        <w:t>Professor.</w:t>
      </w:r>
    </w:p>
    <w:p w14:paraId="34BED3DB" w14:textId="6AAAE806" w:rsidR="005174F7" w:rsidRDefault="005174F7" w:rsidP="00F332F9">
      <w:pPr>
        <w:rPr>
          <w:sz w:val="24"/>
          <w:szCs w:val="24"/>
        </w:rPr>
      </w:pPr>
    </w:p>
    <w:p w14:paraId="39942910" w14:textId="77777777" w:rsidR="005174F7" w:rsidRDefault="005174F7" w:rsidP="00F332F9">
      <w:pPr>
        <w:rPr>
          <w:sz w:val="24"/>
          <w:szCs w:val="24"/>
        </w:rPr>
      </w:pPr>
    </w:p>
    <w:p w14:paraId="202DA548" w14:textId="4C3E27B1" w:rsidR="005174F7" w:rsidRDefault="005174F7" w:rsidP="00F332F9">
      <w:pPr>
        <w:rPr>
          <w:sz w:val="24"/>
          <w:szCs w:val="24"/>
        </w:rPr>
      </w:pPr>
      <w:r w:rsidRPr="005174F7">
        <w:rPr>
          <w:noProof/>
          <w:sz w:val="24"/>
          <w:szCs w:val="24"/>
          <w:lang w:val="en-US"/>
        </w:rPr>
        <w:drawing>
          <wp:inline distT="0" distB="0" distL="0" distR="0" wp14:anchorId="10FB4005" wp14:editId="2403B2E2">
            <wp:extent cx="6189345" cy="4044665"/>
            <wp:effectExtent l="0" t="0" r="1905" b="0"/>
            <wp:docPr id="55" name="Picture 55" descr="G:\fiverr\uk\blackmail to vi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fiverr\uk\blackmail to victi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9345" cy="4044665"/>
                    </a:xfrm>
                    <a:prstGeom prst="rect">
                      <a:avLst/>
                    </a:prstGeom>
                    <a:noFill/>
                    <a:ln>
                      <a:noFill/>
                    </a:ln>
                  </pic:spPr>
                </pic:pic>
              </a:graphicData>
            </a:graphic>
          </wp:inline>
        </w:drawing>
      </w:r>
    </w:p>
    <w:p w14:paraId="2B9DCC6D" w14:textId="0D6E96EF" w:rsidR="005174F7" w:rsidRDefault="005174F7" w:rsidP="00F332F9">
      <w:pPr>
        <w:rPr>
          <w:sz w:val="24"/>
          <w:szCs w:val="24"/>
        </w:rPr>
      </w:pPr>
    </w:p>
    <w:p w14:paraId="66A1176D" w14:textId="77777777" w:rsidR="005174F7" w:rsidRPr="00F332F9" w:rsidRDefault="005174F7" w:rsidP="00F332F9"/>
    <w:p w14:paraId="01A7E602" w14:textId="4A85844A" w:rsidR="006778C6" w:rsidRDefault="006778C6" w:rsidP="006778C6">
      <w:pPr>
        <w:pStyle w:val="Heading1"/>
        <w:framePr w:w="0" w:hRule="auto" w:hSpace="0" w:wrap="auto" w:vAnchor="margin" w:hAnchor="text" w:xAlign="left" w:yAlign="inline"/>
        <w:spacing w:before="240" w:after="60" w:line="480" w:lineRule="auto"/>
        <w:jc w:val="both"/>
        <w:rPr>
          <w:rFonts w:cs="Arial"/>
          <w:bCs/>
          <w:kern w:val="32"/>
          <w:sz w:val="32"/>
          <w:szCs w:val="32"/>
        </w:rPr>
      </w:pPr>
      <w:r w:rsidRPr="001B33F8">
        <w:rPr>
          <w:rFonts w:cs="Arial"/>
          <w:bCs/>
          <w:kern w:val="32"/>
          <w:sz w:val="32"/>
          <w:szCs w:val="32"/>
        </w:rPr>
        <w:t>Detailed Findings</w:t>
      </w:r>
      <w:r>
        <w:rPr>
          <w:rFonts w:cs="Arial"/>
          <w:bCs/>
          <w:kern w:val="32"/>
          <w:sz w:val="32"/>
          <w:szCs w:val="32"/>
        </w:rPr>
        <w:t xml:space="preserve"> for Exhibit </w:t>
      </w:r>
      <w:r w:rsidR="00E46A75">
        <w:rPr>
          <w:rFonts w:cs="Arial"/>
          <w:bCs/>
          <w:kern w:val="32"/>
          <w:sz w:val="32"/>
          <w:szCs w:val="32"/>
        </w:rPr>
        <w:t>ABC/1</w:t>
      </w:r>
    </w:p>
    <w:bookmarkEnd w:id="2"/>
    <w:bookmarkEnd w:id="3"/>
    <w:p w14:paraId="2D977BE2" w14:textId="387B1743" w:rsidR="00F332F9" w:rsidRPr="0094409E" w:rsidRDefault="00F332F9" w:rsidP="00433AFF">
      <w:pPr>
        <w:numPr>
          <w:ilvl w:val="0"/>
          <w:numId w:val="1"/>
        </w:numPr>
        <w:spacing w:before="120" w:after="120" w:line="480" w:lineRule="auto"/>
        <w:jc w:val="both"/>
      </w:pPr>
      <w:r w:rsidRPr="0094409E">
        <w:t xml:space="preserve">The file </w:t>
      </w:r>
      <w:r w:rsidR="007A26FC" w:rsidRPr="0094409E">
        <w:t xml:space="preserve">‘Operation Blue </w:t>
      </w:r>
      <w:r w:rsidR="007264A8" w:rsidRPr="0094409E">
        <w:t>Canary Wharf</w:t>
      </w:r>
      <w:r w:rsidR="007A26FC" w:rsidRPr="0094409E">
        <w:t xml:space="preserve">’ </w:t>
      </w:r>
      <w:r w:rsidR="006778C6" w:rsidRPr="0094409E">
        <w:t xml:space="preserve">is the forensic </w:t>
      </w:r>
      <w:r w:rsidR="00E46A75" w:rsidRPr="0094409E">
        <w:t>image</w:t>
      </w:r>
      <w:r w:rsidR="006778C6" w:rsidRPr="0094409E">
        <w:t xml:space="preserve"> of the </w:t>
      </w:r>
      <w:r w:rsidR="00E46A75" w:rsidRPr="0094409E">
        <w:t>exhibit</w:t>
      </w:r>
      <w:r w:rsidR="007264A8" w:rsidRPr="0094409E">
        <w:t>, which is a laptop computer</w:t>
      </w:r>
      <w:r w:rsidR="00E46A75" w:rsidRPr="0094409E">
        <w:t>.</w:t>
      </w:r>
    </w:p>
    <w:p w14:paraId="273AEAE9" w14:textId="69192B60" w:rsidR="0079161A" w:rsidRPr="0094409E" w:rsidRDefault="0079161A" w:rsidP="00F67BBD">
      <w:pPr>
        <w:numPr>
          <w:ilvl w:val="0"/>
          <w:numId w:val="1"/>
        </w:numPr>
        <w:spacing w:before="120" w:after="120" w:line="480" w:lineRule="auto"/>
        <w:jc w:val="both"/>
      </w:pPr>
      <w:r w:rsidRPr="0094409E">
        <w:t xml:space="preserve">The currently installed operating system is </w:t>
      </w:r>
      <w:r w:rsidR="004969AF" w:rsidRPr="0094409E">
        <w:t xml:space="preserve">Windows 7 Enterprise </w:t>
      </w:r>
      <w:r w:rsidRPr="0094409E">
        <w:t xml:space="preserve">with a recorded installation/update date of </w:t>
      </w:r>
      <w:r w:rsidR="00083291" w:rsidRPr="0094409E">
        <w:t>2018/03/07</w:t>
      </w:r>
      <w:r w:rsidRPr="0094409E">
        <w:t xml:space="preserve">. </w:t>
      </w:r>
      <w:r w:rsidR="00083291" w:rsidRPr="0094409E">
        <w:t>T</w:t>
      </w:r>
      <w:r w:rsidR="004969AF" w:rsidRPr="0094409E">
        <w:t>here is a single Default</w:t>
      </w:r>
      <w:r w:rsidRPr="0094409E">
        <w:t xml:space="preserve"> user account present named </w:t>
      </w:r>
      <w:proofErr w:type="spellStart"/>
      <w:r w:rsidR="004969AF" w:rsidRPr="0094409E">
        <w:t>IEUser</w:t>
      </w:r>
      <w:proofErr w:type="spellEnd"/>
      <w:r w:rsidR="004969AF" w:rsidRPr="0094409E">
        <w:t xml:space="preserve"> </w:t>
      </w:r>
      <w:r w:rsidRPr="0094409E">
        <w:t xml:space="preserve">which has no password set for it.  My examination shows that the last recorded use of the computer was on </w:t>
      </w:r>
      <w:r w:rsidR="004969AF" w:rsidRPr="0094409E">
        <w:t>Nov 19, 2022.</w:t>
      </w:r>
    </w:p>
    <w:p w14:paraId="7B39E692" w14:textId="3DB0E324" w:rsidR="00E4218F" w:rsidRPr="00083291" w:rsidRDefault="00630462" w:rsidP="00083291">
      <w:pPr>
        <w:spacing w:line="360" w:lineRule="auto"/>
        <w:jc w:val="both"/>
        <w:rPr>
          <w:sz w:val="24"/>
          <w:szCs w:val="24"/>
        </w:rPr>
      </w:pPr>
      <w:r w:rsidRPr="0094409E">
        <w:rPr>
          <w:rFonts w:cs="Arial"/>
          <w:b/>
          <w:bCs/>
          <w:kern w:val="32"/>
          <w:sz w:val="24"/>
          <w:szCs w:val="24"/>
        </w:rPr>
        <w:lastRenderedPageBreak/>
        <w:t>Question 1</w:t>
      </w:r>
      <w:r w:rsidRPr="0094409E">
        <w:rPr>
          <w:rFonts w:cs="Arial"/>
          <w:b/>
          <w:bCs/>
          <w:kern w:val="32"/>
          <w:sz w:val="32"/>
          <w:szCs w:val="32"/>
        </w:rPr>
        <w:t>:</w:t>
      </w:r>
      <w:r w:rsidR="00083291" w:rsidRPr="00083291">
        <w:rPr>
          <w:sz w:val="24"/>
          <w:szCs w:val="24"/>
        </w:rPr>
        <w:t xml:space="preserve"> </w:t>
      </w:r>
      <w:r w:rsidR="00083291" w:rsidRPr="00810587">
        <w:rPr>
          <w:sz w:val="24"/>
          <w:szCs w:val="24"/>
        </w:rPr>
        <w:t>The defendant has stated that he uses the laptop to play games online and do some university work</w:t>
      </w:r>
      <w:r w:rsidR="00083291">
        <w:rPr>
          <w:sz w:val="24"/>
          <w:szCs w:val="24"/>
        </w:rPr>
        <w:t>, mostly doing his social activities on his phone</w:t>
      </w:r>
      <w:r w:rsidR="00083291" w:rsidRPr="00810587">
        <w:rPr>
          <w:sz w:val="24"/>
          <w:szCs w:val="24"/>
        </w:rPr>
        <w:t xml:space="preserve">. </w:t>
      </w:r>
      <w:r w:rsidR="00083291">
        <w:rPr>
          <w:sz w:val="24"/>
          <w:szCs w:val="24"/>
        </w:rPr>
        <w:t>Are there artefacts present on the exhibit that support or undermine this assertion.</w:t>
      </w:r>
    </w:p>
    <w:p w14:paraId="5393E63F" w14:textId="737C1E25" w:rsidR="00F332F9" w:rsidRDefault="00083291" w:rsidP="00E46A75">
      <w:pPr>
        <w:numPr>
          <w:ilvl w:val="0"/>
          <w:numId w:val="1"/>
        </w:numPr>
        <w:spacing w:before="120" w:after="120" w:line="480" w:lineRule="auto"/>
        <w:jc w:val="both"/>
        <w:rPr>
          <w:sz w:val="24"/>
          <w:szCs w:val="24"/>
        </w:rPr>
      </w:pPr>
      <w:r w:rsidRPr="001B6C27">
        <w:rPr>
          <w:b/>
          <w:sz w:val="24"/>
          <w:szCs w:val="24"/>
        </w:rPr>
        <w:t>Answer:</w:t>
      </w:r>
      <w:r w:rsidRPr="0094409E">
        <w:rPr>
          <w:sz w:val="24"/>
          <w:szCs w:val="24"/>
        </w:rPr>
        <w:t xml:space="preserve"> It is true that the defendant uses the laptop to play games and do some university work</w:t>
      </w:r>
      <w:r w:rsidR="005174F7" w:rsidRPr="0094409E">
        <w:rPr>
          <w:sz w:val="24"/>
          <w:szCs w:val="24"/>
        </w:rPr>
        <w:t xml:space="preserve">. Because In the web cashed I found some web searches about </w:t>
      </w:r>
      <w:r w:rsidR="005174F7" w:rsidRPr="001B6C27">
        <w:rPr>
          <w:b/>
          <w:sz w:val="24"/>
          <w:szCs w:val="24"/>
        </w:rPr>
        <w:t>shadow gaming</w:t>
      </w:r>
      <w:r w:rsidR="005174F7" w:rsidRPr="0094409E">
        <w:rPr>
          <w:sz w:val="24"/>
          <w:szCs w:val="24"/>
        </w:rPr>
        <w:t>. I also found s</w:t>
      </w:r>
      <w:r w:rsidR="001B6C27">
        <w:rPr>
          <w:sz w:val="24"/>
          <w:szCs w:val="24"/>
        </w:rPr>
        <w:t xml:space="preserve">ome research work about </w:t>
      </w:r>
      <w:proofErr w:type="spellStart"/>
      <w:r w:rsidR="001B6C27" w:rsidRPr="001B6C27">
        <w:rPr>
          <w:b/>
          <w:sz w:val="24"/>
          <w:szCs w:val="24"/>
        </w:rPr>
        <w:t>deepfak</w:t>
      </w:r>
      <w:r w:rsidR="005174F7" w:rsidRPr="001B6C27">
        <w:rPr>
          <w:b/>
          <w:sz w:val="24"/>
          <w:szCs w:val="24"/>
        </w:rPr>
        <w:t>e</w:t>
      </w:r>
      <w:proofErr w:type="spellEnd"/>
      <w:r w:rsidR="005174F7" w:rsidRPr="0094409E">
        <w:rPr>
          <w:sz w:val="24"/>
          <w:szCs w:val="24"/>
        </w:rPr>
        <w:t xml:space="preserve"> in </w:t>
      </w:r>
      <w:r w:rsidR="005174F7" w:rsidRPr="001B6C27">
        <w:rPr>
          <w:b/>
          <w:sz w:val="24"/>
          <w:szCs w:val="24"/>
        </w:rPr>
        <w:t>BBC journals</w:t>
      </w:r>
      <w:r w:rsidR="005174F7" w:rsidRPr="0094409E">
        <w:rPr>
          <w:sz w:val="24"/>
          <w:szCs w:val="24"/>
        </w:rPr>
        <w:t>.</w:t>
      </w:r>
    </w:p>
    <w:p w14:paraId="7B9D7071" w14:textId="77777777" w:rsidR="001B6C27" w:rsidRPr="0094409E" w:rsidRDefault="001B6C27" w:rsidP="001B6C27">
      <w:pPr>
        <w:spacing w:before="120" w:after="120" w:line="480" w:lineRule="auto"/>
        <w:ind w:left="360"/>
        <w:jc w:val="both"/>
        <w:rPr>
          <w:sz w:val="24"/>
          <w:szCs w:val="24"/>
        </w:rPr>
      </w:pPr>
    </w:p>
    <w:p w14:paraId="7185785B" w14:textId="420134B5" w:rsidR="00630462" w:rsidRPr="005174F7" w:rsidRDefault="00630462" w:rsidP="005174F7">
      <w:pPr>
        <w:spacing w:line="360" w:lineRule="auto"/>
        <w:jc w:val="both"/>
        <w:rPr>
          <w:sz w:val="24"/>
          <w:szCs w:val="24"/>
        </w:rPr>
      </w:pPr>
      <w:r w:rsidRPr="001B6C27">
        <w:rPr>
          <w:rFonts w:cs="Arial"/>
          <w:b/>
          <w:bCs/>
          <w:kern w:val="32"/>
          <w:sz w:val="24"/>
          <w:szCs w:val="24"/>
        </w:rPr>
        <w:t xml:space="preserve">Question 2: </w:t>
      </w:r>
      <w:r w:rsidR="005174F7" w:rsidRPr="00FA78F8">
        <w:rPr>
          <w:sz w:val="24"/>
          <w:szCs w:val="24"/>
        </w:rPr>
        <w:t>Is there any evidence to show that the indecent photographs have been saved or accessed?</w:t>
      </w:r>
    </w:p>
    <w:p w14:paraId="21D214E6" w14:textId="38FFDECA" w:rsidR="005174F7" w:rsidRPr="001B6C27" w:rsidRDefault="001B6C27" w:rsidP="00630462">
      <w:pPr>
        <w:numPr>
          <w:ilvl w:val="0"/>
          <w:numId w:val="1"/>
        </w:numPr>
        <w:spacing w:before="120" w:after="120" w:line="480" w:lineRule="auto"/>
        <w:jc w:val="both"/>
        <w:rPr>
          <w:sz w:val="24"/>
          <w:szCs w:val="24"/>
        </w:rPr>
      </w:pPr>
      <w:r w:rsidRPr="001B6C27">
        <w:rPr>
          <w:b/>
          <w:sz w:val="24"/>
          <w:szCs w:val="24"/>
        </w:rPr>
        <w:t>Answer:</w:t>
      </w:r>
      <w:r>
        <w:rPr>
          <w:sz w:val="24"/>
          <w:szCs w:val="24"/>
        </w:rPr>
        <w:t xml:space="preserve"> </w:t>
      </w:r>
      <w:r w:rsidR="005174F7" w:rsidRPr="001B6C27">
        <w:rPr>
          <w:sz w:val="24"/>
          <w:szCs w:val="24"/>
        </w:rPr>
        <w:t xml:space="preserve">There have a lot of photographs of </w:t>
      </w:r>
      <w:r w:rsidR="005174F7" w:rsidRPr="001B6C27">
        <w:rPr>
          <w:b/>
          <w:sz w:val="24"/>
          <w:szCs w:val="24"/>
        </w:rPr>
        <w:t>child pornography</w:t>
      </w:r>
      <w:r w:rsidR="005174F7" w:rsidRPr="001B6C27">
        <w:rPr>
          <w:sz w:val="24"/>
          <w:szCs w:val="24"/>
        </w:rPr>
        <w:t xml:space="preserve"> on the defendant’s laptop. And he saved these photographs </w:t>
      </w:r>
      <w:r w:rsidR="009651F8" w:rsidRPr="001B6C27">
        <w:rPr>
          <w:sz w:val="24"/>
          <w:szCs w:val="24"/>
        </w:rPr>
        <w:t>in</w:t>
      </w:r>
      <w:r w:rsidR="005174F7" w:rsidRPr="001B6C27">
        <w:rPr>
          <w:sz w:val="24"/>
          <w:szCs w:val="24"/>
        </w:rPr>
        <w:t xml:space="preserve"> </w:t>
      </w:r>
      <w:r w:rsidR="009651F8" w:rsidRPr="001B6C27">
        <w:rPr>
          <w:sz w:val="24"/>
          <w:szCs w:val="24"/>
        </w:rPr>
        <w:t>the folder of-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666"/>
      </w:tblGrid>
      <w:tr w:rsidR="005174F7" w:rsidRPr="005174F7" w14:paraId="488D658C" w14:textId="77777777" w:rsidTr="005174F7">
        <w:trPr>
          <w:tblCellSpacing w:w="15" w:type="dxa"/>
        </w:trPr>
        <w:tc>
          <w:tcPr>
            <w:tcW w:w="0" w:type="auto"/>
            <w:hideMark/>
          </w:tcPr>
          <w:p w14:paraId="13788D9B" w14:textId="77777777" w:rsidR="005174F7" w:rsidRPr="005174F7" w:rsidRDefault="005174F7" w:rsidP="005174F7">
            <w:pPr>
              <w:rPr>
                <w:rFonts w:ascii="Times New Roman" w:hAnsi="Times New Roman"/>
                <w:sz w:val="20"/>
                <w:szCs w:val="24"/>
                <w:lang w:val="en-US"/>
              </w:rPr>
            </w:pPr>
          </w:p>
        </w:tc>
        <w:tc>
          <w:tcPr>
            <w:tcW w:w="0" w:type="auto"/>
            <w:vAlign w:val="center"/>
            <w:hideMark/>
          </w:tcPr>
          <w:p w14:paraId="12DD22D1" w14:textId="3593A4C5" w:rsidR="005174F7" w:rsidRPr="00DC41C7" w:rsidRDefault="009651F8" w:rsidP="005174F7">
            <w:pPr>
              <w:rPr>
                <w:rFonts w:ascii="Times New Roman" w:hAnsi="Times New Roman"/>
                <w:b/>
                <w:sz w:val="24"/>
                <w:szCs w:val="24"/>
                <w:lang w:val="en-US"/>
              </w:rPr>
            </w:pPr>
            <w:r w:rsidRPr="00DC41C7">
              <w:rPr>
                <w:rFonts w:ascii="Times New Roman" w:hAnsi="Times New Roman"/>
                <w:b/>
                <w:sz w:val="24"/>
                <w:szCs w:val="24"/>
                <w:lang w:val="en-US"/>
              </w:rPr>
              <w:t>“</w:t>
            </w:r>
            <w:r w:rsidR="005174F7" w:rsidRPr="00DC41C7">
              <w:rPr>
                <w:rFonts w:ascii="Times New Roman" w:hAnsi="Times New Roman"/>
                <w:b/>
                <w:sz w:val="24"/>
                <w:szCs w:val="24"/>
                <w:lang w:val="en-US"/>
              </w:rPr>
              <w:t>/</w:t>
            </w:r>
            <w:proofErr w:type="spellStart"/>
            <w:r w:rsidR="005174F7" w:rsidRPr="00DC41C7">
              <w:rPr>
                <w:rFonts w:ascii="Times New Roman" w:hAnsi="Times New Roman"/>
                <w:b/>
                <w:sz w:val="24"/>
                <w:szCs w:val="24"/>
                <w:lang w:val="en-US"/>
              </w:rPr>
              <w:t>img_Operation</w:t>
            </w:r>
            <w:proofErr w:type="spellEnd"/>
            <w:r w:rsidR="005174F7" w:rsidRPr="00DC41C7">
              <w:rPr>
                <w:rFonts w:ascii="Times New Roman" w:hAnsi="Times New Roman"/>
                <w:b/>
                <w:sz w:val="24"/>
                <w:szCs w:val="24"/>
                <w:lang w:val="en-US"/>
              </w:rPr>
              <w:t xml:space="preserve"> Canary Wharf.E01/vol_vol2/Users/IEUser/AppData/Local/Microsoft/Windows/Temporary Inter</w:t>
            </w:r>
            <w:r w:rsidRPr="00DC41C7">
              <w:rPr>
                <w:rFonts w:ascii="Times New Roman" w:hAnsi="Times New Roman"/>
                <w:b/>
                <w:sz w:val="24"/>
                <w:szCs w:val="24"/>
                <w:lang w:val="en-US"/>
              </w:rPr>
              <w:t>net Files/Content.IE5/3LEMN813/"</w:t>
            </w:r>
          </w:p>
        </w:tc>
      </w:tr>
    </w:tbl>
    <w:p w14:paraId="28671C64" w14:textId="6D6A4B27" w:rsidR="00630462" w:rsidRDefault="00630462" w:rsidP="009651F8">
      <w:pPr>
        <w:spacing w:before="120" w:after="120" w:line="480" w:lineRule="auto"/>
        <w:jc w:val="both"/>
        <w:rPr>
          <w:highlight w:val="yellow"/>
        </w:rPr>
      </w:pPr>
    </w:p>
    <w:p w14:paraId="622C1242" w14:textId="4E338AAB" w:rsidR="00630462" w:rsidRPr="00DC41C7" w:rsidRDefault="00630462" w:rsidP="00DC41C7">
      <w:pPr>
        <w:spacing w:line="360" w:lineRule="auto"/>
        <w:jc w:val="both"/>
        <w:rPr>
          <w:sz w:val="24"/>
          <w:szCs w:val="24"/>
        </w:rPr>
      </w:pPr>
      <w:r w:rsidRPr="001B6C27">
        <w:rPr>
          <w:rFonts w:cs="Arial"/>
          <w:b/>
          <w:bCs/>
          <w:kern w:val="32"/>
          <w:sz w:val="24"/>
          <w:szCs w:val="24"/>
        </w:rPr>
        <w:t>Question 3:</w:t>
      </w:r>
      <w:r>
        <w:rPr>
          <w:rFonts w:cs="Arial"/>
          <w:bCs/>
          <w:kern w:val="32"/>
          <w:sz w:val="32"/>
          <w:szCs w:val="32"/>
        </w:rPr>
        <w:t xml:space="preserve"> </w:t>
      </w:r>
      <w:r w:rsidR="009651F8" w:rsidRPr="00FA78F8">
        <w:rPr>
          <w:sz w:val="24"/>
          <w:szCs w:val="24"/>
        </w:rPr>
        <w:t xml:space="preserve">If the laptop has been bought second-hand, is it possible that any discovered </w:t>
      </w:r>
      <w:proofErr w:type="spellStart"/>
      <w:r w:rsidR="009651F8">
        <w:rPr>
          <w:sz w:val="24"/>
          <w:szCs w:val="24"/>
        </w:rPr>
        <w:t>artifacts</w:t>
      </w:r>
      <w:proofErr w:type="spellEnd"/>
      <w:r w:rsidR="009651F8" w:rsidRPr="00FA78F8">
        <w:rPr>
          <w:sz w:val="24"/>
          <w:szCs w:val="24"/>
        </w:rPr>
        <w:t xml:space="preserve"> can be attributed to previous owners?</w:t>
      </w:r>
    </w:p>
    <w:p w14:paraId="172E9199" w14:textId="7EA482D9" w:rsidR="00EA3335" w:rsidRPr="007E5D8E" w:rsidRDefault="00DC41C7" w:rsidP="00A72FA8">
      <w:pPr>
        <w:numPr>
          <w:ilvl w:val="0"/>
          <w:numId w:val="1"/>
        </w:numPr>
        <w:spacing w:before="120" w:after="120" w:line="480" w:lineRule="auto"/>
        <w:jc w:val="both"/>
      </w:pPr>
      <w:r w:rsidRPr="00EA3335">
        <w:rPr>
          <w:b/>
          <w:sz w:val="24"/>
          <w:szCs w:val="24"/>
        </w:rPr>
        <w:t>Answer:</w:t>
      </w:r>
      <w:r>
        <w:t xml:space="preserve"> </w:t>
      </w:r>
      <w:r w:rsidR="009651F8" w:rsidRPr="007E5D8E">
        <w:t xml:space="preserve">It is true that the laptop has been second-hand. Because the defendant </w:t>
      </w:r>
      <w:r w:rsidR="005C1FDA" w:rsidRPr="007E5D8E">
        <w:t>searches</w:t>
      </w:r>
      <w:r w:rsidR="009651F8" w:rsidRPr="007E5D8E">
        <w:t xml:space="preserve"> </w:t>
      </w:r>
      <w:r w:rsidR="005C1FDA" w:rsidRPr="007E5D8E">
        <w:t xml:space="preserve">for </w:t>
      </w:r>
      <w:r w:rsidR="009651F8" w:rsidRPr="007E5D8E">
        <w:t xml:space="preserve">an old laptop </w:t>
      </w:r>
      <w:r w:rsidR="005C1FDA" w:rsidRPr="007E5D8E">
        <w:t>on</w:t>
      </w:r>
      <w:r w:rsidR="009651F8" w:rsidRPr="007E5D8E">
        <w:t xml:space="preserve"> </w:t>
      </w:r>
      <w:r w:rsidR="005C1FDA" w:rsidRPr="007E5D8E">
        <w:t xml:space="preserve">the </w:t>
      </w:r>
      <w:r w:rsidR="009651F8" w:rsidRPr="007E5D8E">
        <w:t xml:space="preserve">web. And in the </w:t>
      </w:r>
      <w:r w:rsidR="009651F8" w:rsidRPr="00EA3335">
        <w:rPr>
          <w:b/>
        </w:rPr>
        <w:t>‘overview.rtf’,</w:t>
      </w:r>
      <w:r w:rsidR="009651F8" w:rsidRPr="007E5D8E">
        <w:t xml:space="preserve"> there he </w:t>
      </w:r>
      <w:r w:rsidR="005C1FDA" w:rsidRPr="007E5D8E">
        <w:t>mentions</w:t>
      </w:r>
      <w:r w:rsidR="009651F8" w:rsidRPr="007E5D8E">
        <w:t xml:space="preserve"> that </w:t>
      </w:r>
      <w:r w:rsidR="009651F8" w:rsidRPr="00A72FA8">
        <w:rPr>
          <w:b/>
        </w:rPr>
        <w:t>“This new laptop is a piece of shit”</w:t>
      </w:r>
      <w:r w:rsidR="009651F8" w:rsidRPr="007E5D8E">
        <w:t xml:space="preserve">. But After </w:t>
      </w:r>
      <w:r w:rsidR="005C1FDA" w:rsidRPr="007E5D8E">
        <w:t>analyzing</w:t>
      </w:r>
      <w:r w:rsidR="009651F8" w:rsidRPr="007E5D8E">
        <w:t xml:space="preserve"> the </w:t>
      </w:r>
      <w:r w:rsidR="005C1FDA" w:rsidRPr="007E5D8E">
        <w:t>metadata</w:t>
      </w:r>
      <w:r w:rsidR="009651F8" w:rsidRPr="007E5D8E">
        <w:t xml:space="preserve"> of all findings, I ass</w:t>
      </w:r>
      <w:r>
        <w:t xml:space="preserve">ure </w:t>
      </w:r>
      <w:r w:rsidR="009651F8" w:rsidRPr="007E5D8E">
        <w:t xml:space="preserve">that the </w:t>
      </w:r>
      <w:r w:rsidR="005C1FDA" w:rsidRPr="007E5D8E">
        <w:t xml:space="preserve">discovered </w:t>
      </w:r>
      <w:proofErr w:type="spellStart"/>
      <w:r w:rsidR="005C1FDA" w:rsidRPr="007E5D8E">
        <w:t>artifacts</w:t>
      </w:r>
      <w:proofErr w:type="spellEnd"/>
      <w:r w:rsidR="005C1FDA" w:rsidRPr="007E5D8E">
        <w:t xml:space="preserve"> </w:t>
      </w:r>
      <w:r w:rsidRPr="007E5D8E">
        <w:t>cannot</w:t>
      </w:r>
      <w:r w:rsidR="005C1FDA" w:rsidRPr="007E5D8E">
        <w:t xml:space="preserve"> be attributed to previous owners. Because all </w:t>
      </w:r>
      <w:r>
        <w:t xml:space="preserve">discovered </w:t>
      </w:r>
      <w:proofErr w:type="spellStart"/>
      <w:r>
        <w:t>artifacts</w:t>
      </w:r>
      <w:r w:rsidR="005C1FDA" w:rsidRPr="007E5D8E">
        <w:t>acts</w:t>
      </w:r>
      <w:proofErr w:type="spellEnd"/>
      <w:r w:rsidR="005C1FDA" w:rsidRPr="007E5D8E">
        <w:t xml:space="preserve"> are accessed or saved after the creation date of the </w:t>
      </w:r>
      <w:r w:rsidR="005C1FDA" w:rsidRPr="00A72FA8">
        <w:rPr>
          <w:b/>
        </w:rPr>
        <w:t>‘overview.rtf’</w:t>
      </w:r>
      <w:r w:rsidR="005C1FDA" w:rsidRPr="007E5D8E">
        <w:t xml:space="preserve"> file.</w:t>
      </w:r>
      <w:r w:rsidR="009651F8" w:rsidRPr="007E5D8E">
        <w:t xml:space="preserve"> </w:t>
      </w:r>
      <w:r w:rsidR="00EA3335">
        <w:t xml:space="preserve">In this case, the creation and modification date of </w:t>
      </w:r>
      <w:r w:rsidR="00EA3335" w:rsidRPr="00A72FA8">
        <w:rPr>
          <w:b/>
        </w:rPr>
        <w:t>‘</w:t>
      </w:r>
      <w:proofErr w:type="spellStart"/>
      <w:r w:rsidR="00EA3335" w:rsidRPr="00A72FA8">
        <w:rPr>
          <w:b/>
        </w:rPr>
        <w:t>overview.rft</w:t>
      </w:r>
      <w:proofErr w:type="spellEnd"/>
      <w:r w:rsidR="00EA3335" w:rsidRPr="00A72FA8">
        <w:rPr>
          <w:b/>
        </w:rPr>
        <w:t>’</w:t>
      </w:r>
      <w:r w:rsidR="00EA3335">
        <w:t xml:space="preserve"> was </w:t>
      </w:r>
      <w:r w:rsidR="00EA3335" w:rsidRPr="00A72FA8">
        <w:rPr>
          <w:b/>
        </w:rPr>
        <w:t>09-11-2022</w:t>
      </w:r>
      <w:r w:rsidR="00EA3335">
        <w:t xml:space="preserve">. </w:t>
      </w:r>
      <w:r w:rsidR="00EA3335" w:rsidRPr="00A72FA8">
        <w:rPr>
          <w:b/>
        </w:rPr>
        <w:t>The folder</w:t>
      </w:r>
      <w:r w:rsidR="00EA3335">
        <w:t xml:space="preserve"> where I discovered the image files and where the photography of </w:t>
      </w:r>
      <w:r w:rsidR="00EA3335" w:rsidRPr="00A72FA8">
        <w:rPr>
          <w:b/>
        </w:rPr>
        <w:t>child pornography</w:t>
      </w:r>
      <w:r w:rsidR="00EA3335">
        <w:t xml:space="preserve">, creation, and modification date was </w:t>
      </w:r>
      <w:r w:rsidR="00EA3335" w:rsidRPr="00A72FA8">
        <w:rPr>
          <w:b/>
        </w:rPr>
        <w:t>19-11</w:t>
      </w:r>
      <w:r w:rsidR="00A72FA8" w:rsidRPr="00A72FA8">
        <w:rPr>
          <w:b/>
        </w:rPr>
        <w:t>-</w:t>
      </w:r>
      <w:r w:rsidR="00EA3335" w:rsidRPr="00A72FA8">
        <w:rPr>
          <w:b/>
        </w:rPr>
        <w:t>2022.</w:t>
      </w:r>
    </w:p>
    <w:p w14:paraId="76DDDF70" w14:textId="0FA497FA" w:rsidR="00781851" w:rsidRPr="007E5D8E" w:rsidRDefault="00630462" w:rsidP="00781851">
      <w:pPr>
        <w:pStyle w:val="Heading1"/>
        <w:framePr w:w="0" w:hRule="auto" w:hSpace="0" w:wrap="auto" w:vAnchor="margin" w:hAnchor="text" w:xAlign="left" w:yAlign="inline"/>
        <w:spacing w:before="240" w:after="60" w:line="480" w:lineRule="auto"/>
        <w:jc w:val="left"/>
        <w:rPr>
          <w:rFonts w:cs="Arial"/>
          <w:bCs/>
          <w:kern w:val="32"/>
          <w:sz w:val="32"/>
          <w:szCs w:val="32"/>
        </w:rPr>
      </w:pPr>
      <w:r w:rsidRPr="007E5D8E">
        <w:rPr>
          <w:rFonts w:cs="Arial"/>
          <w:bCs/>
          <w:kern w:val="32"/>
          <w:sz w:val="32"/>
          <w:szCs w:val="32"/>
        </w:rPr>
        <w:lastRenderedPageBreak/>
        <w:t>Other Findings</w:t>
      </w:r>
    </w:p>
    <w:p w14:paraId="6528D06C" w14:textId="69548FB5" w:rsidR="00630462" w:rsidRPr="007E5D8E" w:rsidRDefault="005C1FDA" w:rsidP="00630462">
      <w:pPr>
        <w:numPr>
          <w:ilvl w:val="0"/>
          <w:numId w:val="1"/>
        </w:numPr>
        <w:spacing w:before="120" w:after="120" w:line="480" w:lineRule="auto"/>
        <w:jc w:val="both"/>
      </w:pPr>
      <w:r w:rsidRPr="007E5D8E">
        <w:t xml:space="preserve">The defendant is directly responsible for making the </w:t>
      </w:r>
      <w:proofErr w:type="spellStart"/>
      <w:r w:rsidR="003D1919" w:rsidRPr="007E5D8E">
        <w:t>D</w:t>
      </w:r>
      <w:r w:rsidRPr="007E5D8E">
        <w:t>eepfake</w:t>
      </w:r>
      <w:proofErr w:type="spellEnd"/>
      <w:r w:rsidR="003D1919" w:rsidRPr="007E5D8E">
        <w:t xml:space="preserve"> porn photo</w:t>
      </w:r>
      <w:r w:rsidRPr="007E5D8E">
        <w:t>. Where the victim was-</w:t>
      </w:r>
    </w:p>
    <w:p w14:paraId="4DF1B502" w14:textId="7C366FDE" w:rsidR="005C1FDA" w:rsidRPr="00A72FA8" w:rsidRDefault="005C1FDA" w:rsidP="005C1FDA">
      <w:pPr>
        <w:pStyle w:val="ListParagraph"/>
        <w:numPr>
          <w:ilvl w:val="0"/>
          <w:numId w:val="16"/>
        </w:numPr>
        <w:spacing w:before="120" w:after="120" w:line="480" w:lineRule="auto"/>
        <w:jc w:val="both"/>
        <w:rPr>
          <w:b/>
        </w:rPr>
      </w:pPr>
      <w:r w:rsidRPr="00A72FA8">
        <w:rPr>
          <w:b/>
          <w:sz w:val="24"/>
          <w:szCs w:val="24"/>
        </w:rPr>
        <w:t>Professor Giles Trent</w:t>
      </w:r>
    </w:p>
    <w:p w14:paraId="4F6E8425" w14:textId="31425A51" w:rsidR="005C1FDA" w:rsidRPr="00A72FA8" w:rsidRDefault="005C1FDA" w:rsidP="005C1FDA">
      <w:pPr>
        <w:pStyle w:val="ListParagraph"/>
        <w:numPr>
          <w:ilvl w:val="0"/>
          <w:numId w:val="16"/>
        </w:numPr>
        <w:spacing w:before="120" w:after="120" w:line="480" w:lineRule="auto"/>
        <w:jc w:val="both"/>
        <w:rPr>
          <w:b/>
        </w:rPr>
      </w:pPr>
      <w:r w:rsidRPr="00A72FA8">
        <w:rPr>
          <w:b/>
          <w:sz w:val="24"/>
          <w:szCs w:val="24"/>
        </w:rPr>
        <w:t>And his classmate Rosie</w:t>
      </w:r>
    </w:p>
    <w:p w14:paraId="27C9BA76" w14:textId="62875068" w:rsidR="00F332F9" w:rsidRDefault="00630462" w:rsidP="009D000C">
      <w:pPr>
        <w:pStyle w:val="Heading1"/>
        <w:framePr w:w="0" w:hRule="auto" w:hSpace="0" w:wrap="auto" w:vAnchor="margin" w:hAnchor="text" w:xAlign="left" w:yAlign="inline"/>
        <w:spacing w:before="240" w:after="60" w:line="480" w:lineRule="auto"/>
        <w:jc w:val="both"/>
        <w:rPr>
          <w:rFonts w:cs="Arial"/>
          <w:bCs/>
          <w:kern w:val="32"/>
          <w:sz w:val="32"/>
          <w:szCs w:val="32"/>
        </w:rPr>
      </w:pPr>
      <w:r>
        <w:rPr>
          <w:rFonts w:cs="Arial"/>
          <w:bCs/>
          <w:kern w:val="32"/>
          <w:sz w:val="32"/>
          <w:szCs w:val="32"/>
        </w:rPr>
        <w:t>Opinion</w:t>
      </w:r>
    </w:p>
    <w:p w14:paraId="232943AA" w14:textId="2D61F14C" w:rsidR="00D102B4" w:rsidRPr="007E5D8E" w:rsidRDefault="005C1FDA" w:rsidP="003D1919">
      <w:pPr>
        <w:pStyle w:val="ListParagraph"/>
        <w:numPr>
          <w:ilvl w:val="0"/>
          <w:numId w:val="1"/>
        </w:numPr>
        <w:spacing w:before="120" w:after="120" w:line="480" w:lineRule="auto"/>
        <w:jc w:val="both"/>
      </w:pPr>
      <w:r w:rsidRPr="007E5D8E">
        <w:rPr>
          <w:sz w:val="24"/>
          <w:szCs w:val="24"/>
        </w:rPr>
        <w:t>According to the all evidence, defendant CHURCHILL saved and access the photographs of children’s pornography</w:t>
      </w:r>
      <w:r w:rsidR="003D1919" w:rsidRPr="007E5D8E">
        <w:rPr>
          <w:sz w:val="24"/>
          <w:szCs w:val="24"/>
        </w:rPr>
        <w:t xml:space="preserve">. And he is also responsible for </w:t>
      </w:r>
      <w:proofErr w:type="spellStart"/>
      <w:r w:rsidR="003D1919" w:rsidRPr="007E5D8E">
        <w:rPr>
          <w:sz w:val="24"/>
          <w:szCs w:val="24"/>
        </w:rPr>
        <w:t>Deepfake</w:t>
      </w:r>
      <w:proofErr w:type="spellEnd"/>
      <w:r w:rsidR="003D1919" w:rsidRPr="007E5D8E">
        <w:rPr>
          <w:sz w:val="24"/>
          <w:szCs w:val="24"/>
        </w:rPr>
        <w:t xml:space="preserve"> porn where the victim </w:t>
      </w:r>
      <w:proofErr w:type="gramStart"/>
      <w:r w:rsidR="003D1919" w:rsidRPr="007E5D8E">
        <w:rPr>
          <w:sz w:val="24"/>
          <w:szCs w:val="24"/>
        </w:rPr>
        <w:t xml:space="preserve">was  </w:t>
      </w:r>
      <w:r w:rsidR="003D1919" w:rsidRPr="00A72FA8">
        <w:rPr>
          <w:b/>
          <w:sz w:val="24"/>
          <w:szCs w:val="24"/>
        </w:rPr>
        <w:t>Professor</w:t>
      </w:r>
      <w:proofErr w:type="gramEnd"/>
      <w:r w:rsidR="003D1919" w:rsidRPr="00A72FA8">
        <w:rPr>
          <w:b/>
          <w:sz w:val="24"/>
          <w:szCs w:val="24"/>
        </w:rPr>
        <w:t xml:space="preserve"> Giles Trent</w:t>
      </w:r>
      <w:r w:rsidR="003D1919" w:rsidRPr="007E5D8E">
        <w:rPr>
          <w:sz w:val="24"/>
          <w:szCs w:val="24"/>
        </w:rPr>
        <w:t xml:space="preserve"> And his </w:t>
      </w:r>
      <w:r w:rsidR="003D1919" w:rsidRPr="00A72FA8">
        <w:rPr>
          <w:b/>
          <w:sz w:val="24"/>
          <w:szCs w:val="24"/>
        </w:rPr>
        <w:t>classmate Rosie</w:t>
      </w:r>
      <w:r w:rsidR="003D1919" w:rsidRPr="007E5D8E">
        <w:rPr>
          <w:sz w:val="24"/>
          <w:szCs w:val="24"/>
        </w:rPr>
        <w:t>.</w:t>
      </w:r>
      <w:bookmarkStart w:id="4" w:name="_GoBack"/>
      <w:bookmarkEnd w:id="4"/>
    </w:p>
    <w:p w14:paraId="1983708B" w14:textId="77777777" w:rsidR="000749B5" w:rsidRPr="009F6F31" w:rsidRDefault="000749B5" w:rsidP="009D000C">
      <w:pPr>
        <w:pStyle w:val="Heading1"/>
        <w:framePr w:w="0" w:hRule="auto" w:hSpace="0" w:wrap="auto" w:vAnchor="margin" w:hAnchor="text" w:xAlign="left" w:yAlign="inline"/>
        <w:spacing w:before="240" w:after="60" w:line="480" w:lineRule="auto"/>
        <w:jc w:val="both"/>
      </w:pPr>
      <w:r>
        <w:rPr>
          <w:rFonts w:cs="Arial"/>
          <w:bCs/>
          <w:kern w:val="32"/>
          <w:sz w:val="32"/>
          <w:szCs w:val="32"/>
        </w:rPr>
        <w:t>Disclosure</w:t>
      </w:r>
    </w:p>
    <w:p w14:paraId="6281319A" w14:textId="77777777" w:rsidR="000749B5" w:rsidRDefault="000749B5" w:rsidP="00781851">
      <w:pPr>
        <w:numPr>
          <w:ilvl w:val="0"/>
          <w:numId w:val="1"/>
        </w:numPr>
        <w:spacing w:before="120" w:after="120" w:line="480" w:lineRule="auto"/>
        <w:jc w:val="both"/>
      </w:pPr>
      <w:r>
        <w:t>I confirm that I have complied with my duties to record, retain and reveal material in accordance with the Criminal Procedure and Investigations Act 1996, as amended</w:t>
      </w:r>
      <w:r w:rsidR="00F43262">
        <w:t>.</w:t>
      </w:r>
    </w:p>
    <w:p w14:paraId="16022BAD" w14:textId="05C3D696" w:rsidR="000749B5" w:rsidRDefault="000749B5" w:rsidP="00781851">
      <w:pPr>
        <w:numPr>
          <w:ilvl w:val="0"/>
          <w:numId w:val="1"/>
        </w:numPr>
        <w:spacing w:before="120" w:after="120" w:line="480" w:lineRule="auto"/>
        <w:jc w:val="both"/>
      </w:pPr>
      <w:r>
        <w:t>In the event my opinion changes on any material issue, I will inform the investigating officer as soon as reasonably practicable and give reasons.</w:t>
      </w:r>
    </w:p>
    <w:p w14:paraId="6C523A3A" w14:textId="77777777" w:rsidR="00C3249D" w:rsidRPr="009F6F31" w:rsidRDefault="00C3249D" w:rsidP="009D000C">
      <w:pPr>
        <w:pStyle w:val="Heading1"/>
        <w:framePr w:w="0" w:hRule="auto" w:hSpace="0" w:wrap="auto" w:vAnchor="margin" w:hAnchor="text" w:xAlign="left" w:yAlign="inline"/>
        <w:spacing w:before="240" w:after="60" w:line="480" w:lineRule="auto"/>
        <w:jc w:val="both"/>
      </w:pPr>
      <w:r>
        <w:rPr>
          <w:rFonts w:cs="Arial"/>
          <w:bCs/>
          <w:kern w:val="32"/>
          <w:sz w:val="32"/>
          <w:szCs w:val="32"/>
        </w:rPr>
        <w:t>Duty to the Court</w:t>
      </w:r>
    </w:p>
    <w:p w14:paraId="71AA4CF9" w14:textId="54764665" w:rsidR="00433AFF" w:rsidRDefault="00433AFF" w:rsidP="00781851">
      <w:pPr>
        <w:numPr>
          <w:ilvl w:val="0"/>
          <w:numId w:val="1"/>
        </w:numPr>
        <w:spacing w:before="120" w:after="120" w:line="480" w:lineRule="auto"/>
        <w:jc w:val="both"/>
      </w:pPr>
      <w:r w:rsidRPr="003B0D38">
        <w:t>I declare that I understand that my duty, including providing written reports and giving evidence, is to assist the court and that this duty overrides any obligation to the party who has engaged me. I can confirm that I believe that I have complied with my duty.</w:t>
      </w:r>
    </w:p>
    <w:p w14:paraId="129033FE" w14:textId="3348DD68" w:rsidR="00AF5FBE" w:rsidRDefault="00433AFF" w:rsidP="00AF5FBE">
      <w:pPr>
        <w:numPr>
          <w:ilvl w:val="0"/>
          <w:numId w:val="1"/>
        </w:numPr>
        <w:spacing w:before="120" w:after="120" w:line="480" w:lineRule="auto"/>
        <w:jc w:val="both"/>
      </w:pPr>
      <w:r>
        <w:lastRenderedPageBreak/>
        <w:t>I confirm that, to the best of my knowledge and belief, I have acted in accordance with the Code of Conduct published by the Forensic Science Regulator (Issue 4) in all aspects that relate to my personal conduct.</w:t>
      </w:r>
      <w:r w:rsidR="00197575">
        <w:t xml:space="preserve"> </w:t>
      </w:r>
      <w:r w:rsidR="00197575" w:rsidRPr="00197575">
        <w:rPr>
          <w:highlight w:val="yellow"/>
        </w:rPr>
        <w:t xml:space="preserve">Type </w:t>
      </w:r>
      <w:proofErr w:type="spellStart"/>
      <w:r w:rsidR="00197575" w:rsidRPr="00197575">
        <w:rPr>
          <w:highlight w:val="yellow"/>
        </w:rPr>
        <w:t>Yourname</w:t>
      </w:r>
      <w:proofErr w:type="spellEnd"/>
      <w:r w:rsidR="00197575" w:rsidRPr="00197575">
        <w:rPr>
          <w:highlight w:val="yellow"/>
        </w:rPr>
        <w:t xml:space="preserve"> at the very end to simulate signing after the last word</w:t>
      </w:r>
    </w:p>
    <w:p w14:paraId="48DBBDCB" w14:textId="1160C913" w:rsidR="00197575" w:rsidRPr="003B0D38" w:rsidRDefault="00682B67" w:rsidP="00197575">
      <w:pPr>
        <w:spacing w:before="120" w:after="120" w:line="480" w:lineRule="auto"/>
        <w:jc w:val="both"/>
      </w:pPr>
      <w:r>
        <w:rPr>
          <w:noProof/>
          <w:lang w:val="en-US"/>
        </w:rPr>
        <mc:AlternateContent>
          <mc:Choice Requires="wps">
            <w:drawing>
              <wp:anchor distT="0" distB="0" distL="114300" distR="114300" simplePos="0" relativeHeight="251659264" behindDoc="0" locked="0" layoutInCell="1" allowOverlap="1" wp14:anchorId="5064509B" wp14:editId="52DF8064">
                <wp:simplePos x="0" y="0"/>
                <wp:positionH relativeFrom="margin">
                  <wp:posOffset>114300</wp:posOffset>
                </wp:positionH>
                <wp:positionV relativeFrom="paragraph">
                  <wp:posOffset>254000</wp:posOffset>
                </wp:positionV>
                <wp:extent cx="6132195" cy="486410"/>
                <wp:effectExtent l="0" t="0" r="20955" b="27940"/>
                <wp:wrapNone/>
                <wp:docPr id="11" name="Freeform: Shape 11"/>
                <wp:cNvGraphicFramePr/>
                <a:graphic xmlns:a="http://schemas.openxmlformats.org/drawingml/2006/main">
                  <a:graphicData uri="http://schemas.microsoft.com/office/word/2010/wordprocessingShape">
                    <wps:wsp>
                      <wps:cNvSpPr/>
                      <wps:spPr>
                        <a:xfrm>
                          <a:off x="0" y="0"/>
                          <a:ext cx="6132195" cy="486410"/>
                        </a:xfrm>
                        <a:custGeom>
                          <a:avLst/>
                          <a:gdLst>
                            <a:gd name="connsiteX0" fmla="*/ 0 w 5719520"/>
                            <a:gd name="connsiteY0" fmla="*/ 97384 h 2918775"/>
                            <a:gd name="connsiteX1" fmla="*/ 4876800 w 5719520"/>
                            <a:gd name="connsiteY1" fmla="*/ 78334 h 2918775"/>
                            <a:gd name="connsiteX2" fmla="*/ 161925 w 5719520"/>
                            <a:gd name="connsiteY2" fmla="*/ 954634 h 2918775"/>
                            <a:gd name="connsiteX3" fmla="*/ 4733925 w 5719520"/>
                            <a:gd name="connsiteY3" fmla="*/ 1173709 h 2918775"/>
                            <a:gd name="connsiteX4" fmla="*/ 19050 w 5719520"/>
                            <a:gd name="connsiteY4" fmla="*/ 2059534 h 2918775"/>
                            <a:gd name="connsiteX5" fmla="*/ 5048250 w 5719520"/>
                            <a:gd name="connsiteY5" fmla="*/ 2812009 h 2918775"/>
                            <a:gd name="connsiteX6" fmla="*/ 5657850 w 5719520"/>
                            <a:gd name="connsiteY6" fmla="*/ 2850109 h 2918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19520" h="2918775">
                              <a:moveTo>
                                <a:pt x="0" y="97384"/>
                              </a:moveTo>
                              <a:cubicBezTo>
                                <a:pt x="2424906" y="16421"/>
                                <a:pt x="4849813" y="-64541"/>
                                <a:pt x="4876800" y="78334"/>
                              </a:cubicBezTo>
                              <a:cubicBezTo>
                                <a:pt x="4903787" y="221209"/>
                                <a:pt x="185738" y="772072"/>
                                <a:pt x="161925" y="954634"/>
                              </a:cubicBezTo>
                              <a:cubicBezTo>
                                <a:pt x="138113" y="1137197"/>
                                <a:pt x="4757738" y="989559"/>
                                <a:pt x="4733925" y="1173709"/>
                              </a:cubicBezTo>
                              <a:cubicBezTo>
                                <a:pt x="4710113" y="1357859"/>
                                <a:pt x="-33337" y="1786484"/>
                                <a:pt x="19050" y="2059534"/>
                              </a:cubicBezTo>
                              <a:cubicBezTo>
                                <a:pt x="71437" y="2332584"/>
                                <a:pt x="4108450" y="2680247"/>
                                <a:pt x="5048250" y="2812009"/>
                              </a:cubicBezTo>
                              <a:cubicBezTo>
                                <a:pt x="5988050" y="2943771"/>
                                <a:pt x="5670550" y="2950121"/>
                                <a:pt x="5657850" y="2850109"/>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692671" id="Freeform: Shape 11" o:spid="_x0000_s1026" style="position:absolute;margin-left:9pt;margin-top:20pt;width:482.85pt;height:38.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719520,2918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" path="m,97384c2424906,16421,4849813,-64541,4876800,78334,4903787,221209,185738,772072,161925,954634v-23812,182563,4595813,34925,4572000,219075c4710113,1357859,-33337,1786484,19050,2059534v52387,273050,4089400,620713,5029200,752475c5988050,2943771,5670550,2950121,5657850,2850109e" filled="f" strokecolor="black [3040]">
                <v:path arrowok="t" o:connecttype="custom" o:connectlocs="0,16229;5228671,13054;173608,159088;5075487,195597;20424,343219;5412492,468618;6066075,474967" o:connectangles="0,0,0,0,0,0,0"/>
                <w10:wrap anchorx="margin"/>
              </v:shape>
            </w:pict>
          </mc:Fallback>
        </mc:AlternateContent>
      </w:r>
      <w:proofErr w:type="gramStart"/>
      <w:r w:rsidR="00197575" w:rsidRPr="00197575">
        <w:rPr>
          <w:highlight w:val="yellow"/>
        </w:rPr>
        <w:t>a</w:t>
      </w:r>
      <w:proofErr w:type="gramEnd"/>
      <w:r w:rsidR="00197575" w:rsidRPr="00197575">
        <w:rPr>
          <w:highlight w:val="yellow"/>
        </w:rPr>
        <w:t xml:space="preserve"> </w:t>
      </w:r>
      <w:r w:rsidR="007A26FC" w:rsidRPr="00197575">
        <w:rPr>
          <w:highlight w:val="yellow"/>
        </w:rPr>
        <w:t>sq</w:t>
      </w:r>
      <w:r w:rsidR="007A26FC">
        <w:rPr>
          <w:highlight w:val="yellow"/>
        </w:rPr>
        <w:t>u</w:t>
      </w:r>
      <w:r w:rsidR="007A26FC" w:rsidRPr="00197575">
        <w:rPr>
          <w:highlight w:val="yellow"/>
        </w:rPr>
        <w:t>iggly</w:t>
      </w:r>
      <w:r w:rsidR="00197575" w:rsidRPr="00197575">
        <w:rPr>
          <w:highlight w:val="yellow"/>
        </w:rPr>
        <w:t xml:space="preserve"> line </w:t>
      </w:r>
      <w:r>
        <w:rPr>
          <w:highlight w:val="yellow"/>
        </w:rPr>
        <w:t xml:space="preserve">to the end of the page </w:t>
      </w:r>
      <w:r w:rsidR="00197575" w:rsidRPr="00197575">
        <w:rPr>
          <w:highlight w:val="yellow"/>
        </w:rPr>
        <w:t>so no-one can add words to your statement</w:t>
      </w:r>
    </w:p>
    <w:sectPr w:rsidR="00197575" w:rsidRPr="003B0D38" w:rsidSect="00BC2F74">
      <w:headerReference w:type="default" r:id="rId53"/>
      <w:type w:val="continuous"/>
      <w:pgSz w:w="11907" w:h="16834" w:code="9"/>
      <w:pgMar w:top="310" w:right="1080" w:bottom="1584" w:left="1080" w:header="504" w:footer="1584" w:gutter="0"/>
      <w:pgBorders>
        <w:top w:val="single" w:sz="8" w:space="20" w:color="auto"/>
        <w:left w:val="single" w:sz="8" w:space="15" w:color="auto"/>
        <w:bottom w:val="single" w:sz="8" w:space="20" w:color="auto"/>
        <w:right w:val="single" w:sz="8" w:space="15"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AE8FAA" w14:textId="77777777" w:rsidR="00783AA4" w:rsidRDefault="00783AA4">
      <w:r>
        <w:separator/>
      </w:r>
    </w:p>
  </w:endnote>
  <w:endnote w:type="continuationSeparator" w:id="0">
    <w:p w14:paraId="58F476E1" w14:textId="77777777" w:rsidR="00783AA4" w:rsidRDefault="00783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000" w:firstRow="0" w:lastRow="0" w:firstColumn="0" w:lastColumn="0" w:noHBand="0" w:noVBand="0"/>
    </w:tblPr>
    <w:tblGrid>
      <w:gridCol w:w="1188"/>
      <w:gridCol w:w="3330"/>
      <w:gridCol w:w="2430"/>
      <w:gridCol w:w="2896"/>
    </w:tblGrid>
    <w:tr w:rsidR="004F44E1" w14:paraId="473DC642" w14:textId="77777777">
      <w:tc>
        <w:tcPr>
          <w:tcW w:w="1188" w:type="dxa"/>
        </w:tcPr>
        <w:p w14:paraId="771254EC" w14:textId="44BA5E24" w:rsidR="004F44E1" w:rsidRDefault="004F44E1">
          <w:pPr>
            <w:pStyle w:val="Footer"/>
            <w:rPr>
              <w:sz w:val="20"/>
            </w:rPr>
          </w:pPr>
          <w:r>
            <w:rPr>
              <w:noProof/>
              <w:sz w:val="20"/>
              <w:lang w:val="en-US"/>
            </w:rPr>
            <mc:AlternateContent>
              <mc:Choice Requires="wps">
                <w:drawing>
                  <wp:anchor distT="0" distB="0" distL="114300" distR="114300" simplePos="0" relativeHeight="251656704" behindDoc="0" locked="0" layoutInCell="0" allowOverlap="1" wp14:anchorId="4D11FFE8" wp14:editId="53B33494">
                    <wp:simplePos x="0" y="0"/>
                    <wp:positionH relativeFrom="column">
                      <wp:posOffset>-182880</wp:posOffset>
                    </wp:positionH>
                    <wp:positionV relativeFrom="paragraph">
                      <wp:posOffset>384175</wp:posOffset>
                    </wp:positionV>
                    <wp:extent cx="640080" cy="182880"/>
                    <wp:effectExtent l="0" t="0" r="7620" b="7620"/>
                    <wp:wrapNone/>
                    <wp:docPr id="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A698B7" w14:textId="77777777" w:rsidR="004F44E1" w:rsidRPr="003F6E64" w:rsidRDefault="004F44E1" w:rsidP="003F6E6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11FFE8" id="_x0000_t202" coordsize="21600,21600" o:spt="202" path="m,l,21600r21600,l21600,xe">
                    <v:stroke joinstyle="miter"/>
                    <v:path gradientshapeok="t" o:connecttype="rect"/>
                  </v:shapetype>
                  <v:shape id="Text Box 14" o:spid="_x0000_s1028" type="#_x0000_t202" style="position:absolute;margin-left:-14.4pt;margin-top:30.25pt;width:50.4pt;height:14.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" o:allowincell="f" stroked="f">
                    <v:textbox inset="0,0,0,0">
                      <w:txbxContent>
                        <w:p w14:paraId="7BA698B7" w14:textId="77777777" w:rsidR="004F44E1" w:rsidRPr="003F6E64" w:rsidRDefault="004F44E1" w:rsidP="003F6E64"/>
                      </w:txbxContent>
                    </v:textbox>
                  </v:shape>
                </w:pict>
              </mc:Fallback>
            </mc:AlternateContent>
          </w:r>
          <w:r>
            <w:rPr>
              <w:sz w:val="20"/>
            </w:rPr>
            <w:t>Signature:</w:t>
          </w:r>
        </w:p>
      </w:tc>
      <w:tc>
        <w:tcPr>
          <w:tcW w:w="3330" w:type="dxa"/>
          <w:tcBorders>
            <w:bottom w:val="dotted" w:sz="4" w:space="0" w:color="auto"/>
          </w:tcBorders>
        </w:tcPr>
        <w:p w14:paraId="1550DEA5" w14:textId="52F167D0" w:rsidR="004F44E1" w:rsidRPr="00993179" w:rsidRDefault="004F44E1">
          <w:pPr>
            <w:pStyle w:val="Footer"/>
            <w:rPr>
              <w:sz w:val="16"/>
              <w:szCs w:val="16"/>
            </w:rPr>
          </w:pPr>
          <w:r w:rsidRPr="006376E0">
            <w:rPr>
              <w:sz w:val="16"/>
              <w:szCs w:val="16"/>
              <w:highlight w:val="yellow"/>
            </w:rPr>
            <w:t xml:space="preserve">Type </w:t>
          </w:r>
          <w:proofErr w:type="spellStart"/>
          <w:r w:rsidRPr="006376E0">
            <w:rPr>
              <w:sz w:val="16"/>
              <w:szCs w:val="16"/>
              <w:highlight w:val="yellow"/>
            </w:rPr>
            <w:t>Yourname</w:t>
          </w:r>
          <w:proofErr w:type="spellEnd"/>
        </w:p>
      </w:tc>
      <w:tc>
        <w:tcPr>
          <w:tcW w:w="2430" w:type="dxa"/>
        </w:tcPr>
        <w:p w14:paraId="5A7A0BA0" w14:textId="77777777" w:rsidR="004F44E1" w:rsidRDefault="004F44E1">
          <w:pPr>
            <w:pStyle w:val="Footer"/>
            <w:rPr>
              <w:sz w:val="20"/>
            </w:rPr>
          </w:pPr>
          <w:r>
            <w:rPr>
              <w:sz w:val="20"/>
            </w:rPr>
            <w:t>Signature witnessed by:</w:t>
          </w:r>
        </w:p>
      </w:tc>
      <w:tc>
        <w:tcPr>
          <w:tcW w:w="2896" w:type="dxa"/>
          <w:tcBorders>
            <w:bottom w:val="dotted" w:sz="4" w:space="0" w:color="auto"/>
          </w:tcBorders>
        </w:tcPr>
        <w:p w14:paraId="171CCEFF" w14:textId="22C74BC6" w:rsidR="004F44E1" w:rsidRPr="00993179" w:rsidRDefault="004F44E1">
          <w:pPr>
            <w:pStyle w:val="Footer"/>
            <w:rPr>
              <w:b/>
              <w:bCs/>
              <w:sz w:val="12"/>
              <w:szCs w:val="12"/>
            </w:rPr>
          </w:pPr>
          <w:r w:rsidRPr="00993179">
            <w:rPr>
              <w:b/>
              <w:bCs/>
              <w:sz w:val="12"/>
              <w:szCs w:val="12"/>
            </w:rPr>
            <w:t xml:space="preserve">Not Required for </w:t>
          </w:r>
          <w:r>
            <w:rPr>
              <w:b/>
              <w:bCs/>
              <w:sz w:val="12"/>
              <w:szCs w:val="12"/>
            </w:rPr>
            <w:t>P</w:t>
          </w:r>
          <w:r w:rsidRPr="00993179">
            <w:rPr>
              <w:b/>
              <w:bCs/>
              <w:sz w:val="12"/>
              <w:szCs w:val="12"/>
            </w:rPr>
            <w:t xml:space="preserve">rofessional </w:t>
          </w:r>
          <w:r>
            <w:rPr>
              <w:b/>
              <w:bCs/>
              <w:sz w:val="12"/>
              <w:szCs w:val="12"/>
            </w:rPr>
            <w:t>W</w:t>
          </w:r>
          <w:r w:rsidRPr="00993179">
            <w:rPr>
              <w:b/>
              <w:bCs/>
              <w:sz w:val="12"/>
              <w:szCs w:val="12"/>
            </w:rPr>
            <w:t>itnesses</w:t>
          </w:r>
        </w:p>
      </w:tc>
    </w:tr>
  </w:tbl>
  <w:p w14:paraId="27EB9F9B" w14:textId="598F8183" w:rsidR="004F44E1" w:rsidRDefault="004F44E1">
    <w:pPr>
      <w:pStyle w:val="Footer"/>
      <w:rPr>
        <w:sz w:val="16"/>
      </w:rPr>
    </w:pPr>
    <w:r w:rsidRPr="00E80F1A">
      <w:rPr>
        <w:noProof/>
        <w:sz w:val="20"/>
        <w:lang w:val="en-US"/>
      </w:rPr>
      <mc:AlternateContent>
        <mc:Choice Requires="wps">
          <w:drawing>
            <wp:anchor distT="45720" distB="45720" distL="114300" distR="114300" simplePos="0" relativeHeight="251668992" behindDoc="0" locked="0" layoutInCell="1" allowOverlap="1" wp14:anchorId="3D570A34" wp14:editId="4C986123">
              <wp:simplePos x="0" y="0"/>
              <wp:positionH relativeFrom="column">
                <wp:posOffset>5067300</wp:posOffset>
              </wp:positionH>
              <wp:positionV relativeFrom="paragraph">
                <wp:posOffset>510540</wp:posOffset>
              </wp:positionV>
              <wp:extent cx="1681480" cy="3429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1480" cy="342900"/>
                      </a:xfrm>
                      <a:prstGeom prst="rect">
                        <a:avLst/>
                      </a:prstGeom>
                      <a:solidFill>
                        <a:srgbClr val="FFFFFF"/>
                      </a:solidFill>
                      <a:ln w="9525">
                        <a:noFill/>
                        <a:miter lim="800000"/>
                        <a:headEnd/>
                        <a:tailEnd/>
                      </a:ln>
                    </wps:spPr>
                    <wps:txbx>
                      <w:txbxContent>
                        <w:p w14:paraId="1B770D16" w14:textId="4355429A" w:rsidR="004F44E1" w:rsidRPr="00E80F1A" w:rsidRDefault="004F44E1" w:rsidP="00E80F1A">
                          <w:pPr>
                            <w:jc w:val="center"/>
                            <w:rPr>
                              <w:color w:val="A6A6A6" w:themeColor="background1" w:themeShade="A6"/>
                            </w:rPr>
                          </w:pPr>
                          <w:r>
                            <w:rPr>
                              <w:color w:val="A6A6A6" w:themeColor="background1" w:themeShade="A6"/>
                            </w:rPr>
                            <w:t>CW/Blue/3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70A34" id="Text Box 2" o:spid="_x0000_s1029" type="#_x0000_t202" style="position:absolute;margin-left:399pt;margin-top:40.2pt;width:132.4pt;height:27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" stroked="f">
              <v:textbox>
                <w:txbxContent>
                  <w:p w14:paraId="1B770D16" w14:textId="4355429A" w:rsidR="004F44E1" w:rsidRPr="00E80F1A" w:rsidRDefault="004F44E1" w:rsidP="00E80F1A">
                    <w:pPr>
                      <w:jc w:val="center"/>
                      <w:rPr>
                        <w:color w:val="A6A6A6" w:themeColor="background1" w:themeShade="A6"/>
                      </w:rPr>
                    </w:pPr>
                    <w:r>
                      <w:rPr>
                        <w:color w:val="A6A6A6" w:themeColor="background1" w:themeShade="A6"/>
                      </w:rPr>
                      <w:t>CW/Blue/3</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6EE80C" w14:textId="77777777" w:rsidR="00783AA4" w:rsidRDefault="00783AA4">
      <w:r>
        <w:separator/>
      </w:r>
    </w:p>
  </w:footnote>
  <w:footnote w:type="continuationSeparator" w:id="0">
    <w:p w14:paraId="4EAEC8F7" w14:textId="77777777" w:rsidR="00783AA4" w:rsidRDefault="00783A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BE069" w14:textId="77777777" w:rsidR="004F44E1" w:rsidRDefault="004F44E1">
    <w:pPr>
      <w:pStyle w:val="Header"/>
    </w:pPr>
    <w:r>
      <w:rPr>
        <w:noProof/>
        <w:sz w:val="16"/>
        <w:lang w:val="en-US"/>
      </w:rPr>
      <mc:AlternateContent>
        <mc:Choice Requires="wps">
          <w:drawing>
            <wp:anchor distT="0" distB="0" distL="114300" distR="114300" simplePos="0" relativeHeight="251659776" behindDoc="0" locked="0" layoutInCell="1" allowOverlap="1" wp14:anchorId="04641C2A" wp14:editId="0F993BF8">
              <wp:simplePos x="0" y="0"/>
              <wp:positionH relativeFrom="page">
                <wp:posOffset>1828800</wp:posOffset>
              </wp:positionH>
              <wp:positionV relativeFrom="page">
                <wp:posOffset>10058400</wp:posOffset>
              </wp:positionV>
              <wp:extent cx="3904615" cy="320040"/>
              <wp:effectExtent l="0" t="0" r="19685" b="22860"/>
              <wp:wrapNone/>
              <wp:docPr id="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4615" cy="320040"/>
                      </a:xfrm>
                      <a:prstGeom prst="rect">
                        <a:avLst/>
                      </a:prstGeom>
                      <a:solidFill>
                        <a:srgbClr val="000000"/>
                      </a:solidFill>
                      <a:ln w="9525">
                        <a:solidFill>
                          <a:srgbClr val="000000"/>
                        </a:solidFill>
                        <a:miter lim="800000"/>
                        <a:headEnd/>
                        <a:tailEnd/>
                      </a:ln>
                    </wps:spPr>
                    <wps:txbx>
                      <w:txbxContent>
                        <w:p w14:paraId="5FA6FF45" w14:textId="77777777" w:rsidR="004F44E1" w:rsidRDefault="004F44E1">
                          <w:pPr>
                            <w:jc w:val="center"/>
                            <w:rPr>
                              <w:b/>
                              <w:color w:val="FFFFFF"/>
                              <w:sz w:val="26"/>
                            </w:rPr>
                          </w:pPr>
                          <w:proofErr w:type="gramStart"/>
                          <w:r>
                            <w:rPr>
                              <w:b/>
                              <w:color w:val="FFFFFF"/>
                              <w:sz w:val="26"/>
                            </w:rPr>
                            <w:t>RESTRICTED  (</w:t>
                          </w:r>
                          <w:proofErr w:type="gramEnd"/>
                          <w:r>
                            <w:rPr>
                              <w:b/>
                              <w:color w:val="FFFFFF"/>
                              <w:sz w:val="26"/>
                            </w:rPr>
                            <w:t>when complete)</w:t>
                          </w:r>
                        </w:p>
                      </w:txbxContent>
                    </wps:txbx>
                    <wps:bodyPr rot="0" vert="horz" wrap="square" lIns="91440" tIns="9144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641C2A" id="_x0000_t202" coordsize="21600,21600" o:spt="202" path="m,l,21600r21600,l21600,xe">
              <v:stroke joinstyle="miter"/>
              <v:path gradientshapeok="t" o:connecttype="rect"/>
            </v:shapetype>
            <v:shape id="Text Box 15" o:spid="_x0000_s1026" type="#_x0000_t202" style="position:absolute;margin-left:2in;margin-top:11in;width:307.45pt;height:25.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" fillcolor="black">
              <v:textbox inset=",7.2pt">
                <w:txbxContent>
                  <w:p w14:paraId="5FA6FF45" w14:textId="77777777" w:rsidR="004F44E1" w:rsidRDefault="004F44E1">
                    <w:pPr>
                      <w:jc w:val="center"/>
                      <w:rPr>
                        <w:b/>
                        <w:color w:val="FFFFFF"/>
                        <w:sz w:val="26"/>
                      </w:rPr>
                    </w:pPr>
                    <w:proofErr w:type="gramStart"/>
                    <w:r>
                      <w:rPr>
                        <w:b/>
                        <w:color w:val="FFFFFF"/>
                        <w:sz w:val="26"/>
                      </w:rPr>
                      <w:t>RESTRICTED  (</w:t>
                    </w:r>
                    <w:proofErr w:type="gramEnd"/>
                    <w:r>
                      <w:rPr>
                        <w:b/>
                        <w:color w:val="FFFFFF"/>
                        <w:sz w:val="26"/>
                      </w:rPr>
                      <w:t>when complete)</w:t>
                    </w:r>
                  </w:p>
                </w:txbxContent>
              </v:textbox>
              <w10:wrap anchorx="page" anchory="page"/>
            </v:shape>
          </w:pict>
        </mc:Fallback>
      </mc:AlternateContent>
    </w:r>
    <w:r>
      <w:rPr>
        <w:noProof/>
        <w:lang w:val="en-US"/>
      </w:rPr>
      <mc:AlternateContent>
        <mc:Choice Requires="wps">
          <w:drawing>
            <wp:anchor distT="0" distB="0" distL="114300" distR="114300" simplePos="0" relativeHeight="251655680" behindDoc="0" locked="0" layoutInCell="0" allowOverlap="1" wp14:anchorId="049E623A" wp14:editId="4B2B0956">
              <wp:simplePos x="0" y="0"/>
              <wp:positionH relativeFrom="page">
                <wp:posOffset>1828800</wp:posOffset>
              </wp:positionH>
              <wp:positionV relativeFrom="page">
                <wp:posOffset>274320</wp:posOffset>
              </wp:positionV>
              <wp:extent cx="3904615" cy="320040"/>
              <wp:effectExtent l="0" t="0" r="19685" b="2286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4615" cy="320040"/>
                      </a:xfrm>
                      <a:prstGeom prst="rect">
                        <a:avLst/>
                      </a:prstGeom>
                      <a:solidFill>
                        <a:srgbClr val="000000"/>
                      </a:solidFill>
                      <a:ln w="9525">
                        <a:solidFill>
                          <a:srgbClr val="000000"/>
                        </a:solidFill>
                        <a:miter lim="800000"/>
                        <a:headEnd/>
                        <a:tailEnd/>
                      </a:ln>
                    </wps:spPr>
                    <wps:txbx>
                      <w:txbxContent>
                        <w:p w14:paraId="0C4D983A" w14:textId="77777777" w:rsidR="004F44E1" w:rsidRDefault="004F44E1">
                          <w:pPr>
                            <w:jc w:val="center"/>
                            <w:rPr>
                              <w:b/>
                              <w:color w:val="FFFFFF"/>
                              <w:sz w:val="26"/>
                            </w:rPr>
                          </w:pPr>
                          <w:proofErr w:type="gramStart"/>
                          <w:r>
                            <w:rPr>
                              <w:b/>
                              <w:color w:val="FFFFFF"/>
                              <w:sz w:val="26"/>
                            </w:rPr>
                            <w:t>RESTRICTED  (</w:t>
                          </w:r>
                          <w:proofErr w:type="gramEnd"/>
                          <w:r>
                            <w:rPr>
                              <w:b/>
                              <w:color w:val="FFFFFF"/>
                              <w:sz w:val="26"/>
                            </w:rPr>
                            <w:t>when complete)</w:t>
                          </w:r>
                        </w:p>
                      </w:txbxContent>
                    </wps:txbx>
                    <wps:bodyPr rot="0" vert="horz" wrap="square" lIns="91440" tIns="9144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9E623A" id="Text Box 10" o:spid="_x0000_s1027" type="#_x0000_t202" style="position:absolute;margin-left:2in;margin-top:21.6pt;width:307.45pt;height:25.2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" o:allowincell="f" fillcolor="black">
              <v:textbox inset=",7.2pt">
                <w:txbxContent>
                  <w:p w14:paraId="0C4D983A" w14:textId="77777777" w:rsidR="004F44E1" w:rsidRDefault="004F44E1">
                    <w:pPr>
                      <w:jc w:val="center"/>
                      <w:rPr>
                        <w:b/>
                        <w:color w:val="FFFFFF"/>
                        <w:sz w:val="26"/>
                      </w:rPr>
                    </w:pPr>
                    <w:proofErr w:type="gramStart"/>
                    <w:r>
                      <w:rPr>
                        <w:b/>
                        <w:color w:val="FFFFFF"/>
                        <w:sz w:val="26"/>
                      </w:rPr>
                      <w:t>RESTRICTED  (</w:t>
                    </w:r>
                    <w:proofErr w:type="gramEnd"/>
                    <w:r>
                      <w:rPr>
                        <w:b/>
                        <w:color w:val="FFFFFF"/>
                        <w:sz w:val="26"/>
                      </w:rPr>
                      <w:t>when complete)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D154CB" w14:textId="56C4C3AA" w:rsidR="004F44E1" w:rsidRDefault="004F44E1">
    <w:pPr>
      <w:pStyle w:val="Header"/>
      <w:ind w:right="-720"/>
      <w:jc w:val="right"/>
      <w:rPr>
        <w:b/>
        <w:sz w:val="20"/>
      </w:rPr>
    </w:pPr>
    <w:r>
      <w:rPr>
        <w:noProof/>
        <w:sz w:val="20"/>
        <w:lang w:val="en-US"/>
      </w:rPr>
      <mc:AlternateContent>
        <mc:Choice Requires="wps">
          <w:drawing>
            <wp:anchor distT="0" distB="0" distL="114300" distR="114300" simplePos="0" relativeHeight="251703808" behindDoc="0" locked="0" layoutInCell="0" allowOverlap="1" wp14:anchorId="4FC60F24" wp14:editId="7C3FBA28">
              <wp:simplePos x="0" y="0"/>
              <wp:positionH relativeFrom="page">
                <wp:posOffset>1981200</wp:posOffset>
              </wp:positionH>
              <wp:positionV relativeFrom="page">
                <wp:posOffset>426720</wp:posOffset>
              </wp:positionV>
              <wp:extent cx="3904615" cy="320040"/>
              <wp:effectExtent l="0" t="0" r="19685" b="22860"/>
              <wp:wrapNone/>
              <wp:docPr id="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4615" cy="320040"/>
                      </a:xfrm>
                      <a:prstGeom prst="rect">
                        <a:avLst/>
                      </a:prstGeom>
                      <a:solidFill>
                        <a:srgbClr val="000000"/>
                      </a:solidFill>
                      <a:ln w="9525">
                        <a:solidFill>
                          <a:srgbClr val="000000"/>
                        </a:solidFill>
                        <a:miter lim="800000"/>
                        <a:headEnd/>
                        <a:tailEnd/>
                      </a:ln>
                    </wps:spPr>
                    <wps:txbx>
                      <w:txbxContent>
                        <w:p w14:paraId="40C767A4" w14:textId="77777777" w:rsidR="004F44E1" w:rsidRDefault="004F44E1" w:rsidP="002506D1">
                          <w:pPr>
                            <w:jc w:val="center"/>
                            <w:rPr>
                              <w:b/>
                              <w:color w:val="FFFFFF"/>
                              <w:sz w:val="26"/>
                            </w:rPr>
                          </w:pPr>
                          <w:proofErr w:type="gramStart"/>
                          <w:r>
                            <w:rPr>
                              <w:b/>
                              <w:color w:val="FFFFFF"/>
                              <w:sz w:val="26"/>
                            </w:rPr>
                            <w:t>RESTRICTED  (</w:t>
                          </w:r>
                          <w:proofErr w:type="gramEnd"/>
                          <w:r>
                            <w:rPr>
                              <w:b/>
                              <w:color w:val="FFFFFF"/>
                              <w:sz w:val="26"/>
                            </w:rPr>
                            <w:t>when complete)</w:t>
                          </w:r>
                        </w:p>
                      </w:txbxContent>
                    </wps:txbx>
                    <wps:bodyPr rot="0" vert="horz" wrap="square" lIns="91440" tIns="9144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60F24" id="_x0000_t202" coordsize="21600,21600" o:spt="202" path="m,l,21600r21600,l21600,xe">
              <v:stroke joinstyle="miter"/>
              <v:path gradientshapeok="t" o:connecttype="rect"/>
            </v:shapetype>
            <v:shape id="Text Box 20" o:spid="_x0000_s1030" type="#_x0000_t202" style="position:absolute;left:0;text-align:left;margin-left:156pt;margin-top:33.6pt;width:307.45pt;height:25.2pt;z-index:2517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" o:allowincell="f" fillcolor="black">
              <v:textbox inset=",7.2pt">
                <w:txbxContent>
                  <w:p w14:paraId="40C767A4" w14:textId="77777777" w:rsidR="004F44E1" w:rsidRDefault="004F44E1" w:rsidP="002506D1">
                    <w:pPr>
                      <w:jc w:val="center"/>
                      <w:rPr>
                        <w:b/>
                        <w:color w:val="FFFFFF"/>
                        <w:sz w:val="26"/>
                      </w:rPr>
                    </w:pPr>
                    <w:proofErr w:type="gramStart"/>
                    <w:r>
                      <w:rPr>
                        <w:b/>
                        <w:color w:val="FFFFFF"/>
                        <w:sz w:val="26"/>
                      </w:rPr>
                      <w:t>RESTRICTED  (</w:t>
                    </w:r>
                    <w:proofErr w:type="gramEnd"/>
                    <w:r>
                      <w:rPr>
                        <w:b/>
                        <w:color w:val="FFFFFF"/>
                        <w:sz w:val="26"/>
                      </w:rPr>
                      <w:t>when complete)</w:t>
                    </w:r>
                  </w:p>
                </w:txbxContent>
              </v:textbox>
              <w10:wrap anchorx="page" anchory="page"/>
            </v:shape>
          </w:pict>
        </mc:Fallback>
      </mc:AlternateContent>
    </w:r>
    <w:r>
      <w:rPr>
        <w:noProof/>
        <w:sz w:val="20"/>
        <w:lang w:val="en-US"/>
      </w:rPr>
      <mc:AlternateContent>
        <mc:Choice Requires="wps">
          <w:drawing>
            <wp:anchor distT="0" distB="0" distL="114300" distR="114300" simplePos="0" relativeHeight="251672064" behindDoc="0" locked="0" layoutInCell="1" allowOverlap="1" wp14:anchorId="33D587D1" wp14:editId="21C83D5C">
              <wp:simplePos x="0" y="0"/>
              <wp:positionH relativeFrom="page">
                <wp:posOffset>1828800</wp:posOffset>
              </wp:positionH>
              <wp:positionV relativeFrom="page">
                <wp:posOffset>10058400</wp:posOffset>
              </wp:positionV>
              <wp:extent cx="3904615" cy="320040"/>
              <wp:effectExtent l="0" t="0" r="19685" b="22860"/>
              <wp:wrapNone/>
              <wp:docPr id="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4615" cy="320040"/>
                      </a:xfrm>
                      <a:prstGeom prst="rect">
                        <a:avLst/>
                      </a:prstGeom>
                      <a:solidFill>
                        <a:srgbClr val="000000"/>
                      </a:solidFill>
                      <a:ln w="9525">
                        <a:solidFill>
                          <a:srgbClr val="000000"/>
                        </a:solidFill>
                        <a:miter lim="800000"/>
                        <a:headEnd/>
                        <a:tailEnd/>
                      </a:ln>
                    </wps:spPr>
                    <wps:txbx>
                      <w:txbxContent>
                        <w:p w14:paraId="70030F1F" w14:textId="77777777" w:rsidR="004F44E1" w:rsidRDefault="004F44E1">
                          <w:pPr>
                            <w:jc w:val="center"/>
                            <w:rPr>
                              <w:b/>
                              <w:color w:val="FFFFFF"/>
                              <w:sz w:val="26"/>
                            </w:rPr>
                          </w:pPr>
                          <w:proofErr w:type="gramStart"/>
                          <w:r>
                            <w:rPr>
                              <w:b/>
                              <w:color w:val="FFFFFF"/>
                              <w:sz w:val="26"/>
                            </w:rPr>
                            <w:t>RESTRICTED  (</w:t>
                          </w:r>
                          <w:proofErr w:type="gramEnd"/>
                          <w:r>
                            <w:rPr>
                              <w:b/>
                              <w:color w:val="FFFFFF"/>
                              <w:sz w:val="26"/>
                            </w:rPr>
                            <w:t>when complete)</w:t>
                          </w:r>
                        </w:p>
                      </w:txbxContent>
                    </wps:txbx>
                    <wps:bodyPr rot="0" vert="horz" wrap="square" lIns="91440" tIns="9144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587D1" id="Text Box 16" o:spid="_x0000_s1031" type="#_x0000_t202" style="position:absolute;left:0;text-align:left;margin-left:2in;margin-top:11in;width:307.45pt;height:25.2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" fillcolor="black">
              <v:textbox inset=",7.2pt">
                <w:txbxContent>
                  <w:p w14:paraId="70030F1F" w14:textId="77777777" w:rsidR="004F44E1" w:rsidRDefault="004F44E1">
                    <w:pPr>
                      <w:jc w:val="center"/>
                      <w:rPr>
                        <w:b/>
                        <w:color w:val="FFFFFF"/>
                        <w:sz w:val="26"/>
                      </w:rPr>
                    </w:pPr>
                    <w:proofErr w:type="gramStart"/>
                    <w:r>
                      <w:rPr>
                        <w:b/>
                        <w:color w:val="FFFFFF"/>
                        <w:sz w:val="26"/>
                      </w:rPr>
                      <w:t>RESTRICTED  (</w:t>
                    </w:r>
                    <w:proofErr w:type="gramEnd"/>
                    <w:r>
                      <w:rPr>
                        <w:b/>
                        <w:color w:val="FFFFFF"/>
                        <w:sz w:val="26"/>
                      </w:rPr>
                      <w:t>when complete)</w:t>
                    </w:r>
                  </w:p>
                </w:txbxContent>
              </v:textbox>
              <w10:wrap anchorx="page" anchory="page"/>
            </v:shape>
          </w:pict>
        </mc:Fallback>
      </mc:AlternateContent>
    </w:r>
    <w:r>
      <w:rPr>
        <w:b/>
        <w:smallCaps/>
        <w:sz w:val="20"/>
      </w:rPr>
      <w:t>MG</w:t>
    </w:r>
    <w:r>
      <w:rPr>
        <w:b/>
        <w:sz w:val="20"/>
      </w:rPr>
      <w:t xml:space="preserve"> 11 (CONT)</w:t>
    </w:r>
  </w:p>
  <w:p w14:paraId="0BAECDA2" w14:textId="77777777" w:rsidR="004F44E1" w:rsidRDefault="004F44E1">
    <w:pPr>
      <w:pStyle w:val="Header"/>
      <w:ind w:right="360"/>
    </w:pPr>
  </w:p>
  <w:p w14:paraId="4C138A2E" w14:textId="392D9FA2" w:rsidR="004F44E1" w:rsidRDefault="004F44E1" w:rsidP="00776948">
    <w:pPr>
      <w:pStyle w:val="Header"/>
      <w:framePr w:w="2231" w:h="292" w:hRule="exact" w:wrap="around" w:vAnchor="text" w:hAnchor="page" w:x="9414" w:y="103"/>
    </w:pPr>
    <w:r>
      <w:rPr>
        <w:rStyle w:val="PageNumber"/>
      </w:rPr>
      <w:t>Page No</w:t>
    </w:r>
    <w:r>
      <w:rPr>
        <w:rStyle w:val="PageNumber"/>
        <w:u w:val="dotted"/>
      </w:rPr>
      <w:t xml:space="preserve">.  </w:t>
    </w:r>
    <w:r w:rsidRPr="004922D2">
      <w:rPr>
        <w:rStyle w:val="PageNumber"/>
        <w:highlight w:val="yellow"/>
        <w:u w:val="dotted"/>
      </w:rPr>
      <w:fldChar w:fldCharType="begin"/>
    </w:r>
    <w:r w:rsidRPr="004922D2">
      <w:rPr>
        <w:rStyle w:val="PageNumber"/>
        <w:highlight w:val="yellow"/>
        <w:u w:val="dotted"/>
      </w:rPr>
      <w:instrText xml:space="preserve">PAGE  </w:instrText>
    </w:r>
    <w:r w:rsidRPr="004922D2">
      <w:rPr>
        <w:rStyle w:val="PageNumber"/>
        <w:highlight w:val="yellow"/>
        <w:u w:val="dotted"/>
      </w:rPr>
      <w:fldChar w:fldCharType="separate"/>
    </w:r>
    <w:r w:rsidR="00A72FA8">
      <w:rPr>
        <w:rStyle w:val="PageNumber"/>
        <w:noProof/>
        <w:highlight w:val="yellow"/>
        <w:u w:val="dotted"/>
      </w:rPr>
      <w:t>33</w:t>
    </w:r>
    <w:r w:rsidRPr="004922D2">
      <w:rPr>
        <w:rStyle w:val="PageNumber"/>
        <w:highlight w:val="yellow"/>
        <w:u w:val="dotted"/>
      </w:rPr>
      <w:fldChar w:fldCharType="end"/>
    </w:r>
    <w:r w:rsidRPr="004922D2">
      <w:rPr>
        <w:rStyle w:val="PageNumber"/>
        <w:highlight w:val="yellow"/>
      </w:rPr>
      <w:t>of</w:t>
    </w:r>
    <w:r w:rsidRPr="004922D2">
      <w:rPr>
        <w:rStyle w:val="PageNumber"/>
        <w:highlight w:val="yellow"/>
        <w:u w:val="dotted"/>
      </w:rPr>
      <w:fldChar w:fldCharType="begin"/>
    </w:r>
    <w:r w:rsidRPr="004922D2">
      <w:rPr>
        <w:rStyle w:val="PageNumber"/>
        <w:highlight w:val="yellow"/>
        <w:u w:val="dotted"/>
      </w:rPr>
      <w:instrText xml:space="preserve"> NUMPAGES </w:instrText>
    </w:r>
    <w:r w:rsidRPr="004922D2">
      <w:rPr>
        <w:rStyle w:val="PageNumber"/>
        <w:highlight w:val="yellow"/>
        <w:u w:val="dotted"/>
      </w:rPr>
      <w:fldChar w:fldCharType="separate"/>
    </w:r>
    <w:r w:rsidR="00A72FA8">
      <w:rPr>
        <w:rStyle w:val="PageNumber"/>
        <w:noProof/>
        <w:highlight w:val="yellow"/>
        <w:u w:val="dotted"/>
      </w:rPr>
      <w:t>33</w:t>
    </w:r>
    <w:r w:rsidRPr="004922D2">
      <w:rPr>
        <w:rStyle w:val="PageNumber"/>
        <w:highlight w:val="yellow"/>
        <w:u w:val="dotted"/>
      </w:rPr>
      <w:fldChar w:fldCharType="end"/>
    </w:r>
    <w:r>
      <w:rPr>
        <w:rStyle w:val="PageNumber"/>
        <w:u w:val="dotted"/>
      </w:rPr>
      <w:t>  </w:t>
    </w:r>
  </w:p>
  <w:p w14:paraId="24A8E7BF" w14:textId="77777777" w:rsidR="004F44E1" w:rsidRDefault="004F44E1">
    <w:pPr>
      <w:pStyle w:val="Header"/>
      <w:ind w:right="360"/>
    </w:pPr>
  </w:p>
  <w:p w14:paraId="7ECF467A" w14:textId="77777777" w:rsidR="004F44E1" w:rsidRDefault="004F44E1">
    <w:pPr>
      <w:pStyle w:val="Header"/>
      <w:ind w:left="-288" w:right="360"/>
      <w:rPr>
        <w:b/>
      </w:rPr>
    </w:pPr>
  </w:p>
  <w:p w14:paraId="70CFAA15" w14:textId="588069BD" w:rsidR="004F44E1" w:rsidRDefault="004F44E1">
    <w:pPr>
      <w:pStyle w:val="Header"/>
      <w:ind w:left="-288" w:right="360"/>
      <w:rPr>
        <w:b/>
      </w:rPr>
    </w:pPr>
    <w:r>
      <w:rPr>
        <w:b/>
        <w:noProof/>
        <w:lang w:val="en-US"/>
      </w:rPr>
      <mc:AlternateContent>
        <mc:Choice Requires="wps">
          <w:drawing>
            <wp:anchor distT="4294967295" distB="4294967295" distL="114300" distR="114300" simplePos="0" relativeHeight="251640320" behindDoc="0" locked="0" layoutInCell="0" allowOverlap="1" wp14:anchorId="19E6C37F" wp14:editId="44E6A725">
              <wp:simplePos x="0" y="0"/>
              <wp:positionH relativeFrom="page">
                <wp:posOffset>2468880</wp:posOffset>
              </wp:positionH>
              <wp:positionV relativeFrom="paragraph">
                <wp:posOffset>149859</wp:posOffset>
              </wp:positionV>
              <wp:extent cx="4569460" cy="0"/>
              <wp:effectExtent l="0" t="0" r="2540" b="1905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69460" cy="0"/>
                      </a:xfrm>
                      <a:prstGeom prst="line">
                        <a:avLst/>
                      </a:prstGeom>
                      <a:noFill/>
                      <a:ln w="6350">
                        <a:solidFill>
                          <a:srgbClr val="000000"/>
                        </a:solidFill>
                        <a:prstDash val="sysDot"/>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B3299CF" id="Line 1" o:spid="_x0000_s1026" style="position:absolute;z-index:251640320;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194.4pt,11.8pt" to="554.2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" o:allowincell="f" strokeweight=".5pt">
              <v:stroke dashstyle="1 1" startarrowwidth="narrow" startarrowlength="short" endarrowwidth="narrow" endarrowlength="short"/>
              <w10:wrap anchorx="page"/>
            </v:line>
          </w:pict>
        </mc:Fallback>
      </mc:AlternateContent>
    </w:r>
    <w:r>
      <w:rPr>
        <w:b/>
      </w:rPr>
      <w:t xml:space="preserve">Continuation of Statement </w:t>
    </w:r>
    <w:proofErr w:type="gramStart"/>
    <w:r>
      <w:rPr>
        <w:b/>
      </w:rPr>
      <w:t xml:space="preserve">of  </w:t>
    </w:r>
    <w:proofErr w:type="spellStart"/>
    <w:r w:rsidRPr="004922D2">
      <w:rPr>
        <w:b/>
        <w:highlight w:val="yellow"/>
      </w:rPr>
      <w:t>Firstname</w:t>
    </w:r>
    <w:proofErr w:type="spellEnd"/>
    <w:proofErr w:type="gramEnd"/>
    <w:r w:rsidRPr="004922D2">
      <w:rPr>
        <w:b/>
        <w:highlight w:val="yellow"/>
      </w:rPr>
      <w:t xml:space="preserve"> SURNAME</w:t>
    </w:r>
  </w:p>
  <w:p w14:paraId="69BCD9E4" w14:textId="77777777" w:rsidR="004F44E1" w:rsidRDefault="004F44E1"/>
  <w:p w14:paraId="0D00002F" w14:textId="77777777" w:rsidR="004F44E1" w:rsidRDefault="004F44E1" w:rsidP="00BC2F7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93942"/>
    <w:multiLevelType w:val="hybridMultilevel"/>
    <w:tmpl w:val="353EE644"/>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C054A3"/>
    <w:multiLevelType w:val="hybridMultilevel"/>
    <w:tmpl w:val="7B828BB0"/>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CE2422"/>
    <w:multiLevelType w:val="hybridMultilevel"/>
    <w:tmpl w:val="FC2CE80A"/>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F44DF5"/>
    <w:multiLevelType w:val="hybridMultilevel"/>
    <w:tmpl w:val="670A6E6C"/>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987A7D"/>
    <w:multiLevelType w:val="hybridMultilevel"/>
    <w:tmpl w:val="9BD24A48"/>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B0366E"/>
    <w:multiLevelType w:val="hybridMultilevel"/>
    <w:tmpl w:val="4A224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17919A5"/>
    <w:multiLevelType w:val="hybridMultilevel"/>
    <w:tmpl w:val="1DFE19F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AB7510"/>
    <w:multiLevelType w:val="hybridMultilevel"/>
    <w:tmpl w:val="91DAD4D6"/>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160993"/>
    <w:multiLevelType w:val="hybridMultilevel"/>
    <w:tmpl w:val="FC2CE80A"/>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422AD6"/>
    <w:multiLevelType w:val="hybridMultilevel"/>
    <w:tmpl w:val="FE548C92"/>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A9261E"/>
    <w:multiLevelType w:val="hybridMultilevel"/>
    <w:tmpl w:val="740A3388"/>
    <w:lvl w:ilvl="0" w:tplc="73200B68">
      <w:start w:val="1"/>
      <w:numFmt w:val="decimal"/>
      <w:lvlText w:val="%1."/>
      <w:lvlJc w:val="left"/>
      <w:pPr>
        <w:ind w:left="360" w:hanging="360"/>
      </w:pPr>
      <w:rPr>
        <w:b/>
        <w:color w:val="auto"/>
        <w:sz w:val="24"/>
        <w:szCs w:val="24"/>
      </w:rPr>
    </w:lvl>
    <w:lvl w:ilvl="1" w:tplc="08090015">
      <w:start w:val="1"/>
      <w:numFmt w:val="upp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53BC130F"/>
    <w:multiLevelType w:val="hybridMultilevel"/>
    <w:tmpl w:val="CCDCAEFA"/>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6896C10"/>
    <w:multiLevelType w:val="hybridMultilevel"/>
    <w:tmpl w:val="8DE4E7D8"/>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B057BC9"/>
    <w:multiLevelType w:val="hybridMultilevel"/>
    <w:tmpl w:val="FC2CE80A"/>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0A3FD1"/>
    <w:multiLevelType w:val="hybridMultilevel"/>
    <w:tmpl w:val="717AD1FE"/>
    <w:lvl w:ilvl="0" w:tplc="9CAC005C">
      <w:start w:val="1"/>
      <w:numFmt w:val="decimal"/>
      <w:lvlText w:val="%1."/>
      <w:lvlJc w:val="left"/>
      <w:pPr>
        <w:ind w:left="720" w:hanging="360"/>
      </w:pPr>
      <w:rPr>
        <w:color w:val="auto"/>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E5854BD"/>
    <w:multiLevelType w:val="hybridMultilevel"/>
    <w:tmpl w:val="5A5AA0C4"/>
    <w:lvl w:ilvl="0" w:tplc="9CAC005C">
      <w:start w:val="1"/>
      <w:numFmt w:val="decimal"/>
      <w:lvlText w:val="%1."/>
      <w:lvlJc w:val="left"/>
      <w:pPr>
        <w:ind w:left="360" w:hanging="360"/>
      </w:pPr>
      <w:rPr>
        <w:color w:val="auto"/>
      </w:r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0"/>
  </w:num>
  <w:num w:numId="2">
    <w:abstractNumId w:val="6"/>
  </w:num>
  <w:num w:numId="3">
    <w:abstractNumId w:val="9"/>
  </w:num>
  <w:num w:numId="4">
    <w:abstractNumId w:val="2"/>
  </w:num>
  <w:num w:numId="5">
    <w:abstractNumId w:val="8"/>
  </w:num>
  <w:num w:numId="6">
    <w:abstractNumId w:val="13"/>
  </w:num>
  <w:num w:numId="7">
    <w:abstractNumId w:val="11"/>
  </w:num>
  <w:num w:numId="8">
    <w:abstractNumId w:val="4"/>
  </w:num>
  <w:num w:numId="9">
    <w:abstractNumId w:val="0"/>
  </w:num>
  <w:num w:numId="10">
    <w:abstractNumId w:val="12"/>
  </w:num>
  <w:num w:numId="11">
    <w:abstractNumId w:val="14"/>
  </w:num>
  <w:num w:numId="12">
    <w:abstractNumId w:val="3"/>
  </w:num>
  <w:num w:numId="13">
    <w:abstractNumId w:val="7"/>
  </w:num>
  <w:num w:numId="14">
    <w:abstractNumId w:val="1"/>
  </w:num>
  <w:num w:numId="15">
    <w:abstractNumId w:val="15"/>
  </w:num>
  <w:num w:numId="16">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40C"/>
    <w:rsid w:val="0000715A"/>
    <w:rsid w:val="00007B68"/>
    <w:rsid w:val="0001426F"/>
    <w:rsid w:val="00020E88"/>
    <w:rsid w:val="0002525B"/>
    <w:rsid w:val="0003050F"/>
    <w:rsid w:val="00034AF0"/>
    <w:rsid w:val="00042C94"/>
    <w:rsid w:val="00051530"/>
    <w:rsid w:val="000541BB"/>
    <w:rsid w:val="00060016"/>
    <w:rsid w:val="00061655"/>
    <w:rsid w:val="000717FD"/>
    <w:rsid w:val="000734A9"/>
    <w:rsid w:val="000749B5"/>
    <w:rsid w:val="00083291"/>
    <w:rsid w:val="00084175"/>
    <w:rsid w:val="00091FB6"/>
    <w:rsid w:val="00093A34"/>
    <w:rsid w:val="000A5D33"/>
    <w:rsid w:val="000B72FF"/>
    <w:rsid w:val="000C576B"/>
    <w:rsid w:val="000D1141"/>
    <w:rsid w:val="000E17FC"/>
    <w:rsid w:val="000E543A"/>
    <w:rsid w:val="000E5B0C"/>
    <w:rsid w:val="000F232F"/>
    <w:rsid w:val="000F340C"/>
    <w:rsid w:val="000F39CC"/>
    <w:rsid w:val="00102950"/>
    <w:rsid w:val="0010301B"/>
    <w:rsid w:val="00103120"/>
    <w:rsid w:val="001056D0"/>
    <w:rsid w:val="0010643B"/>
    <w:rsid w:val="00111BAB"/>
    <w:rsid w:val="00121486"/>
    <w:rsid w:val="00127FA9"/>
    <w:rsid w:val="00130DFB"/>
    <w:rsid w:val="00133CB0"/>
    <w:rsid w:val="001343BE"/>
    <w:rsid w:val="00136E2F"/>
    <w:rsid w:val="00137B96"/>
    <w:rsid w:val="00145AFF"/>
    <w:rsid w:val="00150F59"/>
    <w:rsid w:val="001540D5"/>
    <w:rsid w:val="001558B2"/>
    <w:rsid w:val="00157EE7"/>
    <w:rsid w:val="001636C3"/>
    <w:rsid w:val="001805CA"/>
    <w:rsid w:val="00181206"/>
    <w:rsid w:val="001838E7"/>
    <w:rsid w:val="001879A0"/>
    <w:rsid w:val="0019289A"/>
    <w:rsid w:val="001944B4"/>
    <w:rsid w:val="00197575"/>
    <w:rsid w:val="001A1F27"/>
    <w:rsid w:val="001A418F"/>
    <w:rsid w:val="001A44F4"/>
    <w:rsid w:val="001B1FB7"/>
    <w:rsid w:val="001B33F8"/>
    <w:rsid w:val="001B6C27"/>
    <w:rsid w:val="001C0672"/>
    <w:rsid w:val="001C7D4D"/>
    <w:rsid w:val="001D0BDC"/>
    <w:rsid w:val="001D1331"/>
    <w:rsid w:val="001D4137"/>
    <w:rsid w:val="001D4573"/>
    <w:rsid w:val="001D6BB7"/>
    <w:rsid w:val="001D7445"/>
    <w:rsid w:val="001E07BF"/>
    <w:rsid w:val="001E4E05"/>
    <w:rsid w:val="001F3188"/>
    <w:rsid w:val="001F39B7"/>
    <w:rsid w:val="002008CB"/>
    <w:rsid w:val="0020205D"/>
    <w:rsid w:val="00205A5D"/>
    <w:rsid w:val="00222B7C"/>
    <w:rsid w:val="00227BDD"/>
    <w:rsid w:val="002308D7"/>
    <w:rsid w:val="00230AC8"/>
    <w:rsid w:val="0023326B"/>
    <w:rsid w:val="0023570E"/>
    <w:rsid w:val="00240F0D"/>
    <w:rsid w:val="00241502"/>
    <w:rsid w:val="00245636"/>
    <w:rsid w:val="002506D1"/>
    <w:rsid w:val="00251D2B"/>
    <w:rsid w:val="002675AB"/>
    <w:rsid w:val="00267DF5"/>
    <w:rsid w:val="0027142F"/>
    <w:rsid w:val="002718CA"/>
    <w:rsid w:val="00277AF1"/>
    <w:rsid w:val="00292CB9"/>
    <w:rsid w:val="002A3719"/>
    <w:rsid w:val="002B0791"/>
    <w:rsid w:val="002B31B3"/>
    <w:rsid w:val="002C05EF"/>
    <w:rsid w:val="002C463A"/>
    <w:rsid w:val="002C7B13"/>
    <w:rsid w:val="002D3BDA"/>
    <w:rsid w:val="002E35DE"/>
    <w:rsid w:val="002E37CC"/>
    <w:rsid w:val="002E3F2E"/>
    <w:rsid w:val="002E70B2"/>
    <w:rsid w:val="002F026B"/>
    <w:rsid w:val="002F2884"/>
    <w:rsid w:val="002F5D50"/>
    <w:rsid w:val="002F6570"/>
    <w:rsid w:val="002F7CB1"/>
    <w:rsid w:val="00304CD0"/>
    <w:rsid w:val="00313BAD"/>
    <w:rsid w:val="00321076"/>
    <w:rsid w:val="00322673"/>
    <w:rsid w:val="00325C41"/>
    <w:rsid w:val="003275B0"/>
    <w:rsid w:val="00330D94"/>
    <w:rsid w:val="00336A3A"/>
    <w:rsid w:val="003502D8"/>
    <w:rsid w:val="003510C2"/>
    <w:rsid w:val="0036706C"/>
    <w:rsid w:val="00373B21"/>
    <w:rsid w:val="003759CE"/>
    <w:rsid w:val="00390651"/>
    <w:rsid w:val="00391451"/>
    <w:rsid w:val="00392DA5"/>
    <w:rsid w:val="003A249D"/>
    <w:rsid w:val="003B0D38"/>
    <w:rsid w:val="003B71BA"/>
    <w:rsid w:val="003C212D"/>
    <w:rsid w:val="003C6264"/>
    <w:rsid w:val="003D1919"/>
    <w:rsid w:val="003D3FCD"/>
    <w:rsid w:val="003E3E7E"/>
    <w:rsid w:val="003E5F2B"/>
    <w:rsid w:val="003E5F6B"/>
    <w:rsid w:val="003F11B6"/>
    <w:rsid w:val="003F1806"/>
    <w:rsid w:val="003F6E64"/>
    <w:rsid w:val="0040385D"/>
    <w:rsid w:val="00405200"/>
    <w:rsid w:val="004247B5"/>
    <w:rsid w:val="00424FEA"/>
    <w:rsid w:val="00427540"/>
    <w:rsid w:val="004315EB"/>
    <w:rsid w:val="00432637"/>
    <w:rsid w:val="00432BAF"/>
    <w:rsid w:val="00433AFF"/>
    <w:rsid w:val="00434364"/>
    <w:rsid w:val="004361C7"/>
    <w:rsid w:val="00444BEB"/>
    <w:rsid w:val="004450EF"/>
    <w:rsid w:val="0044554A"/>
    <w:rsid w:val="00445D5F"/>
    <w:rsid w:val="0045435F"/>
    <w:rsid w:val="00456705"/>
    <w:rsid w:val="00457B46"/>
    <w:rsid w:val="004616F7"/>
    <w:rsid w:val="00462343"/>
    <w:rsid w:val="004645D9"/>
    <w:rsid w:val="00464B47"/>
    <w:rsid w:val="0046672A"/>
    <w:rsid w:val="004708BC"/>
    <w:rsid w:val="00484C7A"/>
    <w:rsid w:val="00485681"/>
    <w:rsid w:val="00490DAD"/>
    <w:rsid w:val="004922D2"/>
    <w:rsid w:val="004939A3"/>
    <w:rsid w:val="00494F4C"/>
    <w:rsid w:val="004969AF"/>
    <w:rsid w:val="004A23D1"/>
    <w:rsid w:val="004A32C2"/>
    <w:rsid w:val="004A7D96"/>
    <w:rsid w:val="004B1990"/>
    <w:rsid w:val="004D1C4C"/>
    <w:rsid w:val="004D439F"/>
    <w:rsid w:val="004D65AB"/>
    <w:rsid w:val="004E0016"/>
    <w:rsid w:val="004E0BBA"/>
    <w:rsid w:val="004E1FD1"/>
    <w:rsid w:val="004E2A05"/>
    <w:rsid w:val="004E2E37"/>
    <w:rsid w:val="004E5BDC"/>
    <w:rsid w:val="004F44E1"/>
    <w:rsid w:val="004F5855"/>
    <w:rsid w:val="00504BF1"/>
    <w:rsid w:val="00506182"/>
    <w:rsid w:val="00511633"/>
    <w:rsid w:val="00513705"/>
    <w:rsid w:val="005174F7"/>
    <w:rsid w:val="00532BCB"/>
    <w:rsid w:val="00532E51"/>
    <w:rsid w:val="00546E03"/>
    <w:rsid w:val="00560067"/>
    <w:rsid w:val="00561FC8"/>
    <w:rsid w:val="00566420"/>
    <w:rsid w:val="00566B48"/>
    <w:rsid w:val="00580288"/>
    <w:rsid w:val="005813F3"/>
    <w:rsid w:val="00582671"/>
    <w:rsid w:val="00584DF9"/>
    <w:rsid w:val="00585455"/>
    <w:rsid w:val="005854C6"/>
    <w:rsid w:val="00590524"/>
    <w:rsid w:val="00594477"/>
    <w:rsid w:val="005B03DD"/>
    <w:rsid w:val="005B40DB"/>
    <w:rsid w:val="005B6FE8"/>
    <w:rsid w:val="005C1FDA"/>
    <w:rsid w:val="005C7741"/>
    <w:rsid w:val="005D254C"/>
    <w:rsid w:val="005D25D2"/>
    <w:rsid w:val="005D577B"/>
    <w:rsid w:val="005D763E"/>
    <w:rsid w:val="005D7B27"/>
    <w:rsid w:val="005F1201"/>
    <w:rsid w:val="005F7300"/>
    <w:rsid w:val="005F7722"/>
    <w:rsid w:val="00601762"/>
    <w:rsid w:val="0060602E"/>
    <w:rsid w:val="00613440"/>
    <w:rsid w:val="006161D3"/>
    <w:rsid w:val="006166FE"/>
    <w:rsid w:val="006172A9"/>
    <w:rsid w:val="00620076"/>
    <w:rsid w:val="00622CE4"/>
    <w:rsid w:val="00630462"/>
    <w:rsid w:val="00633D53"/>
    <w:rsid w:val="00634A45"/>
    <w:rsid w:val="00635E7A"/>
    <w:rsid w:val="006376E0"/>
    <w:rsid w:val="00641387"/>
    <w:rsid w:val="006442D9"/>
    <w:rsid w:val="00644FEC"/>
    <w:rsid w:val="00645870"/>
    <w:rsid w:val="00645B89"/>
    <w:rsid w:val="00647EA1"/>
    <w:rsid w:val="006517BD"/>
    <w:rsid w:val="00655950"/>
    <w:rsid w:val="00655A17"/>
    <w:rsid w:val="0066000E"/>
    <w:rsid w:val="00660FDA"/>
    <w:rsid w:val="00662281"/>
    <w:rsid w:val="00666E9C"/>
    <w:rsid w:val="006701AB"/>
    <w:rsid w:val="00672E9E"/>
    <w:rsid w:val="006778C6"/>
    <w:rsid w:val="00680956"/>
    <w:rsid w:val="00680C5E"/>
    <w:rsid w:val="00681358"/>
    <w:rsid w:val="00681E90"/>
    <w:rsid w:val="00682B67"/>
    <w:rsid w:val="006907EC"/>
    <w:rsid w:val="006A0077"/>
    <w:rsid w:val="006A2EC2"/>
    <w:rsid w:val="006B546D"/>
    <w:rsid w:val="006C2981"/>
    <w:rsid w:val="006D7334"/>
    <w:rsid w:val="006E0147"/>
    <w:rsid w:val="006E0947"/>
    <w:rsid w:val="006E2477"/>
    <w:rsid w:val="006E57F0"/>
    <w:rsid w:val="006E64F6"/>
    <w:rsid w:val="006F4CB8"/>
    <w:rsid w:val="006F5636"/>
    <w:rsid w:val="006F5DC2"/>
    <w:rsid w:val="006F6FF2"/>
    <w:rsid w:val="00715275"/>
    <w:rsid w:val="00716858"/>
    <w:rsid w:val="007255DF"/>
    <w:rsid w:val="007264A8"/>
    <w:rsid w:val="00727882"/>
    <w:rsid w:val="007338CA"/>
    <w:rsid w:val="00741190"/>
    <w:rsid w:val="0074238F"/>
    <w:rsid w:val="00742937"/>
    <w:rsid w:val="00742B3F"/>
    <w:rsid w:val="00744582"/>
    <w:rsid w:val="00744B4D"/>
    <w:rsid w:val="0075225C"/>
    <w:rsid w:val="00754B48"/>
    <w:rsid w:val="00763271"/>
    <w:rsid w:val="00774E5D"/>
    <w:rsid w:val="00776948"/>
    <w:rsid w:val="0077784C"/>
    <w:rsid w:val="007815BE"/>
    <w:rsid w:val="00781851"/>
    <w:rsid w:val="00783AA4"/>
    <w:rsid w:val="007847F3"/>
    <w:rsid w:val="00786F56"/>
    <w:rsid w:val="0079161A"/>
    <w:rsid w:val="00794C14"/>
    <w:rsid w:val="007962BA"/>
    <w:rsid w:val="007A06CB"/>
    <w:rsid w:val="007A17F8"/>
    <w:rsid w:val="007A26FC"/>
    <w:rsid w:val="007B1087"/>
    <w:rsid w:val="007B5ABF"/>
    <w:rsid w:val="007C0D42"/>
    <w:rsid w:val="007C11F8"/>
    <w:rsid w:val="007C7ABA"/>
    <w:rsid w:val="007D17E9"/>
    <w:rsid w:val="007E1541"/>
    <w:rsid w:val="007E5D8E"/>
    <w:rsid w:val="007F1CA7"/>
    <w:rsid w:val="0080447A"/>
    <w:rsid w:val="00813766"/>
    <w:rsid w:val="00814A92"/>
    <w:rsid w:val="008205DF"/>
    <w:rsid w:val="00822109"/>
    <w:rsid w:val="008241EE"/>
    <w:rsid w:val="00846EA3"/>
    <w:rsid w:val="00846F54"/>
    <w:rsid w:val="00847ED0"/>
    <w:rsid w:val="00856995"/>
    <w:rsid w:val="00857BE8"/>
    <w:rsid w:val="00863623"/>
    <w:rsid w:val="008654B2"/>
    <w:rsid w:val="00870773"/>
    <w:rsid w:val="008707E3"/>
    <w:rsid w:val="0088027E"/>
    <w:rsid w:val="00880F38"/>
    <w:rsid w:val="00882FA2"/>
    <w:rsid w:val="00883F8A"/>
    <w:rsid w:val="008865EC"/>
    <w:rsid w:val="008869AF"/>
    <w:rsid w:val="008909AE"/>
    <w:rsid w:val="00893A1B"/>
    <w:rsid w:val="00895068"/>
    <w:rsid w:val="008A53D7"/>
    <w:rsid w:val="008A60D7"/>
    <w:rsid w:val="008C0E44"/>
    <w:rsid w:val="008C1C7C"/>
    <w:rsid w:val="008C2AAA"/>
    <w:rsid w:val="008C3D34"/>
    <w:rsid w:val="008D4F62"/>
    <w:rsid w:val="008D7E45"/>
    <w:rsid w:val="008E04B8"/>
    <w:rsid w:val="008E1E3E"/>
    <w:rsid w:val="008E3826"/>
    <w:rsid w:val="008E4205"/>
    <w:rsid w:val="008F1418"/>
    <w:rsid w:val="008F16BB"/>
    <w:rsid w:val="0090146F"/>
    <w:rsid w:val="00917966"/>
    <w:rsid w:val="0092065E"/>
    <w:rsid w:val="00920B17"/>
    <w:rsid w:val="009234AD"/>
    <w:rsid w:val="009255F3"/>
    <w:rsid w:val="00925C39"/>
    <w:rsid w:val="00941DD9"/>
    <w:rsid w:val="0094284D"/>
    <w:rsid w:val="00943799"/>
    <w:rsid w:val="00943ACC"/>
    <w:rsid w:val="0094409E"/>
    <w:rsid w:val="00951F67"/>
    <w:rsid w:val="00953087"/>
    <w:rsid w:val="00955B2D"/>
    <w:rsid w:val="009629E6"/>
    <w:rsid w:val="009631CF"/>
    <w:rsid w:val="0096383C"/>
    <w:rsid w:val="009651F8"/>
    <w:rsid w:val="00967E4A"/>
    <w:rsid w:val="009709A0"/>
    <w:rsid w:val="00976A29"/>
    <w:rsid w:val="00977383"/>
    <w:rsid w:val="00985588"/>
    <w:rsid w:val="009901C9"/>
    <w:rsid w:val="00993179"/>
    <w:rsid w:val="00994B27"/>
    <w:rsid w:val="009A19A1"/>
    <w:rsid w:val="009A223E"/>
    <w:rsid w:val="009A3CED"/>
    <w:rsid w:val="009A52D8"/>
    <w:rsid w:val="009A5382"/>
    <w:rsid w:val="009A6F89"/>
    <w:rsid w:val="009A7FEC"/>
    <w:rsid w:val="009B3644"/>
    <w:rsid w:val="009C2109"/>
    <w:rsid w:val="009D000C"/>
    <w:rsid w:val="009D059F"/>
    <w:rsid w:val="009D232E"/>
    <w:rsid w:val="009D315E"/>
    <w:rsid w:val="009E3D8B"/>
    <w:rsid w:val="009E4C37"/>
    <w:rsid w:val="009E5BED"/>
    <w:rsid w:val="009E621A"/>
    <w:rsid w:val="009F4558"/>
    <w:rsid w:val="00A01689"/>
    <w:rsid w:val="00A104A0"/>
    <w:rsid w:val="00A122FE"/>
    <w:rsid w:val="00A15A11"/>
    <w:rsid w:val="00A2190F"/>
    <w:rsid w:val="00A311BD"/>
    <w:rsid w:val="00A352C3"/>
    <w:rsid w:val="00A363C8"/>
    <w:rsid w:val="00A36A83"/>
    <w:rsid w:val="00A371A1"/>
    <w:rsid w:val="00A40764"/>
    <w:rsid w:val="00A40928"/>
    <w:rsid w:val="00A4340D"/>
    <w:rsid w:val="00A470E4"/>
    <w:rsid w:val="00A47954"/>
    <w:rsid w:val="00A52098"/>
    <w:rsid w:val="00A52945"/>
    <w:rsid w:val="00A57AEE"/>
    <w:rsid w:val="00A62230"/>
    <w:rsid w:val="00A632BE"/>
    <w:rsid w:val="00A66E51"/>
    <w:rsid w:val="00A67D1A"/>
    <w:rsid w:val="00A72FA8"/>
    <w:rsid w:val="00A8270E"/>
    <w:rsid w:val="00A8329A"/>
    <w:rsid w:val="00A91066"/>
    <w:rsid w:val="00AA09C7"/>
    <w:rsid w:val="00AA32A7"/>
    <w:rsid w:val="00AA46F5"/>
    <w:rsid w:val="00AA7030"/>
    <w:rsid w:val="00AB00BB"/>
    <w:rsid w:val="00AB6A76"/>
    <w:rsid w:val="00AC0EE6"/>
    <w:rsid w:val="00AC4717"/>
    <w:rsid w:val="00AC4C0B"/>
    <w:rsid w:val="00AC61CA"/>
    <w:rsid w:val="00AD19E6"/>
    <w:rsid w:val="00AD5035"/>
    <w:rsid w:val="00AD61E5"/>
    <w:rsid w:val="00AE31FF"/>
    <w:rsid w:val="00AE7900"/>
    <w:rsid w:val="00AE7A2A"/>
    <w:rsid w:val="00AF5FBE"/>
    <w:rsid w:val="00AF739C"/>
    <w:rsid w:val="00B009AB"/>
    <w:rsid w:val="00B06B42"/>
    <w:rsid w:val="00B115C1"/>
    <w:rsid w:val="00B2157B"/>
    <w:rsid w:val="00B24D50"/>
    <w:rsid w:val="00B279AE"/>
    <w:rsid w:val="00B27EEB"/>
    <w:rsid w:val="00B353EC"/>
    <w:rsid w:val="00B367EE"/>
    <w:rsid w:val="00B373E0"/>
    <w:rsid w:val="00B40C5F"/>
    <w:rsid w:val="00B42217"/>
    <w:rsid w:val="00B44C1A"/>
    <w:rsid w:val="00B5241C"/>
    <w:rsid w:val="00B526F5"/>
    <w:rsid w:val="00B52C23"/>
    <w:rsid w:val="00B538C1"/>
    <w:rsid w:val="00B55BDD"/>
    <w:rsid w:val="00B5739B"/>
    <w:rsid w:val="00B60B3C"/>
    <w:rsid w:val="00B63DD4"/>
    <w:rsid w:val="00B654E7"/>
    <w:rsid w:val="00B75E32"/>
    <w:rsid w:val="00B77348"/>
    <w:rsid w:val="00B80219"/>
    <w:rsid w:val="00B80BC9"/>
    <w:rsid w:val="00B8515E"/>
    <w:rsid w:val="00B85DED"/>
    <w:rsid w:val="00B91E26"/>
    <w:rsid w:val="00B95DA2"/>
    <w:rsid w:val="00B96F36"/>
    <w:rsid w:val="00B97D60"/>
    <w:rsid w:val="00BA5352"/>
    <w:rsid w:val="00BB53B7"/>
    <w:rsid w:val="00BB58C9"/>
    <w:rsid w:val="00BB6070"/>
    <w:rsid w:val="00BC18B6"/>
    <w:rsid w:val="00BC2F74"/>
    <w:rsid w:val="00BD106C"/>
    <w:rsid w:val="00BD33BA"/>
    <w:rsid w:val="00BD4D8E"/>
    <w:rsid w:val="00BF04C7"/>
    <w:rsid w:val="00BF3E56"/>
    <w:rsid w:val="00BF6AF2"/>
    <w:rsid w:val="00BF7260"/>
    <w:rsid w:val="00C00754"/>
    <w:rsid w:val="00C010DA"/>
    <w:rsid w:val="00C074C0"/>
    <w:rsid w:val="00C07505"/>
    <w:rsid w:val="00C13261"/>
    <w:rsid w:val="00C152FC"/>
    <w:rsid w:val="00C206B4"/>
    <w:rsid w:val="00C27DFB"/>
    <w:rsid w:val="00C3249D"/>
    <w:rsid w:val="00C34AED"/>
    <w:rsid w:val="00C34C34"/>
    <w:rsid w:val="00C37A7F"/>
    <w:rsid w:val="00C453DF"/>
    <w:rsid w:val="00C458D6"/>
    <w:rsid w:val="00C50441"/>
    <w:rsid w:val="00C52F9A"/>
    <w:rsid w:val="00C53913"/>
    <w:rsid w:val="00C55D63"/>
    <w:rsid w:val="00C5617D"/>
    <w:rsid w:val="00C659B6"/>
    <w:rsid w:val="00C80E23"/>
    <w:rsid w:val="00C85EDA"/>
    <w:rsid w:val="00C864C6"/>
    <w:rsid w:val="00C87584"/>
    <w:rsid w:val="00C90080"/>
    <w:rsid w:val="00C92D64"/>
    <w:rsid w:val="00CA1D76"/>
    <w:rsid w:val="00CA219A"/>
    <w:rsid w:val="00CA5585"/>
    <w:rsid w:val="00CB2279"/>
    <w:rsid w:val="00CB3BDB"/>
    <w:rsid w:val="00CB3D75"/>
    <w:rsid w:val="00CB4113"/>
    <w:rsid w:val="00CB5164"/>
    <w:rsid w:val="00CC6412"/>
    <w:rsid w:val="00CE02E0"/>
    <w:rsid w:val="00CE1C79"/>
    <w:rsid w:val="00CE2952"/>
    <w:rsid w:val="00CE3EE5"/>
    <w:rsid w:val="00CF13B6"/>
    <w:rsid w:val="00CF2D95"/>
    <w:rsid w:val="00CF4151"/>
    <w:rsid w:val="00D02ACF"/>
    <w:rsid w:val="00D102B4"/>
    <w:rsid w:val="00D110D6"/>
    <w:rsid w:val="00D138C2"/>
    <w:rsid w:val="00D175B4"/>
    <w:rsid w:val="00D21623"/>
    <w:rsid w:val="00D23C79"/>
    <w:rsid w:val="00D37BED"/>
    <w:rsid w:val="00D421FE"/>
    <w:rsid w:val="00D42E9E"/>
    <w:rsid w:val="00D56841"/>
    <w:rsid w:val="00D61BD8"/>
    <w:rsid w:val="00D63033"/>
    <w:rsid w:val="00D64020"/>
    <w:rsid w:val="00D74503"/>
    <w:rsid w:val="00D77368"/>
    <w:rsid w:val="00D8429B"/>
    <w:rsid w:val="00D94ADF"/>
    <w:rsid w:val="00DA62C6"/>
    <w:rsid w:val="00DA67CB"/>
    <w:rsid w:val="00DC2FA9"/>
    <w:rsid w:val="00DC41C7"/>
    <w:rsid w:val="00DC5142"/>
    <w:rsid w:val="00DD3A0B"/>
    <w:rsid w:val="00DE467C"/>
    <w:rsid w:val="00DE4C43"/>
    <w:rsid w:val="00DE6619"/>
    <w:rsid w:val="00DF4C4A"/>
    <w:rsid w:val="00DF6007"/>
    <w:rsid w:val="00E01DFF"/>
    <w:rsid w:val="00E029AB"/>
    <w:rsid w:val="00E0386C"/>
    <w:rsid w:val="00E053B8"/>
    <w:rsid w:val="00E107DD"/>
    <w:rsid w:val="00E2103E"/>
    <w:rsid w:val="00E229BE"/>
    <w:rsid w:val="00E23898"/>
    <w:rsid w:val="00E27676"/>
    <w:rsid w:val="00E330C6"/>
    <w:rsid w:val="00E35A22"/>
    <w:rsid w:val="00E368AC"/>
    <w:rsid w:val="00E40EF5"/>
    <w:rsid w:val="00E4207B"/>
    <w:rsid w:val="00E4218F"/>
    <w:rsid w:val="00E44A1D"/>
    <w:rsid w:val="00E45004"/>
    <w:rsid w:val="00E46A75"/>
    <w:rsid w:val="00E61A3B"/>
    <w:rsid w:val="00E61E9B"/>
    <w:rsid w:val="00E70209"/>
    <w:rsid w:val="00E7296A"/>
    <w:rsid w:val="00E7338E"/>
    <w:rsid w:val="00E73EA9"/>
    <w:rsid w:val="00E74184"/>
    <w:rsid w:val="00E756B5"/>
    <w:rsid w:val="00E76C56"/>
    <w:rsid w:val="00E80F1A"/>
    <w:rsid w:val="00E83835"/>
    <w:rsid w:val="00E87468"/>
    <w:rsid w:val="00E911B2"/>
    <w:rsid w:val="00E918F9"/>
    <w:rsid w:val="00E946DE"/>
    <w:rsid w:val="00E96045"/>
    <w:rsid w:val="00EA3335"/>
    <w:rsid w:val="00EA3E09"/>
    <w:rsid w:val="00EB25C7"/>
    <w:rsid w:val="00EB373B"/>
    <w:rsid w:val="00EB6490"/>
    <w:rsid w:val="00EC04BD"/>
    <w:rsid w:val="00EC2E0D"/>
    <w:rsid w:val="00EC3D5D"/>
    <w:rsid w:val="00EC4FF9"/>
    <w:rsid w:val="00EC5D63"/>
    <w:rsid w:val="00EC63E4"/>
    <w:rsid w:val="00EC79E7"/>
    <w:rsid w:val="00ED205B"/>
    <w:rsid w:val="00ED54F6"/>
    <w:rsid w:val="00EE2604"/>
    <w:rsid w:val="00EE6E7B"/>
    <w:rsid w:val="00EF7137"/>
    <w:rsid w:val="00EF7B9B"/>
    <w:rsid w:val="00F0165F"/>
    <w:rsid w:val="00F036F7"/>
    <w:rsid w:val="00F05670"/>
    <w:rsid w:val="00F13FBC"/>
    <w:rsid w:val="00F162AE"/>
    <w:rsid w:val="00F241B7"/>
    <w:rsid w:val="00F24BEE"/>
    <w:rsid w:val="00F27971"/>
    <w:rsid w:val="00F32F0E"/>
    <w:rsid w:val="00F32F1A"/>
    <w:rsid w:val="00F332F9"/>
    <w:rsid w:val="00F36F87"/>
    <w:rsid w:val="00F43262"/>
    <w:rsid w:val="00F550F9"/>
    <w:rsid w:val="00F57377"/>
    <w:rsid w:val="00F64A20"/>
    <w:rsid w:val="00F64FA3"/>
    <w:rsid w:val="00F65838"/>
    <w:rsid w:val="00F67BBD"/>
    <w:rsid w:val="00F73268"/>
    <w:rsid w:val="00F7714B"/>
    <w:rsid w:val="00F83D1B"/>
    <w:rsid w:val="00F858A8"/>
    <w:rsid w:val="00F87617"/>
    <w:rsid w:val="00F96303"/>
    <w:rsid w:val="00FA3A07"/>
    <w:rsid w:val="00FB3A11"/>
    <w:rsid w:val="00FB48C1"/>
    <w:rsid w:val="00FB51BF"/>
    <w:rsid w:val="00FB62C0"/>
    <w:rsid w:val="00FC5C14"/>
    <w:rsid w:val="00FD37DC"/>
    <w:rsid w:val="00FD503E"/>
    <w:rsid w:val="00FD6AAC"/>
    <w:rsid w:val="00FD7DE4"/>
    <w:rsid w:val="00FE0B94"/>
    <w:rsid w:val="00FE1AD5"/>
    <w:rsid w:val="00FE33FE"/>
    <w:rsid w:val="00FE36C7"/>
    <w:rsid w:val="00FF66D2"/>
  </w:rsids>
  <m:mathPr>
    <m:mathFont m:val="Cambria Math"/>
    <m:brkBin m:val="before"/>
    <m:brkBinSub m:val="--"/>
    <m:smallFrac/>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F821E3"/>
  <w15:docId w15:val="{F0DCB143-E36E-4423-BEF3-D9B7F911D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0D42"/>
    <w:rPr>
      <w:rFonts w:ascii="Arial" w:hAnsi="Arial"/>
      <w:sz w:val="22"/>
      <w:lang w:eastAsia="en-US"/>
    </w:rPr>
  </w:style>
  <w:style w:type="paragraph" w:styleId="Heading1">
    <w:name w:val="heading 1"/>
    <w:basedOn w:val="Normal"/>
    <w:next w:val="Normal"/>
    <w:link w:val="Heading1Char"/>
    <w:qFormat/>
    <w:rsid w:val="007815BE"/>
    <w:pPr>
      <w:keepNext/>
      <w:framePr w:w="1236" w:h="317" w:hSpace="187" w:wrap="notBeside" w:vAnchor="text" w:hAnchor="page" w:x="10010" w:y="286"/>
      <w:jc w:val="right"/>
      <w:outlineLvl w:val="0"/>
    </w:pPr>
    <w:rPr>
      <w:b/>
      <w:sz w:val="16"/>
    </w:rPr>
  </w:style>
  <w:style w:type="paragraph" w:styleId="Heading2">
    <w:name w:val="heading 2"/>
    <w:basedOn w:val="Normal"/>
    <w:next w:val="Normal"/>
    <w:link w:val="Heading2Char"/>
    <w:semiHidden/>
    <w:unhideWhenUsed/>
    <w:qFormat/>
    <w:rsid w:val="004D1C4C"/>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4D1C4C"/>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7815BE"/>
    <w:pPr>
      <w:tabs>
        <w:tab w:val="center" w:pos="4153"/>
        <w:tab w:val="right" w:pos="8306"/>
      </w:tabs>
    </w:pPr>
  </w:style>
  <w:style w:type="paragraph" w:styleId="Footer">
    <w:name w:val="footer"/>
    <w:basedOn w:val="Normal"/>
    <w:rsid w:val="007815BE"/>
    <w:pPr>
      <w:tabs>
        <w:tab w:val="center" w:pos="4153"/>
        <w:tab w:val="right" w:pos="8306"/>
      </w:tabs>
    </w:pPr>
  </w:style>
  <w:style w:type="character" w:styleId="PageNumber">
    <w:name w:val="page number"/>
    <w:basedOn w:val="DefaultParagraphFont"/>
    <w:rsid w:val="007815BE"/>
  </w:style>
  <w:style w:type="paragraph" w:customStyle="1" w:styleId="TableText">
    <w:name w:val="Table Text"/>
    <w:basedOn w:val="BodyText"/>
    <w:rsid w:val="007815BE"/>
    <w:pPr>
      <w:suppressAutoHyphens/>
      <w:overflowPunct w:val="0"/>
      <w:autoSpaceDE w:val="0"/>
      <w:autoSpaceDN w:val="0"/>
      <w:adjustRightInd w:val="0"/>
      <w:spacing w:before="60" w:after="60"/>
      <w:jc w:val="both"/>
      <w:textAlignment w:val="baseline"/>
    </w:pPr>
    <w:rPr>
      <w:rFonts w:ascii="Times New Roman" w:hAnsi="Times New Roman"/>
      <w:sz w:val="20"/>
    </w:rPr>
  </w:style>
  <w:style w:type="paragraph" w:styleId="BodyText">
    <w:name w:val="Body Text"/>
    <w:basedOn w:val="Normal"/>
    <w:rsid w:val="007815BE"/>
    <w:pPr>
      <w:spacing w:after="120"/>
    </w:pPr>
  </w:style>
  <w:style w:type="paragraph" w:styleId="BalloonText">
    <w:name w:val="Balloon Text"/>
    <w:basedOn w:val="Normal"/>
    <w:semiHidden/>
    <w:rsid w:val="007C0D42"/>
    <w:rPr>
      <w:rFonts w:ascii="Tahoma" w:hAnsi="Tahoma" w:cs="Tahoma"/>
      <w:sz w:val="16"/>
      <w:szCs w:val="16"/>
    </w:rPr>
  </w:style>
  <w:style w:type="paragraph" w:styleId="DocumentMap">
    <w:name w:val="Document Map"/>
    <w:basedOn w:val="Normal"/>
    <w:semiHidden/>
    <w:rsid w:val="00405200"/>
    <w:pPr>
      <w:shd w:val="clear" w:color="auto" w:fill="000080"/>
    </w:pPr>
    <w:rPr>
      <w:rFonts w:ascii="Tahoma" w:hAnsi="Tahoma" w:cs="Tahoma"/>
      <w:sz w:val="20"/>
    </w:rPr>
  </w:style>
  <w:style w:type="character" w:styleId="CommentReference">
    <w:name w:val="annotation reference"/>
    <w:rsid w:val="009629E6"/>
    <w:rPr>
      <w:sz w:val="16"/>
      <w:szCs w:val="16"/>
    </w:rPr>
  </w:style>
  <w:style w:type="paragraph" w:styleId="CommentText">
    <w:name w:val="annotation text"/>
    <w:basedOn w:val="Normal"/>
    <w:link w:val="CommentTextChar"/>
    <w:rsid w:val="009629E6"/>
    <w:rPr>
      <w:sz w:val="20"/>
    </w:rPr>
  </w:style>
  <w:style w:type="character" w:customStyle="1" w:styleId="CommentTextChar">
    <w:name w:val="Comment Text Char"/>
    <w:link w:val="CommentText"/>
    <w:rsid w:val="009629E6"/>
    <w:rPr>
      <w:rFonts w:ascii="Arial" w:hAnsi="Arial"/>
      <w:lang w:eastAsia="en-US"/>
    </w:rPr>
  </w:style>
  <w:style w:type="paragraph" w:styleId="CommentSubject">
    <w:name w:val="annotation subject"/>
    <w:basedOn w:val="CommentText"/>
    <w:next w:val="CommentText"/>
    <w:link w:val="CommentSubjectChar"/>
    <w:rsid w:val="009629E6"/>
    <w:rPr>
      <w:b/>
      <w:bCs/>
    </w:rPr>
  </w:style>
  <w:style w:type="character" w:customStyle="1" w:styleId="CommentSubjectChar">
    <w:name w:val="Comment Subject Char"/>
    <w:link w:val="CommentSubject"/>
    <w:rsid w:val="009629E6"/>
    <w:rPr>
      <w:rFonts w:ascii="Arial" w:hAnsi="Arial"/>
      <w:b/>
      <w:bCs/>
      <w:lang w:eastAsia="en-US"/>
    </w:rPr>
  </w:style>
  <w:style w:type="character" w:styleId="Hyperlink">
    <w:name w:val="Hyperlink"/>
    <w:uiPriority w:val="99"/>
    <w:unhideWhenUsed/>
    <w:rsid w:val="00D94ADF"/>
    <w:rPr>
      <w:color w:val="0000FF"/>
      <w:u w:val="single"/>
    </w:rPr>
  </w:style>
  <w:style w:type="character" w:customStyle="1" w:styleId="Heading2Char">
    <w:name w:val="Heading 2 Char"/>
    <w:link w:val="Heading2"/>
    <w:semiHidden/>
    <w:rsid w:val="004D1C4C"/>
    <w:rPr>
      <w:rFonts w:ascii="Cambria" w:eastAsia="Times New Roman" w:hAnsi="Cambria" w:cs="Times New Roman"/>
      <w:b/>
      <w:bCs/>
      <w:i/>
      <w:iCs/>
      <w:sz w:val="28"/>
      <w:szCs w:val="28"/>
      <w:lang w:eastAsia="en-US"/>
    </w:rPr>
  </w:style>
  <w:style w:type="character" w:customStyle="1" w:styleId="Heading3Char">
    <w:name w:val="Heading 3 Char"/>
    <w:link w:val="Heading3"/>
    <w:rsid w:val="004D1C4C"/>
    <w:rPr>
      <w:rFonts w:ascii="Cambria" w:eastAsia="Times New Roman" w:hAnsi="Cambria" w:cs="Times New Roman"/>
      <w:b/>
      <w:bCs/>
      <w:sz w:val="26"/>
      <w:szCs w:val="26"/>
      <w:lang w:eastAsia="en-US"/>
    </w:rPr>
  </w:style>
  <w:style w:type="paragraph" w:styleId="Caption">
    <w:name w:val="caption"/>
    <w:basedOn w:val="Normal"/>
    <w:next w:val="Normal"/>
    <w:qFormat/>
    <w:rsid w:val="00E029AB"/>
    <w:pPr>
      <w:spacing w:before="120" w:after="120"/>
    </w:pPr>
    <w:rPr>
      <w:rFonts w:ascii="Times New Roman" w:hAnsi="Times New Roman"/>
      <w:b/>
      <w:bCs/>
    </w:rPr>
  </w:style>
  <w:style w:type="paragraph" w:customStyle="1" w:styleId="ForensicText">
    <w:name w:val="Forensic Text"/>
    <w:basedOn w:val="Normal"/>
    <w:link w:val="ForensicTextChar"/>
    <w:rsid w:val="00E029AB"/>
    <w:pPr>
      <w:spacing w:after="300" w:line="360" w:lineRule="auto"/>
    </w:pPr>
    <w:rPr>
      <w:rFonts w:ascii="Times New Roman" w:hAnsi="Times New Roman"/>
      <w:snapToGrid w:val="0"/>
      <w:szCs w:val="22"/>
    </w:rPr>
  </w:style>
  <w:style w:type="character" w:customStyle="1" w:styleId="ForensicTextChar">
    <w:name w:val="Forensic Text Char"/>
    <w:link w:val="ForensicText"/>
    <w:locked/>
    <w:rsid w:val="00E029AB"/>
    <w:rPr>
      <w:snapToGrid/>
      <w:sz w:val="22"/>
      <w:szCs w:val="22"/>
      <w:lang w:eastAsia="en-US"/>
    </w:rPr>
  </w:style>
  <w:style w:type="character" w:customStyle="1" w:styleId="Heading1Char">
    <w:name w:val="Heading 1 Char"/>
    <w:basedOn w:val="DefaultParagraphFont"/>
    <w:link w:val="Heading1"/>
    <w:rsid w:val="00C3249D"/>
    <w:rPr>
      <w:rFonts w:ascii="Arial" w:hAnsi="Arial"/>
      <w:b/>
      <w:sz w:val="16"/>
      <w:lang w:eastAsia="en-US"/>
    </w:rPr>
  </w:style>
  <w:style w:type="paragraph" w:styleId="ListParagraph">
    <w:name w:val="List Paragraph"/>
    <w:basedOn w:val="Normal"/>
    <w:uiPriority w:val="34"/>
    <w:qFormat/>
    <w:rsid w:val="00AD5035"/>
    <w:pPr>
      <w:ind w:left="720"/>
      <w:contextualSpacing/>
    </w:pPr>
  </w:style>
  <w:style w:type="table" w:styleId="TableGrid">
    <w:name w:val="Table Grid"/>
    <w:basedOn w:val="TableNormal"/>
    <w:rsid w:val="006F56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110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79222">
      <w:bodyDiv w:val="1"/>
      <w:marLeft w:val="0"/>
      <w:marRight w:val="0"/>
      <w:marTop w:val="0"/>
      <w:marBottom w:val="0"/>
      <w:divBdr>
        <w:top w:val="none" w:sz="0" w:space="0" w:color="auto"/>
        <w:left w:val="none" w:sz="0" w:space="0" w:color="auto"/>
        <w:bottom w:val="none" w:sz="0" w:space="0" w:color="auto"/>
        <w:right w:val="none" w:sz="0" w:space="0" w:color="auto"/>
      </w:divBdr>
    </w:div>
    <w:div w:id="280301610">
      <w:bodyDiv w:val="1"/>
      <w:marLeft w:val="0"/>
      <w:marRight w:val="0"/>
      <w:marTop w:val="0"/>
      <w:marBottom w:val="0"/>
      <w:divBdr>
        <w:top w:val="none" w:sz="0" w:space="0" w:color="auto"/>
        <w:left w:val="none" w:sz="0" w:space="0" w:color="auto"/>
        <w:bottom w:val="none" w:sz="0" w:space="0" w:color="auto"/>
        <w:right w:val="none" w:sz="0" w:space="0" w:color="auto"/>
      </w:divBdr>
    </w:div>
    <w:div w:id="424309519">
      <w:bodyDiv w:val="1"/>
      <w:marLeft w:val="0"/>
      <w:marRight w:val="0"/>
      <w:marTop w:val="0"/>
      <w:marBottom w:val="0"/>
      <w:divBdr>
        <w:top w:val="none" w:sz="0" w:space="0" w:color="auto"/>
        <w:left w:val="none" w:sz="0" w:space="0" w:color="auto"/>
        <w:bottom w:val="none" w:sz="0" w:space="0" w:color="auto"/>
        <w:right w:val="none" w:sz="0" w:space="0" w:color="auto"/>
      </w:divBdr>
    </w:div>
    <w:div w:id="1395927210">
      <w:bodyDiv w:val="1"/>
      <w:marLeft w:val="0"/>
      <w:marRight w:val="0"/>
      <w:marTop w:val="0"/>
      <w:marBottom w:val="0"/>
      <w:divBdr>
        <w:top w:val="none" w:sz="0" w:space="0" w:color="auto"/>
        <w:left w:val="none" w:sz="0" w:space="0" w:color="auto"/>
        <w:bottom w:val="none" w:sz="0" w:space="0" w:color="auto"/>
        <w:right w:val="none" w:sz="0" w:space="0" w:color="auto"/>
      </w:divBdr>
    </w:div>
    <w:div w:id="1418867989">
      <w:bodyDiv w:val="1"/>
      <w:marLeft w:val="0"/>
      <w:marRight w:val="0"/>
      <w:marTop w:val="0"/>
      <w:marBottom w:val="0"/>
      <w:divBdr>
        <w:top w:val="none" w:sz="0" w:space="0" w:color="auto"/>
        <w:left w:val="none" w:sz="0" w:space="0" w:color="auto"/>
        <w:bottom w:val="none" w:sz="0" w:space="0" w:color="auto"/>
        <w:right w:val="none" w:sz="0" w:space="0" w:color="auto"/>
      </w:divBdr>
    </w:div>
    <w:div w:id="1433210983">
      <w:bodyDiv w:val="1"/>
      <w:marLeft w:val="0"/>
      <w:marRight w:val="0"/>
      <w:marTop w:val="0"/>
      <w:marBottom w:val="0"/>
      <w:divBdr>
        <w:top w:val="none" w:sz="0" w:space="0" w:color="auto"/>
        <w:left w:val="none" w:sz="0" w:space="0" w:color="auto"/>
        <w:bottom w:val="none" w:sz="0" w:space="0" w:color="auto"/>
        <w:right w:val="none" w:sz="0" w:space="0" w:color="auto"/>
      </w:divBdr>
    </w:div>
    <w:div w:id="1778064946">
      <w:bodyDiv w:val="1"/>
      <w:marLeft w:val="0"/>
      <w:marRight w:val="0"/>
      <w:marTop w:val="0"/>
      <w:marBottom w:val="0"/>
      <w:divBdr>
        <w:top w:val="none" w:sz="0" w:space="0" w:color="auto"/>
        <w:left w:val="none" w:sz="0" w:space="0" w:color="auto"/>
        <w:bottom w:val="none" w:sz="0" w:space="0" w:color="auto"/>
        <w:right w:val="none" w:sz="0" w:space="0" w:color="auto"/>
      </w:divBdr>
    </w:div>
    <w:div w:id="1790512853">
      <w:bodyDiv w:val="1"/>
      <w:marLeft w:val="0"/>
      <w:marRight w:val="0"/>
      <w:marTop w:val="0"/>
      <w:marBottom w:val="0"/>
      <w:divBdr>
        <w:top w:val="none" w:sz="0" w:space="0" w:color="auto"/>
        <w:left w:val="none" w:sz="0" w:space="0" w:color="auto"/>
        <w:bottom w:val="none" w:sz="0" w:space="0" w:color="auto"/>
        <w:right w:val="none" w:sz="0" w:space="0" w:color="auto"/>
      </w:divBdr>
    </w:div>
    <w:div w:id="1863476966">
      <w:bodyDiv w:val="1"/>
      <w:marLeft w:val="0"/>
      <w:marRight w:val="0"/>
      <w:marTop w:val="0"/>
      <w:marBottom w:val="0"/>
      <w:divBdr>
        <w:top w:val="none" w:sz="0" w:space="0" w:color="auto"/>
        <w:left w:val="none" w:sz="0" w:space="0" w:color="auto"/>
        <w:bottom w:val="none" w:sz="0" w:space="0" w:color="auto"/>
        <w:right w:val="none" w:sz="0" w:space="0" w:color="auto"/>
      </w:divBdr>
    </w:div>
    <w:div w:id="1958876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bishop\Desktop\Wintess%20Statement%20Forensic%20Analyst%20(K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7EAC51-DDC6-4C32-A04F-E9473FC84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Wintess Statement Forensic Analyst (KAB)</Template>
  <TotalTime>307</TotalTime>
  <Pages>33</Pages>
  <Words>1741</Words>
  <Characters>8394</Characters>
  <Application>Microsoft Office Word</Application>
  <DocSecurity>0</DocSecurity>
  <Lines>164</Lines>
  <Paragraphs>71</Paragraphs>
  <ScaleCrop>false</ScaleCrop>
  <HeadingPairs>
    <vt:vector size="2" baseType="variant">
      <vt:variant>
        <vt:lpstr>Title</vt:lpstr>
      </vt:variant>
      <vt:variant>
        <vt:i4>1</vt:i4>
      </vt:variant>
    </vt:vector>
  </HeadingPairs>
  <TitlesOfParts>
    <vt:vector size="1" baseType="lpstr">
      <vt:lpstr>MG11(T) Witness Statement.dot</vt:lpstr>
    </vt:vector>
  </TitlesOfParts>
  <Company>QCC Information Security Limited</Company>
  <LinksUpToDate>false</LinksUpToDate>
  <CharactersWithSpaces>10064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MG11(T) Witness Statement.dot</dc:title>
  <dc:creator>David Gresty</dc:creator>
  <cp:lastModifiedBy>Md. Zahid Hossain Sajid</cp:lastModifiedBy>
  <cp:revision>24</cp:revision>
  <cp:lastPrinted>2019-06-12T09:38:00Z</cp:lastPrinted>
  <dcterms:created xsi:type="dcterms:W3CDTF">2020-10-14T09:56:00Z</dcterms:created>
  <dcterms:modified xsi:type="dcterms:W3CDTF">2022-11-29T21:30:00Z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df892c99a485be55eeabb5127c34224767a7e14ee611cdbb3f0c685d2ab312c9</vt:lpwstr>
  </property>
</Properties>
</file>