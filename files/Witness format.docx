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92AAD" w14:textId="168C7E63" w:rsidR="00513705" w:rsidRDefault="00513705">
      <w:pPr>
        <w:pStyle w:val="Heading1"/>
        <w:framePr w:w="1238" w:wrap="notBeside" w:vAnchor="page" w:x="10009" w:y="433" w:anchorLock="1"/>
      </w:pPr>
      <w:bookmarkStart w:id="0" w:name="_GoBack"/>
      <w:bookmarkEnd w:id="0"/>
      <w:r>
        <w:t>Form MG 11</w:t>
      </w:r>
    </w:p>
    <w:p w14:paraId="5D96E877" w14:textId="77777777" w:rsidR="00513705" w:rsidRDefault="00513705">
      <w:pPr>
        <w:framePr w:w="1238" w:h="317" w:hSpace="187" w:wrap="notBeside" w:vAnchor="page" w:hAnchor="page" w:x="10009" w:y="433" w:anchorLock="1"/>
        <w:jc w:val="right"/>
        <w:rPr>
          <w:sz w:val="12"/>
        </w:rPr>
      </w:pPr>
    </w:p>
    <w:p w14:paraId="0161113A" w14:textId="77777777" w:rsidR="00513705" w:rsidRDefault="00513705">
      <w:pPr>
        <w:tabs>
          <w:tab w:val="left" w:pos="3780"/>
        </w:tabs>
        <w:jc w:val="center"/>
        <w:rPr>
          <w:b/>
          <w:sz w:val="32"/>
        </w:rPr>
      </w:pPr>
      <w:r>
        <w:rPr>
          <w:b/>
          <w:sz w:val="32"/>
        </w:rPr>
        <w:t>WITNESS STATEMENT</w:t>
      </w:r>
    </w:p>
    <w:p w14:paraId="11E01399" w14:textId="5B2A85C9" w:rsidR="00433AFF" w:rsidRDefault="00433AFF" w:rsidP="00433AFF">
      <w:pPr>
        <w:spacing w:after="120" w:line="360" w:lineRule="exact"/>
        <w:jc w:val="center"/>
        <w:rPr>
          <w:b/>
          <w:sz w:val="32"/>
        </w:rPr>
      </w:pPr>
      <w:r>
        <w:rPr>
          <w:rFonts w:cs="Arial"/>
          <w:sz w:val="20"/>
        </w:rPr>
        <w:t>CJ Act 1967, s.9; MC Act 1980, ss.5A(3) (a) and 5B; Criminal Procedure Rules 20</w:t>
      </w:r>
      <w:r w:rsidR="005D763E">
        <w:rPr>
          <w:rFonts w:cs="Arial"/>
          <w:sz w:val="20"/>
        </w:rPr>
        <w:t>20</w:t>
      </w:r>
      <w:r>
        <w:rPr>
          <w:rFonts w:cs="Arial"/>
          <w:sz w:val="20"/>
        </w:rPr>
        <w:t>, Rule 16.</w:t>
      </w:r>
      <w:r w:rsidR="005D763E">
        <w:rPr>
          <w:rFonts w:cs="Arial"/>
          <w:sz w:val="20"/>
        </w:rPr>
        <w:t>2</w:t>
      </w:r>
      <w:r w:rsidR="007264A8">
        <w:rPr>
          <w:rFonts w:cs="Arial"/>
          <w:sz w:val="20"/>
        </w:rPr>
        <w:t>, 19.4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8"/>
        <w:gridCol w:w="585"/>
        <w:gridCol w:w="585"/>
        <w:gridCol w:w="1170"/>
        <w:gridCol w:w="582"/>
      </w:tblGrid>
      <w:tr w:rsidR="00513705" w14:paraId="3EDF50DE" w14:textId="77777777">
        <w:trPr>
          <w:trHeight w:hRule="exact" w:val="432"/>
        </w:trPr>
        <w:tc>
          <w:tcPr>
            <w:tcW w:w="7038" w:type="dxa"/>
            <w:tcBorders>
              <w:top w:val="nil"/>
              <w:left w:val="nil"/>
              <w:bottom w:val="nil"/>
            </w:tcBorders>
            <w:vAlign w:val="center"/>
          </w:tcPr>
          <w:p w14:paraId="09F31706" w14:textId="77777777" w:rsidR="00513705" w:rsidRDefault="00513705">
            <w:pPr>
              <w:jc w:val="right"/>
              <w:rPr>
                <w:sz w:val="20"/>
              </w:rPr>
            </w:pPr>
            <w:r>
              <w:rPr>
                <w:sz w:val="20"/>
              </w:rPr>
              <w:t>URN</w:t>
            </w:r>
          </w:p>
        </w:tc>
        <w:tc>
          <w:tcPr>
            <w:tcW w:w="585" w:type="dxa"/>
            <w:vAlign w:val="center"/>
          </w:tcPr>
          <w:p w14:paraId="4DC6EC39" w14:textId="77777777" w:rsidR="00513705" w:rsidRDefault="00513705">
            <w:pPr>
              <w:jc w:val="center"/>
              <w:rPr>
                <w:sz w:val="20"/>
              </w:rPr>
            </w:pPr>
          </w:p>
        </w:tc>
        <w:tc>
          <w:tcPr>
            <w:tcW w:w="585" w:type="dxa"/>
            <w:vAlign w:val="center"/>
          </w:tcPr>
          <w:p w14:paraId="63611343" w14:textId="77777777" w:rsidR="00513705" w:rsidRDefault="00513705">
            <w:pPr>
              <w:jc w:val="center"/>
              <w:rPr>
                <w:sz w:val="20"/>
              </w:rPr>
            </w:pPr>
          </w:p>
        </w:tc>
        <w:tc>
          <w:tcPr>
            <w:tcW w:w="1170" w:type="dxa"/>
            <w:vAlign w:val="center"/>
          </w:tcPr>
          <w:p w14:paraId="1E2CEB7A" w14:textId="77777777" w:rsidR="00513705" w:rsidRDefault="00513705">
            <w:pPr>
              <w:jc w:val="center"/>
              <w:rPr>
                <w:sz w:val="20"/>
              </w:rPr>
            </w:pPr>
          </w:p>
        </w:tc>
        <w:tc>
          <w:tcPr>
            <w:tcW w:w="582" w:type="dxa"/>
            <w:vAlign w:val="center"/>
          </w:tcPr>
          <w:p w14:paraId="3C525DA5" w14:textId="77777777" w:rsidR="00513705" w:rsidRDefault="00513705">
            <w:pPr>
              <w:jc w:val="center"/>
              <w:rPr>
                <w:sz w:val="20"/>
              </w:rPr>
            </w:pPr>
          </w:p>
        </w:tc>
      </w:tr>
    </w:tbl>
    <w:p w14:paraId="182E2AE5" w14:textId="77777777" w:rsidR="00513705" w:rsidRDefault="00513705"/>
    <w:tbl>
      <w:tblPr>
        <w:tblW w:w="9890" w:type="dxa"/>
        <w:tblLayout w:type="fixed"/>
        <w:tblLook w:val="0000" w:firstRow="0" w:lastRow="0" w:firstColumn="0" w:lastColumn="0" w:noHBand="0" w:noVBand="0"/>
      </w:tblPr>
      <w:tblGrid>
        <w:gridCol w:w="1458"/>
        <w:gridCol w:w="180"/>
        <w:gridCol w:w="1731"/>
        <w:gridCol w:w="2199"/>
        <w:gridCol w:w="1311"/>
        <w:gridCol w:w="3011"/>
      </w:tblGrid>
      <w:tr w:rsidR="00513705" w14:paraId="721DC24E" w14:textId="77777777" w:rsidTr="00B8515E">
        <w:trPr>
          <w:cantSplit/>
        </w:trPr>
        <w:tc>
          <w:tcPr>
            <w:tcW w:w="1458" w:type="dxa"/>
          </w:tcPr>
          <w:p w14:paraId="3E30494A" w14:textId="77777777" w:rsidR="00513705" w:rsidRDefault="00513705">
            <w:pPr>
              <w:rPr>
                <w:sz w:val="20"/>
              </w:rPr>
            </w:pPr>
            <w:r>
              <w:rPr>
                <w:sz w:val="20"/>
              </w:rPr>
              <w:t>Statement of:</w:t>
            </w:r>
          </w:p>
        </w:tc>
        <w:tc>
          <w:tcPr>
            <w:tcW w:w="8432" w:type="dxa"/>
            <w:gridSpan w:val="5"/>
            <w:tcBorders>
              <w:bottom w:val="dotted" w:sz="4" w:space="0" w:color="auto"/>
            </w:tcBorders>
          </w:tcPr>
          <w:p w14:paraId="5D787B44" w14:textId="7F891099" w:rsidR="00513705" w:rsidRDefault="004922D2" w:rsidP="00F64FA3">
            <w:pPr>
              <w:rPr>
                <w:sz w:val="20"/>
              </w:rPr>
            </w:pPr>
            <w:bookmarkStart w:id="1" w:name="name1"/>
            <w:bookmarkEnd w:id="1"/>
            <w:r w:rsidRPr="004922D2">
              <w:rPr>
                <w:sz w:val="20"/>
                <w:highlight w:val="yellow"/>
              </w:rPr>
              <w:t>Firstname SURNAME B.Sc(Hons)</w:t>
            </w:r>
          </w:p>
        </w:tc>
      </w:tr>
      <w:tr w:rsidR="00513705" w14:paraId="59617A5A" w14:textId="77777777" w:rsidTr="00B8515E">
        <w:tc>
          <w:tcPr>
            <w:tcW w:w="1638" w:type="dxa"/>
            <w:gridSpan w:val="2"/>
          </w:tcPr>
          <w:p w14:paraId="7AB42C09" w14:textId="77777777" w:rsidR="00513705" w:rsidRDefault="00513705">
            <w:pPr>
              <w:spacing w:before="240"/>
              <w:rPr>
                <w:sz w:val="20"/>
              </w:rPr>
            </w:pPr>
            <w:r>
              <w:rPr>
                <w:sz w:val="20"/>
              </w:rPr>
              <w:t>Age if under 18:</w:t>
            </w:r>
          </w:p>
        </w:tc>
        <w:tc>
          <w:tcPr>
            <w:tcW w:w="1731" w:type="dxa"/>
            <w:tcBorders>
              <w:bottom w:val="dotted" w:sz="4" w:space="0" w:color="auto"/>
            </w:tcBorders>
          </w:tcPr>
          <w:p w14:paraId="6D0A3F4A" w14:textId="77777777" w:rsidR="00513705" w:rsidRDefault="00B77348">
            <w:pPr>
              <w:spacing w:before="240"/>
              <w:rPr>
                <w:sz w:val="20"/>
              </w:rPr>
            </w:pPr>
            <w:r>
              <w:rPr>
                <w:sz w:val="20"/>
              </w:rPr>
              <w:t>Over 18</w:t>
            </w:r>
          </w:p>
        </w:tc>
        <w:tc>
          <w:tcPr>
            <w:tcW w:w="2199" w:type="dxa"/>
          </w:tcPr>
          <w:p w14:paraId="3D2AFAFC" w14:textId="77777777" w:rsidR="00513705" w:rsidRDefault="00513705">
            <w:pPr>
              <w:spacing w:before="240"/>
              <w:rPr>
                <w:sz w:val="16"/>
              </w:rPr>
            </w:pPr>
            <w:r>
              <w:rPr>
                <w:sz w:val="16"/>
              </w:rPr>
              <w:t>(if over 18 insert ‘over 18’)</w:t>
            </w:r>
          </w:p>
        </w:tc>
        <w:tc>
          <w:tcPr>
            <w:tcW w:w="1311" w:type="dxa"/>
          </w:tcPr>
          <w:p w14:paraId="34EB6E30" w14:textId="77777777" w:rsidR="00513705" w:rsidRDefault="00513705">
            <w:pPr>
              <w:spacing w:before="240"/>
              <w:rPr>
                <w:sz w:val="20"/>
              </w:rPr>
            </w:pPr>
            <w:r>
              <w:rPr>
                <w:sz w:val="20"/>
              </w:rPr>
              <w:t>Occupation:</w:t>
            </w:r>
          </w:p>
        </w:tc>
        <w:tc>
          <w:tcPr>
            <w:tcW w:w="3011" w:type="dxa"/>
            <w:tcBorders>
              <w:bottom w:val="dotted" w:sz="4" w:space="0" w:color="auto"/>
            </w:tcBorders>
          </w:tcPr>
          <w:p w14:paraId="46EEFCB5" w14:textId="78CC2A77" w:rsidR="00513705" w:rsidRDefault="00E35A22" w:rsidP="00613440">
            <w:pPr>
              <w:spacing w:before="240"/>
              <w:rPr>
                <w:sz w:val="20"/>
              </w:rPr>
            </w:pPr>
            <w:r>
              <w:rPr>
                <w:sz w:val="20"/>
              </w:rPr>
              <w:t xml:space="preserve">Digital </w:t>
            </w:r>
            <w:r w:rsidR="00C53913">
              <w:rPr>
                <w:sz w:val="20"/>
              </w:rPr>
              <w:t>Forensics</w:t>
            </w:r>
            <w:r>
              <w:rPr>
                <w:sz w:val="20"/>
              </w:rPr>
              <w:t xml:space="preserve"> Specialist</w:t>
            </w:r>
          </w:p>
        </w:tc>
      </w:tr>
    </w:tbl>
    <w:p w14:paraId="0B9FBD4B" w14:textId="77777777" w:rsidR="00513705" w:rsidRDefault="008E1E3E">
      <w:r>
        <w:rPr>
          <w:b/>
          <w:noProof/>
          <w:sz w:val="32"/>
          <w:lang w:val="en-US"/>
        </w:rPr>
        <mc:AlternateContent>
          <mc:Choice Requires="wps">
            <w:drawing>
              <wp:anchor distT="0" distB="0" distL="114300" distR="114300" simplePos="0" relativeHeight="251657216" behindDoc="1" locked="1" layoutInCell="0" allowOverlap="1" wp14:anchorId="2E616BA1" wp14:editId="6A6AC22C">
                <wp:simplePos x="0" y="0"/>
                <wp:positionH relativeFrom="page">
                  <wp:posOffset>484505</wp:posOffset>
                </wp:positionH>
                <wp:positionV relativeFrom="page">
                  <wp:posOffset>2651760</wp:posOffset>
                </wp:positionV>
                <wp:extent cx="6583680" cy="3175"/>
                <wp:effectExtent l="0" t="0" r="26670" b="3492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3680" cy="31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919AB"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15pt,208.8pt" to="556.5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" o:allowincell="f" strokeweight="1pt">
                <v:stroke startarrowwidth="narrow" startarrowlength="short" endarrowwidth="narrow" endarrowlength="short"/>
                <w10:wrap anchorx="page" anchory="page"/>
                <w10:anchorlock/>
              </v:line>
            </w:pict>
          </mc:Fallback>
        </mc:AlternateContent>
      </w:r>
    </w:p>
    <w:p w14:paraId="0A2D9D9F" w14:textId="77777777" w:rsidR="00513705" w:rsidRDefault="00513705">
      <w:pPr>
        <w:rPr>
          <w:spacing w:val="8"/>
          <w:sz w:val="20"/>
        </w:rPr>
      </w:pPr>
    </w:p>
    <w:p w14:paraId="13049928" w14:textId="097ED370" w:rsidR="00513705" w:rsidRDefault="00513705">
      <w:pPr>
        <w:pStyle w:val="TableText"/>
        <w:widowControl w:val="0"/>
        <w:tabs>
          <w:tab w:val="left" w:pos="2982"/>
          <w:tab w:val="left" w:pos="5387"/>
        </w:tabs>
        <w:suppressAutoHyphens w:val="0"/>
        <w:spacing w:before="80" w:after="0"/>
        <w:ind w:left="72" w:right="181"/>
        <w:rPr>
          <w:rFonts w:ascii="Arial" w:hAnsi="Arial" w:cs="Arial"/>
        </w:rPr>
      </w:pPr>
      <w:r>
        <w:rPr>
          <w:rFonts w:ascii="Arial" w:hAnsi="Arial" w:cs="Arial"/>
        </w:rPr>
        <w:t>This statement (</w:t>
      </w:r>
      <w:r w:rsidRPr="00197575">
        <w:rPr>
          <w:rFonts w:ascii="Arial" w:hAnsi="Arial" w:cs="Arial"/>
        </w:rPr>
        <w:t>consisting of</w:t>
      </w:r>
      <w:r w:rsidR="00DE6619" w:rsidRPr="00197575">
        <w:rPr>
          <w:rFonts w:ascii="Arial" w:hAnsi="Arial" w:cs="Arial"/>
        </w:rPr>
        <w:t xml:space="preserve"> </w:t>
      </w:r>
      <w:r w:rsidR="00B42217">
        <w:rPr>
          <w:rFonts w:ascii="Arial" w:hAnsi="Arial" w:cs="Arial"/>
          <w:highlight w:val="yellow"/>
        </w:rPr>
        <w:t>XXX</w:t>
      </w:r>
      <w:r w:rsidR="00655950" w:rsidRPr="00644FEC">
        <w:rPr>
          <w:rFonts w:ascii="Arial" w:hAnsi="Arial" w:cs="Arial"/>
          <w:highlight w:val="yellow"/>
        </w:rPr>
        <w:t> </w:t>
      </w:r>
      <w:bookmarkStart w:id="2" w:name="nPages"/>
      <w:bookmarkEnd w:id="2"/>
      <w:r w:rsidR="001636C3" w:rsidRPr="00197575">
        <w:rPr>
          <w:rFonts w:ascii="Arial" w:hAnsi="Arial" w:cs="Arial"/>
        </w:rPr>
        <w:t>pages</w:t>
      </w:r>
      <w:r w:rsidRPr="00197575">
        <w:rPr>
          <w:rFonts w:ascii="Arial" w:hAnsi="Arial" w:cs="Arial"/>
        </w:rPr>
        <w:t xml:space="preserve"> each signed</w:t>
      </w:r>
      <w:r>
        <w:rPr>
          <w:rFonts w:ascii="Arial" w:hAnsi="Arial" w:cs="Arial"/>
        </w:rPr>
        <w:t xml:space="preserve"> by me) is true to the best of my knowledge and belief and I make it knowing that, if it is tendered in evidence, I shall be liable to prosecution if I have wilfully stated in it, anything which I know to be false, or do not believe to be true.</w:t>
      </w:r>
    </w:p>
    <w:p w14:paraId="32745672" w14:textId="77777777" w:rsidR="00513705" w:rsidRDefault="00513705">
      <w:pPr>
        <w:rPr>
          <w:spacing w:val="8"/>
        </w:rPr>
      </w:pPr>
    </w:p>
    <w:tbl>
      <w:tblPr>
        <w:tblW w:w="0" w:type="auto"/>
        <w:tblLayout w:type="fixed"/>
        <w:tblLook w:val="0000" w:firstRow="0" w:lastRow="0" w:firstColumn="0" w:lastColumn="0" w:noHBand="0" w:noVBand="0"/>
      </w:tblPr>
      <w:tblGrid>
        <w:gridCol w:w="1368"/>
        <w:gridCol w:w="4680"/>
        <w:gridCol w:w="360"/>
        <w:gridCol w:w="810"/>
        <w:gridCol w:w="2622"/>
      </w:tblGrid>
      <w:tr w:rsidR="00513705" w14:paraId="199F1722" w14:textId="77777777">
        <w:tc>
          <w:tcPr>
            <w:tcW w:w="1368" w:type="dxa"/>
          </w:tcPr>
          <w:p w14:paraId="34250EC2" w14:textId="77777777" w:rsidR="00513705" w:rsidRDefault="00513705">
            <w:pPr>
              <w:jc w:val="both"/>
              <w:rPr>
                <w:spacing w:val="8"/>
              </w:rPr>
            </w:pPr>
            <w:r>
              <w:rPr>
                <w:spacing w:val="8"/>
              </w:rPr>
              <w:t>Signature:</w:t>
            </w:r>
          </w:p>
        </w:tc>
        <w:tc>
          <w:tcPr>
            <w:tcW w:w="4680" w:type="dxa"/>
            <w:tcBorders>
              <w:bottom w:val="dotted" w:sz="4" w:space="0" w:color="auto"/>
            </w:tcBorders>
          </w:tcPr>
          <w:p w14:paraId="0CB3FCED" w14:textId="714B8480" w:rsidR="00513705" w:rsidRPr="00B42217" w:rsidRDefault="006376E0">
            <w:pPr>
              <w:jc w:val="both"/>
              <w:rPr>
                <w:b/>
                <w:bCs/>
                <w:spacing w:val="8"/>
              </w:rPr>
            </w:pPr>
            <w:r w:rsidRPr="006376E0">
              <w:rPr>
                <w:b/>
                <w:bCs/>
                <w:spacing w:val="8"/>
                <w:highlight w:val="yellow"/>
              </w:rPr>
              <w:t>Type Yourname</w:t>
            </w:r>
          </w:p>
        </w:tc>
        <w:tc>
          <w:tcPr>
            <w:tcW w:w="360" w:type="dxa"/>
          </w:tcPr>
          <w:p w14:paraId="6FFAB868" w14:textId="77777777" w:rsidR="00513705" w:rsidRDefault="00513705">
            <w:pPr>
              <w:jc w:val="both"/>
              <w:rPr>
                <w:spacing w:val="8"/>
              </w:rPr>
            </w:pPr>
          </w:p>
        </w:tc>
        <w:tc>
          <w:tcPr>
            <w:tcW w:w="810" w:type="dxa"/>
          </w:tcPr>
          <w:p w14:paraId="00816359" w14:textId="77777777" w:rsidR="00513705" w:rsidRDefault="00513705">
            <w:pPr>
              <w:jc w:val="both"/>
              <w:rPr>
                <w:spacing w:val="8"/>
              </w:rPr>
            </w:pPr>
            <w:r>
              <w:rPr>
                <w:spacing w:val="8"/>
              </w:rPr>
              <w:t>Date:</w:t>
            </w:r>
          </w:p>
        </w:tc>
        <w:tc>
          <w:tcPr>
            <w:tcW w:w="2622" w:type="dxa"/>
            <w:tcBorders>
              <w:bottom w:val="dotted" w:sz="4" w:space="0" w:color="auto"/>
            </w:tcBorders>
          </w:tcPr>
          <w:p w14:paraId="7ECD00A8" w14:textId="6E6297DD" w:rsidR="00513705" w:rsidRPr="00644FEC" w:rsidRDefault="00B42217" w:rsidP="00741190">
            <w:pPr>
              <w:jc w:val="both"/>
              <w:rPr>
                <w:spacing w:val="8"/>
                <w:highlight w:val="yellow"/>
              </w:rPr>
            </w:pPr>
            <w:r>
              <w:rPr>
                <w:spacing w:val="8"/>
                <w:highlight w:val="yellow"/>
              </w:rPr>
              <w:t>XXX</w:t>
            </w:r>
          </w:p>
        </w:tc>
      </w:tr>
    </w:tbl>
    <w:p w14:paraId="07473A2A" w14:textId="77777777" w:rsidR="00513705" w:rsidRDefault="00513705">
      <w:pPr>
        <w:spacing w:line="480" w:lineRule="auto"/>
        <w:jc w:val="both"/>
        <w:rPr>
          <w:spacing w:val="8"/>
        </w:rPr>
        <w:sectPr w:rsidR="00513705">
          <w:headerReference w:type="default" r:id="rId8"/>
          <w:footerReference w:type="default" r:id="rId9"/>
          <w:pgSz w:w="11907" w:h="16834" w:code="9"/>
          <w:pgMar w:top="1584" w:right="1080" w:bottom="1440" w:left="1080" w:header="706" w:footer="1584" w:gutter="0"/>
          <w:pgBorders>
            <w:top w:val="single" w:sz="8" w:space="20" w:color="auto"/>
            <w:left w:val="single" w:sz="8" w:space="15" w:color="auto"/>
            <w:bottom w:val="single" w:sz="8" w:space="20" w:color="auto"/>
            <w:right w:val="single" w:sz="8" w:space="15" w:color="auto"/>
          </w:pgBorders>
          <w:cols w:space="720"/>
        </w:sectPr>
      </w:pPr>
    </w:p>
    <w:p w14:paraId="528F0352" w14:textId="77777777" w:rsidR="00513705" w:rsidRDefault="008E1E3E">
      <w:pPr>
        <w:spacing w:line="480" w:lineRule="auto"/>
        <w:jc w:val="both"/>
        <w:rPr>
          <w:rFonts w:cs="Arial"/>
          <w:sz w:val="16"/>
          <w:szCs w:val="16"/>
        </w:rPr>
      </w:pPr>
      <w:r>
        <w:rPr>
          <w:noProof/>
          <w:sz w:val="20"/>
          <w:lang w:val="en-US"/>
        </w:rPr>
        <mc:AlternateContent>
          <mc:Choice Requires="wps">
            <w:drawing>
              <wp:anchor distT="4294967295" distB="4294967295" distL="114300" distR="114300" simplePos="0" relativeHeight="251658240" behindDoc="0" locked="0" layoutInCell="1" allowOverlap="1" wp14:anchorId="1CA80527" wp14:editId="74DA639C">
                <wp:simplePos x="0" y="0"/>
                <wp:positionH relativeFrom="page">
                  <wp:posOffset>484505</wp:posOffset>
                </wp:positionH>
                <wp:positionV relativeFrom="page">
                  <wp:posOffset>3660139</wp:posOffset>
                </wp:positionV>
                <wp:extent cx="6583680" cy="0"/>
                <wp:effectExtent l="0" t="0" r="26670" b="1905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4EC83" id="Line 18"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8.15pt,288.2pt" to="556.55pt,2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2JEwIAACk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">
                <w10:wrap anchorx="page" anchory="page"/>
              </v:line>
            </w:pict>
          </mc:Fallback>
        </mc:AlternateContent>
      </w:r>
    </w:p>
    <w:tbl>
      <w:tblPr>
        <w:tblW w:w="0" w:type="auto"/>
        <w:tblLayout w:type="fixed"/>
        <w:tblLook w:val="0000" w:firstRow="0" w:lastRow="0" w:firstColumn="0" w:lastColumn="0" w:noHBand="0" w:noVBand="0"/>
      </w:tblPr>
      <w:tblGrid>
        <w:gridCol w:w="4248"/>
        <w:gridCol w:w="360"/>
        <w:gridCol w:w="5175"/>
      </w:tblGrid>
      <w:tr w:rsidR="00513705" w14:paraId="09E60523" w14:textId="77777777">
        <w:trPr>
          <w:trHeight w:hRule="exact" w:val="360"/>
        </w:trPr>
        <w:tc>
          <w:tcPr>
            <w:tcW w:w="4248" w:type="dxa"/>
            <w:vAlign w:val="center"/>
          </w:tcPr>
          <w:p w14:paraId="537F451E" w14:textId="77777777" w:rsidR="00513705" w:rsidRDefault="00513705">
            <w:pPr>
              <w:jc w:val="both"/>
              <w:rPr>
                <w:sz w:val="20"/>
              </w:rPr>
            </w:pPr>
            <w:r>
              <w:rPr>
                <w:sz w:val="20"/>
              </w:rPr>
              <w:t>Tick if witness evidence is visually recorded</w:t>
            </w:r>
          </w:p>
        </w:tc>
        <w:tc>
          <w:tcPr>
            <w:tcW w:w="360" w:type="dxa"/>
            <w:tcBorders>
              <w:top w:val="single" w:sz="4" w:space="0" w:color="auto"/>
              <w:left w:val="single" w:sz="4" w:space="0" w:color="auto"/>
              <w:bottom w:val="single" w:sz="4" w:space="0" w:color="auto"/>
              <w:right w:val="single" w:sz="4" w:space="0" w:color="auto"/>
            </w:tcBorders>
            <w:vAlign w:val="center"/>
          </w:tcPr>
          <w:p w14:paraId="548B720E" w14:textId="77777777" w:rsidR="00513705" w:rsidRDefault="00513705">
            <w:pPr>
              <w:jc w:val="both"/>
              <w:rPr>
                <w:sz w:val="20"/>
              </w:rPr>
            </w:pPr>
          </w:p>
        </w:tc>
        <w:tc>
          <w:tcPr>
            <w:tcW w:w="5175" w:type="dxa"/>
            <w:tcBorders>
              <w:left w:val="nil"/>
            </w:tcBorders>
            <w:vAlign w:val="center"/>
          </w:tcPr>
          <w:p w14:paraId="04A35AFB" w14:textId="77777777" w:rsidR="00513705" w:rsidRDefault="00513705">
            <w:pPr>
              <w:jc w:val="both"/>
              <w:rPr>
                <w:i/>
                <w:sz w:val="20"/>
              </w:rPr>
            </w:pPr>
            <w:r>
              <w:rPr>
                <w:i/>
                <w:sz w:val="20"/>
              </w:rPr>
              <w:t>(supply witness details on rear)</w:t>
            </w:r>
          </w:p>
        </w:tc>
      </w:tr>
    </w:tbl>
    <w:p w14:paraId="585FBACC" w14:textId="77777777" w:rsidR="00655950" w:rsidRDefault="00655950" w:rsidP="00EE2604"/>
    <w:p w14:paraId="6B8E0EF4" w14:textId="77777777" w:rsidR="00BC2F74" w:rsidRDefault="00BC2F74" w:rsidP="00BC2F74">
      <w:pPr>
        <w:pStyle w:val="Heading1"/>
        <w:framePr w:w="0" w:hRule="auto" w:hSpace="0" w:wrap="auto" w:vAnchor="margin" w:hAnchor="text" w:xAlign="left" w:yAlign="inline"/>
        <w:spacing w:before="240" w:after="60" w:line="480" w:lineRule="auto"/>
        <w:jc w:val="left"/>
      </w:pPr>
      <w:r w:rsidRPr="00BC2F74">
        <w:rPr>
          <w:rFonts w:cs="Arial"/>
          <w:bCs/>
          <w:kern w:val="32"/>
          <w:sz w:val="32"/>
          <w:szCs w:val="32"/>
        </w:rPr>
        <w:t>Qualifications and Experience</w:t>
      </w:r>
    </w:p>
    <w:p w14:paraId="1C8A3CED" w14:textId="68F8A0DE" w:rsidR="001805CA" w:rsidRDefault="00776948" w:rsidP="00687D4D">
      <w:pPr>
        <w:numPr>
          <w:ilvl w:val="0"/>
          <w:numId w:val="1"/>
        </w:numPr>
        <w:spacing w:before="120" w:after="120" w:line="480" w:lineRule="auto"/>
        <w:jc w:val="both"/>
      </w:pPr>
      <w:r>
        <w:t xml:space="preserve">I am employed as a Digital </w:t>
      </w:r>
      <w:r w:rsidR="0046672A">
        <w:t>Forensics</w:t>
      </w:r>
      <w:r>
        <w:t xml:space="preserve"> Specialist at</w:t>
      </w:r>
      <w:r w:rsidR="00B42217">
        <w:t xml:space="preserve"> </w:t>
      </w:r>
      <w:r w:rsidR="009A19A1">
        <w:t xml:space="preserve">The University of </w:t>
      </w:r>
      <w:r w:rsidR="00967E4A">
        <w:t>Greenwich</w:t>
      </w:r>
      <w:r w:rsidR="009A19A1">
        <w:t>’s</w:t>
      </w:r>
      <w:r w:rsidR="00967E4A">
        <w:t xml:space="preserve"> </w:t>
      </w:r>
      <w:r w:rsidR="009A19A1">
        <w:t>Digital Forensic Consultation Service (DFCS)</w:t>
      </w:r>
      <w:r w:rsidR="007A26FC">
        <w:t xml:space="preserve">. </w:t>
      </w:r>
      <w:r w:rsidR="0000715A">
        <w:t xml:space="preserve">I have worked in the field of </w:t>
      </w:r>
      <w:r w:rsidR="009A19A1">
        <w:t>Digital</w:t>
      </w:r>
      <w:r w:rsidR="0000715A">
        <w:t xml:space="preserve"> Forensics since </w:t>
      </w:r>
      <w:r w:rsidR="009A19A1">
        <w:t>2021</w:t>
      </w:r>
      <w:r w:rsidR="00C53913">
        <w:t>.</w:t>
      </w:r>
      <w:r w:rsidR="00681E90">
        <w:t xml:space="preserve"> </w:t>
      </w:r>
      <w:r w:rsidR="0000715A">
        <w:t xml:space="preserve">I have Bachelor of Science degree in </w:t>
      </w:r>
      <w:r w:rsidR="00B42217" w:rsidRPr="00967E4A">
        <w:rPr>
          <w:highlight w:val="yellow"/>
        </w:rPr>
        <w:t>XXX</w:t>
      </w:r>
      <w:r w:rsidR="00B42217">
        <w:t xml:space="preserve"> </w:t>
      </w:r>
      <w:r w:rsidR="0000715A">
        <w:t xml:space="preserve">from the University of </w:t>
      </w:r>
      <w:r w:rsidR="00B42217">
        <w:t>Greenwich</w:t>
      </w:r>
      <w:r w:rsidR="0000715A">
        <w:t xml:space="preserve">. </w:t>
      </w:r>
      <w:r w:rsidR="00E35A22" w:rsidRPr="00E35A22">
        <w:t xml:space="preserve">I have undertaken </w:t>
      </w:r>
      <w:r w:rsidR="0000715A">
        <w:t xml:space="preserve">specialist </w:t>
      </w:r>
      <w:r w:rsidR="00E35A22" w:rsidRPr="00E35A22">
        <w:t xml:space="preserve">training </w:t>
      </w:r>
      <w:r w:rsidR="00532BCB">
        <w:t>in</w:t>
      </w:r>
      <w:r w:rsidR="0000715A">
        <w:t xml:space="preserve"> </w:t>
      </w:r>
      <w:r w:rsidR="00B42217">
        <w:t xml:space="preserve">Digital Forensics as part of my degree </w:t>
      </w:r>
      <w:r w:rsidR="0000715A">
        <w:t xml:space="preserve">from </w:t>
      </w:r>
      <w:r w:rsidR="00B42217">
        <w:t>the University of Greenwich</w:t>
      </w:r>
      <w:r w:rsidR="00E35A22" w:rsidRPr="00E35A22">
        <w:t>.</w:t>
      </w:r>
    </w:p>
    <w:p w14:paraId="7E50073E" w14:textId="1410F8B5" w:rsidR="00E35A22" w:rsidRDefault="00E35A22" w:rsidP="009D000C">
      <w:pPr>
        <w:numPr>
          <w:ilvl w:val="0"/>
          <w:numId w:val="1"/>
        </w:numPr>
        <w:spacing w:before="120" w:after="120" w:line="480" w:lineRule="auto"/>
        <w:jc w:val="both"/>
      </w:pPr>
      <w:r w:rsidRPr="00E35A22">
        <w:t>I have performed various examinations for both law enforcement and commercial organisations.  I have previously given evidence in Court as an expert witness in relation to forensic computing cases.</w:t>
      </w:r>
    </w:p>
    <w:p w14:paraId="331EBE89" w14:textId="77777777" w:rsidR="006778C6" w:rsidRDefault="006778C6" w:rsidP="006778C6">
      <w:pPr>
        <w:pStyle w:val="Heading1"/>
        <w:framePr w:w="0" w:hRule="auto" w:hSpace="0" w:wrap="auto" w:vAnchor="margin" w:hAnchor="text" w:xAlign="left" w:yAlign="inline"/>
        <w:spacing w:before="240" w:after="60" w:line="480" w:lineRule="auto"/>
        <w:jc w:val="left"/>
      </w:pPr>
      <w:r>
        <w:rPr>
          <w:rFonts w:cs="Arial"/>
          <w:bCs/>
          <w:kern w:val="32"/>
          <w:sz w:val="32"/>
          <w:szCs w:val="32"/>
        </w:rPr>
        <w:t>Background</w:t>
      </w:r>
    </w:p>
    <w:p w14:paraId="3D80691C" w14:textId="083CAC7D" w:rsidR="006778C6" w:rsidRDefault="00433AFF" w:rsidP="00433AFF">
      <w:pPr>
        <w:numPr>
          <w:ilvl w:val="0"/>
          <w:numId w:val="1"/>
        </w:numPr>
        <w:spacing w:before="120" w:after="120" w:line="480" w:lineRule="auto"/>
        <w:jc w:val="both"/>
      </w:pPr>
      <w:r w:rsidRPr="000C15C7">
        <w:t>This witness statement refers to actions I have undertaken during the</w:t>
      </w:r>
      <w:r>
        <w:t xml:space="preserve"> examination of a</w:t>
      </w:r>
      <w:r w:rsidR="0046672A">
        <w:t xml:space="preserve"> forensic image </w:t>
      </w:r>
      <w:r w:rsidRPr="000C15C7">
        <w:t xml:space="preserve">supplied to </w:t>
      </w:r>
      <w:r w:rsidR="00967E4A">
        <w:t xml:space="preserve">me at the </w:t>
      </w:r>
      <w:r w:rsidR="009A19A1">
        <w:t>DFCS</w:t>
      </w:r>
      <w:r w:rsidR="007A26FC" w:rsidRPr="000C15C7">
        <w:t xml:space="preserve"> </w:t>
      </w:r>
      <w:r w:rsidRPr="000C15C7">
        <w:t xml:space="preserve">in </w:t>
      </w:r>
      <w:r>
        <w:t xml:space="preserve">the case referred to as </w:t>
      </w:r>
      <w:r w:rsidR="007A26FC">
        <w:t xml:space="preserve">Operation </w:t>
      </w:r>
      <w:r w:rsidR="00111BAB">
        <w:t>Canary Wharf</w:t>
      </w:r>
      <w:r w:rsidR="00967E4A">
        <w:t>.</w:t>
      </w:r>
      <w:r w:rsidR="009A19A1">
        <w:t xml:space="preserve"> </w:t>
      </w:r>
    </w:p>
    <w:p w14:paraId="51BC3A04" w14:textId="7FC8854D" w:rsidR="00433AFF" w:rsidRDefault="009A19A1" w:rsidP="00781851">
      <w:pPr>
        <w:numPr>
          <w:ilvl w:val="0"/>
          <w:numId w:val="1"/>
        </w:numPr>
        <w:spacing w:before="120" w:after="120" w:line="480" w:lineRule="auto"/>
        <w:jc w:val="both"/>
      </w:pPr>
      <w:r>
        <w:lastRenderedPageBreak/>
        <w:t xml:space="preserve">I was not the person who imaged the original device, and for details relating to that please refer to the statement and notes of </w:t>
      </w:r>
      <w:r w:rsidR="00967E4A">
        <w:t>Mr. A. Aaron Adamson</w:t>
      </w:r>
      <w:r w:rsidR="00433AFF">
        <w:t xml:space="preserve"> who is the imaging technician in this case.</w:t>
      </w:r>
      <w:r>
        <w:t xml:space="preserve"> I however at the start of my examination performed a verification on the image that was supplied to me (called ‘Operation </w:t>
      </w:r>
      <w:r w:rsidR="007264A8">
        <w:t>Canary Wharf</w:t>
      </w:r>
      <w:r>
        <w:t xml:space="preserve">’) and it was found to be </w:t>
      </w:r>
      <w:r w:rsidRPr="009A19A1">
        <w:rPr>
          <w:highlight w:val="yellow"/>
        </w:rPr>
        <w:t>correct/incorrect.</w:t>
      </w:r>
    </w:p>
    <w:p w14:paraId="6308582B" w14:textId="5D7763C2" w:rsidR="006778C6" w:rsidRDefault="009A19A1" w:rsidP="00781851">
      <w:pPr>
        <w:numPr>
          <w:ilvl w:val="0"/>
          <w:numId w:val="1"/>
        </w:numPr>
        <w:spacing w:before="120" w:after="120" w:line="480" w:lineRule="auto"/>
        <w:jc w:val="both"/>
      </w:pPr>
      <w:r>
        <w:t xml:space="preserve">I have received instructions from </w:t>
      </w:r>
      <w:r w:rsidR="00267DF5">
        <w:t xml:space="preserve">the Crown Prosecution Service and have been asked to </w:t>
      </w:r>
      <w:r w:rsidR="006778C6" w:rsidRPr="00363DCE">
        <w:t>conducted</w:t>
      </w:r>
      <w:r w:rsidR="006778C6">
        <w:t xml:space="preserve"> an examination of the </w:t>
      </w:r>
      <w:r w:rsidR="00967E4A">
        <w:t>of the image file</w:t>
      </w:r>
      <w:r w:rsidR="006778C6" w:rsidRPr="003E5F6B">
        <w:t xml:space="preserve"> in order</w:t>
      </w:r>
      <w:r w:rsidR="00267DF5">
        <w:t xml:space="preserve"> to consider the following questions:</w:t>
      </w:r>
    </w:p>
    <w:p w14:paraId="483AE14B" w14:textId="0E09EB28" w:rsidR="00267DF5" w:rsidRPr="007264A8" w:rsidRDefault="00267DF5" w:rsidP="007264A8">
      <w:pPr>
        <w:spacing w:line="360" w:lineRule="auto"/>
        <w:ind w:left="360"/>
        <w:jc w:val="both"/>
        <w:rPr>
          <w:sz w:val="24"/>
          <w:szCs w:val="24"/>
        </w:rPr>
      </w:pPr>
      <w:r w:rsidRPr="007264A8">
        <w:rPr>
          <w:b/>
          <w:bCs/>
        </w:rPr>
        <w:t>Question 1</w:t>
      </w:r>
      <w:r w:rsidR="007264A8" w:rsidRPr="007264A8">
        <w:rPr>
          <w:b/>
          <w:bCs/>
        </w:rPr>
        <w:t>:</w:t>
      </w:r>
      <w:r w:rsidR="007264A8" w:rsidRPr="007264A8">
        <w:t xml:space="preserve"> </w:t>
      </w:r>
      <w:r w:rsidR="007264A8" w:rsidRPr="007264A8">
        <w:rPr>
          <w:sz w:val="24"/>
          <w:szCs w:val="24"/>
        </w:rPr>
        <w:t>The defendant has stated that he uses the laptop to play games online and do some university work, mostly doing his social activities on his phone. Are there artefacts present on the exhibit that support or undermine this assertion.</w:t>
      </w:r>
    </w:p>
    <w:p w14:paraId="48059899" w14:textId="2D8F223E" w:rsidR="00267DF5" w:rsidRPr="007264A8" w:rsidRDefault="00267DF5" w:rsidP="007264A8">
      <w:pPr>
        <w:spacing w:line="360" w:lineRule="auto"/>
        <w:ind w:left="360"/>
        <w:jc w:val="both"/>
        <w:rPr>
          <w:sz w:val="24"/>
          <w:szCs w:val="24"/>
        </w:rPr>
      </w:pPr>
      <w:r w:rsidRPr="007264A8">
        <w:rPr>
          <w:b/>
          <w:bCs/>
        </w:rPr>
        <w:t>Question 2</w:t>
      </w:r>
      <w:r w:rsidR="007264A8" w:rsidRPr="007264A8">
        <w:rPr>
          <w:b/>
          <w:bCs/>
        </w:rPr>
        <w:t>:</w:t>
      </w:r>
      <w:r w:rsidR="007264A8" w:rsidRPr="007264A8">
        <w:rPr>
          <w:sz w:val="24"/>
          <w:szCs w:val="24"/>
        </w:rPr>
        <w:t xml:space="preserve"> Is there any evidence to show that the indecent photographs have been saved or accessed?</w:t>
      </w:r>
    </w:p>
    <w:p w14:paraId="116A9E9F" w14:textId="67216DA7" w:rsidR="00267DF5" w:rsidRPr="007264A8" w:rsidRDefault="00267DF5" w:rsidP="007264A8">
      <w:pPr>
        <w:spacing w:line="360" w:lineRule="auto"/>
        <w:ind w:left="360"/>
        <w:jc w:val="both"/>
        <w:rPr>
          <w:sz w:val="24"/>
          <w:szCs w:val="24"/>
        </w:rPr>
      </w:pPr>
      <w:r w:rsidRPr="007264A8">
        <w:rPr>
          <w:b/>
          <w:bCs/>
        </w:rPr>
        <w:t>Question 3</w:t>
      </w:r>
      <w:r w:rsidR="007264A8" w:rsidRPr="007264A8">
        <w:rPr>
          <w:b/>
          <w:bCs/>
        </w:rPr>
        <w:t>:</w:t>
      </w:r>
      <w:r w:rsidR="007264A8" w:rsidRPr="007264A8">
        <w:rPr>
          <w:sz w:val="24"/>
          <w:szCs w:val="24"/>
        </w:rPr>
        <w:t xml:space="preserve"> If the laptop has been bought second-hand, is it possible that any discovered artefacts can be attributed to previous owners?</w:t>
      </w:r>
    </w:p>
    <w:p w14:paraId="30D06275" w14:textId="3BFDAE06" w:rsidR="007264A8" w:rsidRPr="007264A8" w:rsidRDefault="007264A8" w:rsidP="007264A8">
      <w:pPr>
        <w:spacing w:line="360" w:lineRule="auto"/>
        <w:ind w:left="360"/>
        <w:jc w:val="both"/>
        <w:rPr>
          <w:sz w:val="24"/>
          <w:szCs w:val="24"/>
          <w:lang w:val="en-US"/>
        </w:rPr>
      </w:pPr>
      <w:r w:rsidRPr="007264A8">
        <w:rPr>
          <w:b/>
          <w:bCs/>
        </w:rPr>
        <w:t>Opinion:</w:t>
      </w:r>
      <w:r w:rsidRPr="007264A8">
        <w:t xml:space="preserve"> </w:t>
      </w:r>
      <w:r w:rsidRPr="007264A8">
        <w:rPr>
          <w:sz w:val="24"/>
          <w:szCs w:val="24"/>
          <w:lang w:val="en-US"/>
        </w:rPr>
        <w:t>Can you support the defendant’s statements about seeking to make composite pornographic pictures? We are particularly interested if there is anything on the device which indicates that the defendant, or anyone else, has made conscious effort to search or access indecent material.</w:t>
      </w:r>
      <w:r w:rsidRPr="00FA78F8">
        <w:rPr>
          <w:sz w:val="24"/>
          <w:szCs w:val="24"/>
          <w:lang w:val="en-US"/>
        </w:rPr>
        <w:t xml:space="preserve"> </w:t>
      </w:r>
    </w:p>
    <w:p w14:paraId="522B65B4" w14:textId="77777777" w:rsidR="006778C6" w:rsidRPr="000C15C7" w:rsidRDefault="006778C6" w:rsidP="00781851">
      <w:pPr>
        <w:numPr>
          <w:ilvl w:val="0"/>
          <w:numId w:val="1"/>
        </w:numPr>
        <w:spacing w:before="120" w:after="120" w:line="480" w:lineRule="auto"/>
        <w:jc w:val="both"/>
      </w:pPr>
      <w:r w:rsidRPr="000C15C7">
        <w:t xml:space="preserve">My examination </w:t>
      </w:r>
      <w:r>
        <w:t>was</w:t>
      </w:r>
      <w:r w:rsidRPr="000C15C7">
        <w:t xml:space="preserve"> conducted using sound forensic methodology, tools and practices. I have </w:t>
      </w:r>
      <w:r w:rsidRPr="004E662B">
        <w:t>followed the ‘Good Practice Guide for Digital Evidence’ produced by the Association</w:t>
      </w:r>
      <w:r w:rsidRPr="000C15C7">
        <w:t xml:space="preserve"> of Chief Police Officers (ACPO).</w:t>
      </w:r>
    </w:p>
    <w:p w14:paraId="65E99370" w14:textId="5B10261A" w:rsidR="006778C6" w:rsidRDefault="006778C6" w:rsidP="00781851">
      <w:pPr>
        <w:numPr>
          <w:ilvl w:val="0"/>
          <w:numId w:val="1"/>
        </w:numPr>
        <w:spacing w:before="120" w:after="120" w:line="480" w:lineRule="auto"/>
        <w:jc w:val="both"/>
      </w:pPr>
      <w:r w:rsidRPr="000C15C7">
        <w:t>During my examination I recorded my actions and observations in my original notes. These notes provide more detailed t</w:t>
      </w:r>
      <w:r>
        <w:t xml:space="preserve">echnical aspects of the </w:t>
      </w:r>
      <w:r w:rsidR="0046672A">
        <w:t xml:space="preserve">forensic image of the </w:t>
      </w:r>
      <w:r>
        <w:t xml:space="preserve">exhibit </w:t>
      </w:r>
      <w:r w:rsidRPr="000C15C7">
        <w:t>and the processes and tools that I used. They can be produced if required.</w:t>
      </w:r>
    </w:p>
    <w:p w14:paraId="4CCA22DA" w14:textId="77777777" w:rsidR="006778C6" w:rsidRPr="00C455F9" w:rsidRDefault="006778C6" w:rsidP="006778C6">
      <w:pPr>
        <w:jc w:val="both"/>
      </w:pPr>
    </w:p>
    <w:p w14:paraId="7F30E817" w14:textId="4938BC88" w:rsidR="00F332F9" w:rsidRDefault="00F332F9" w:rsidP="006778C6">
      <w:pPr>
        <w:pStyle w:val="Heading1"/>
        <w:framePr w:w="0" w:hRule="auto" w:hSpace="0" w:wrap="auto" w:vAnchor="margin" w:hAnchor="text" w:xAlign="left" w:yAlign="inline"/>
        <w:spacing w:before="240" w:after="60" w:line="480" w:lineRule="auto"/>
        <w:jc w:val="both"/>
        <w:rPr>
          <w:rFonts w:cs="Arial"/>
          <w:bCs/>
          <w:kern w:val="32"/>
          <w:sz w:val="32"/>
          <w:szCs w:val="32"/>
        </w:rPr>
      </w:pPr>
      <w:bookmarkStart w:id="3" w:name="_Toc295211801"/>
      <w:bookmarkStart w:id="4" w:name="_TOC276371497"/>
      <w:r>
        <w:rPr>
          <w:rFonts w:cs="Arial"/>
          <w:bCs/>
          <w:kern w:val="32"/>
          <w:sz w:val="32"/>
          <w:szCs w:val="32"/>
        </w:rPr>
        <w:lastRenderedPageBreak/>
        <w:t>Summary of Findings</w:t>
      </w:r>
    </w:p>
    <w:p w14:paraId="1C45C860" w14:textId="1FE197B1" w:rsidR="00D102B4" w:rsidRDefault="00267DF5" w:rsidP="00D102B4">
      <w:pPr>
        <w:numPr>
          <w:ilvl w:val="0"/>
          <w:numId w:val="1"/>
        </w:numPr>
        <w:spacing w:before="120" w:after="120" w:line="480" w:lineRule="auto"/>
        <w:jc w:val="both"/>
        <w:rPr>
          <w:highlight w:val="yellow"/>
        </w:rPr>
      </w:pPr>
      <w:r>
        <w:rPr>
          <w:highlight w:val="yellow"/>
        </w:rPr>
        <w:t>With respect to question 1, I found…</w:t>
      </w:r>
    </w:p>
    <w:p w14:paraId="77C0A593" w14:textId="6786225F" w:rsidR="00267DF5" w:rsidRDefault="00267DF5" w:rsidP="00267DF5">
      <w:pPr>
        <w:numPr>
          <w:ilvl w:val="0"/>
          <w:numId w:val="1"/>
        </w:numPr>
        <w:spacing w:before="120" w:after="120" w:line="480" w:lineRule="auto"/>
        <w:jc w:val="both"/>
        <w:rPr>
          <w:highlight w:val="yellow"/>
        </w:rPr>
      </w:pPr>
      <w:r>
        <w:rPr>
          <w:highlight w:val="yellow"/>
        </w:rPr>
        <w:t>With respect to question 2, I found…</w:t>
      </w:r>
    </w:p>
    <w:p w14:paraId="09555E24" w14:textId="18AFFDA4" w:rsidR="00267DF5" w:rsidRDefault="00267DF5" w:rsidP="00267DF5">
      <w:pPr>
        <w:numPr>
          <w:ilvl w:val="0"/>
          <w:numId w:val="1"/>
        </w:numPr>
        <w:spacing w:before="120" w:after="120" w:line="480" w:lineRule="auto"/>
        <w:jc w:val="both"/>
        <w:rPr>
          <w:highlight w:val="yellow"/>
        </w:rPr>
      </w:pPr>
      <w:r>
        <w:rPr>
          <w:highlight w:val="yellow"/>
        </w:rPr>
        <w:t>With respect to question 3, I found…</w:t>
      </w:r>
    </w:p>
    <w:p w14:paraId="32A24423" w14:textId="6BCD0952" w:rsidR="00F87617" w:rsidRDefault="00F87617" w:rsidP="00267DF5">
      <w:pPr>
        <w:numPr>
          <w:ilvl w:val="0"/>
          <w:numId w:val="1"/>
        </w:numPr>
        <w:spacing w:before="120" w:after="120" w:line="480" w:lineRule="auto"/>
        <w:jc w:val="both"/>
        <w:rPr>
          <w:highlight w:val="yellow"/>
        </w:rPr>
      </w:pPr>
      <w:r>
        <w:rPr>
          <w:highlight w:val="yellow"/>
        </w:rPr>
        <w:t>In addition to the above I also found…</w:t>
      </w:r>
    </w:p>
    <w:p w14:paraId="20A59A5B" w14:textId="77777777" w:rsidR="00F332F9" w:rsidRPr="00F332F9" w:rsidRDefault="00F332F9" w:rsidP="00F332F9"/>
    <w:p w14:paraId="01A7E602" w14:textId="4A85844A" w:rsidR="006778C6" w:rsidRDefault="006778C6" w:rsidP="006778C6">
      <w:pPr>
        <w:pStyle w:val="Heading1"/>
        <w:framePr w:w="0" w:hRule="auto" w:hSpace="0" w:wrap="auto" w:vAnchor="margin" w:hAnchor="text" w:xAlign="left" w:yAlign="inline"/>
        <w:spacing w:before="240" w:after="60" w:line="480" w:lineRule="auto"/>
        <w:jc w:val="both"/>
        <w:rPr>
          <w:rFonts w:cs="Arial"/>
          <w:bCs/>
          <w:kern w:val="32"/>
          <w:sz w:val="32"/>
          <w:szCs w:val="32"/>
        </w:rPr>
      </w:pPr>
      <w:r w:rsidRPr="001B33F8">
        <w:rPr>
          <w:rFonts w:cs="Arial"/>
          <w:bCs/>
          <w:kern w:val="32"/>
          <w:sz w:val="32"/>
          <w:szCs w:val="32"/>
        </w:rPr>
        <w:t>Detailed Findings</w:t>
      </w:r>
      <w:r>
        <w:rPr>
          <w:rFonts w:cs="Arial"/>
          <w:bCs/>
          <w:kern w:val="32"/>
          <w:sz w:val="32"/>
          <w:szCs w:val="32"/>
        </w:rPr>
        <w:t xml:space="preserve"> for Exhibit </w:t>
      </w:r>
      <w:r w:rsidR="00E46A75">
        <w:rPr>
          <w:rFonts w:cs="Arial"/>
          <w:bCs/>
          <w:kern w:val="32"/>
          <w:sz w:val="32"/>
          <w:szCs w:val="32"/>
        </w:rPr>
        <w:t>ABC/1</w:t>
      </w:r>
    </w:p>
    <w:bookmarkEnd w:id="3"/>
    <w:bookmarkEnd w:id="4"/>
    <w:p w14:paraId="2D977BE2" w14:textId="387B1743" w:rsidR="00F332F9" w:rsidRDefault="00F332F9" w:rsidP="00433AFF">
      <w:pPr>
        <w:numPr>
          <w:ilvl w:val="0"/>
          <w:numId w:val="1"/>
        </w:numPr>
        <w:spacing w:before="120" w:after="120" w:line="480" w:lineRule="auto"/>
        <w:jc w:val="both"/>
        <w:rPr>
          <w:highlight w:val="yellow"/>
        </w:rPr>
      </w:pPr>
      <w:r>
        <w:t xml:space="preserve">The file </w:t>
      </w:r>
      <w:r w:rsidR="007A26FC">
        <w:t xml:space="preserve">‘Operation Blue </w:t>
      </w:r>
      <w:r w:rsidR="007264A8">
        <w:t>Canary Wharf</w:t>
      </w:r>
      <w:r w:rsidR="007A26FC">
        <w:t xml:space="preserve">’ </w:t>
      </w:r>
      <w:r w:rsidR="006778C6" w:rsidRPr="002B0791">
        <w:rPr>
          <w:highlight w:val="yellow"/>
        </w:rPr>
        <w:t xml:space="preserve">is the forensic </w:t>
      </w:r>
      <w:r w:rsidR="00E46A75">
        <w:rPr>
          <w:highlight w:val="yellow"/>
        </w:rPr>
        <w:t>image</w:t>
      </w:r>
      <w:r w:rsidR="006778C6" w:rsidRPr="002B0791">
        <w:rPr>
          <w:highlight w:val="yellow"/>
        </w:rPr>
        <w:t xml:space="preserve"> of the </w:t>
      </w:r>
      <w:r w:rsidR="00E46A75">
        <w:rPr>
          <w:highlight w:val="yellow"/>
        </w:rPr>
        <w:t>exhibit</w:t>
      </w:r>
      <w:r w:rsidR="007264A8">
        <w:rPr>
          <w:highlight w:val="yellow"/>
        </w:rPr>
        <w:t>, which is a laptop computer</w:t>
      </w:r>
      <w:r w:rsidR="00E46A75">
        <w:rPr>
          <w:highlight w:val="yellow"/>
        </w:rPr>
        <w:t>.</w:t>
      </w:r>
    </w:p>
    <w:p w14:paraId="273AEAE9" w14:textId="5BD019F5" w:rsidR="0079161A" w:rsidRPr="007A26FC" w:rsidRDefault="00E46A75" w:rsidP="00687D4D">
      <w:pPr>
        <w:numPr>
          <w:ilvl w:val="0"/>
          <w:numId w:val="1"/>
        </w:numPr>
        <w:spacing w:before="120" w:after="120" w:line="480" w:lineRule="auto"/>
        <w:jc w:val="both"/>
        <w:rPr>
          <w:highlight w:val="yellow"/>
        </w:rPr>
      </w:pPr>
      <w:r w:rsidRPr="007A26FC">
        <w:rPr>
          <w:highlight w:val="yellow"/>
        </w:rPr>
        <w:t>Or for an operating system</w:t>
      </w:r>
      <w:r w:rsidR="00BD4D8E" w:rsidRPr="007A26FC">
        <w:rPr>
          <w:highlight w:val="yellow"/>
        </w:rPr>
        <w:t>…</w:t>
      </w:r>
      <w:r w:rsidR="007A26FC">
        <w:rPr>
          <w:highlight w:val="yellow"/>
        </w:rPr>
        <w:t xml:space="preserve"> </w:t>
      </w:r>
      <w:r w:rsidR="0079161A" w:rsidRPr="007A26FC">
        <w:rPr>
          <w:highlight w:val="yellow"/>
        </w:rPr>
        <w:t xml:space="preserve">The currently installed operating system is </w:t>
      </w:r>
      <w:r w:rsidR="00F332F9" w:rsidRPr="007A26FC">
        <w:rPr>
          <w:highlight w:val="yellow"/>
        </w:rPr>
        <w:t>XXX</w:t>
      </w:r>
      <w:r w:rsidR="0079161A" w:rsidRPr="007A26FC">
        <w:rPr>
          <w:highlight w:val="yellow"/>
        </w:rPr>
        <w:t xml:space="preserve"> with a recorded installation/update date of </w:t>
      </w:r>
      <w:r w:rsidRPr="007A26FC">
        <w:rPr>
          <w:highlight w:val="yellow"/>
        </w:rPr>
        <w:t>XXX</w:t>
      </w:r>
      <w:r w:rsidR="0079161A" w:rsidRPr="007A26FC">
        <w:rPr>
          <w:highlight w:val="yellow"/>
        </w:rPr>
        <w:t xml:space="preserve">. The registered owner is recorded as </w:t>
      </w:r>
      <w:r w:rsidRPr="007A26FC">
        <w:rPr>
          <w:highlight w:val="yellow"/>
        </w:rPr>
        <w:t>XXX</w:t>
      </w:r>
      <w:r w:rsidR="0079161A" w:rsidRPr="007A26FC">
        <w:rPr>
          <w:highlight w:val="yellow"/>
        </w:rPr>
        <w:t xml:space="preserve"> and there is a single (1) user account present named </w:t>
      </w:r>
      <w:r w:rsidRPr="007A26FC">
        <w:rPr>
          <w:highlight w:val="yellow"/>
        </w:rPr>
        <w:t>XXX</w:t>
      </w:r>
      <w:r w:rsidR="0079161A" w:rsidRPr="007A26FC">
        <w:rPr>
          <w:highlight w:val="yellow"/>
        </w:rPr>
        <w:t xml:space="preserve"> which has no</w:t>
      </w:r>
      <w:r w:rsidRPr="007A26FC">
        <w:rPr>
          <w:highlight w:val="yellow"/>
        </w:rPr>
        <w:t>/XXX</w:t>
      </w:r>
      <w:r w:rsidR="0079161A" w:rsidRPr="007A26FC">
        <w:rPr>
          <w:highlight w:val="yellow"/>
        </w:rPr>
        <w:t xml:space="preserve"> password set for it.  My examination shows that the last recorded use of the computer was on </w:t>
      </w:r>
      <w:r w:rsidRPr="007A26FC">
        <w:rPr>
          <w:highlight w:val="yellow"/>
        </w:rPr>
        <w:t>XXX</w:t>
      </w:r>
      <w:r w:rsidR="0079161A" w:rsidRPr="007A26FC">
        <w:rPr>
          <w:highlight w:val="yellow"/>
        </w:rPr>
        <w:t xml:space="preserve"> </w:t>
      </w:r>
      <w:r w:rsidRPr="007A26FC">
        <w:rPr>
          <w:highlight w:val="yellow"/>
        </w:rPr>
        <w:t>.</w:t>
      </w:r>
    </w:p>
    <w:p w14:paraId="54AC20A4" w14:textId="74CE8B36" w:rsidR="00F858A8" w:rsidRPr="007264A8" w:rsidRDefault="00F858A8" w:rsidP="00E4218F">
      <w:pPr>
        <w:pStyle w:val="Heading1"/>
        <w:framePr w:w="0" w:hRule="auto" w:hSpace="0" w:wrap="auto" w:vAnchor="margin" w:hAnchor="text" w:xAlign="left" w:yAlign="inline"/>
        <w:spacing w:before="240" w:after="60" w:line="480" w:lineRule="auto"/>
        <w:jc w:val="left"/>
        <w:rPr>
          <w:rFonts w:cs="Arial"/>
          <w:bCs/>
          <w:kern w:val="32"/>
          <w:sz w:val="24"/>
          <w:szCs w:val="24"/>
        </w:rPr>
      </w:pPr>
      <w:r w:rsidRPr="007264A8">
        <w:rPr>
          <w:rFonts w:cs="Arial"/>
          <w:bCs/>
          <w:kern w:val="32"/>
          <w:sz w:val="24"/>
          <w:szCs w:val="24"/>
          <w:highlight w:val="yellow"/>
        </w:rPr>
        <w:t xml:space="preserve">Feel free to add </w:t>
      </w:r>
      <w:r w:rsidRPr="007264A8">
        <w:rPr>
          <w:rFonts w:cs="Arial"/>
          <w:bCs/>
          <w:kern w:val="32"/>
          <w:sz w:val="24"/>
          <w:szCs w:val="24"/>
          <w:highlight w:val="yellow"/>
          <w:u w:val="single"/>
        </w:rPr>
        <w:t>or remove</w:t>
      </w:r>
      <w:r w:rsidRPr="007264A8">
        <w:rPr>
          <w:rFonts w:cs="Arial"/>
          <w:bCs/>
          <w:kern w:val="32"/>
          <w:sz w:val="24"/>
          <w:szCs w:val="24"/>
          <w:highlight w:val="yellow"/>
        </w:rPr>
        <w:t xml:space="preserve"> any </w:t>
      </w:r>
      <w:r w:rsidR="00682B67" w:rsidRPr="007264A8">
        <w:rPr>
          <w:rFonts w:cs="Arial"/>
          <w:bCs/>
          <w:kern w:val="32"/>
          <w:sz w:val="24"/>
          <w:szCs w:val="24"/>
          <w:highlight w:val="yellow"/>
        </w:rPr>
        <w:t>headings if you think it is important, however you must clearly answer the 3 questions and give your opinion</w:t>
      </w:r>
      <w:r w:rsidR="00682B67" w:rsidRPr="007264A8">
        <w:rPr>
          <w:rFonts w:cs="Arial"/>
          <w:bCs/>
          <w:kern w:val="32"/>
          <w:sz w:val="24"/>
          <w:szCs w:val="24"/>
        </w:rPr>
        <w:t>.</w:t>
      </w:r>
      <w:r w:rsidR="00F332F9" w:rsidRPr="007264A8">
        <w:rPr>
          <w:rFonts w:cs="Arial"/>
          <w:bCs/>
          <w:kern w:val="32"/>
          <w:sz w:val="24"/>
          <w:szCs w:val="24"/>
        </w:rPr>
        <w:t xml:space="preserve"> </w:t>
      </w:r>
    </w:p>
    <w:p w14:paraId="7B39E692" w14:textId="07260BB6" w:rsidR="00E4218F" w:rsidRPr="00A62230" w:rsidRDefault="00630462" w:rsidP="00E4218F">
      <w:pPr>
        <w:pStyle w:val="Heading1"/>
        <w:framePr w:w="0" w:hRule="auto" w:hSpace="0" w:wrap="auto" w:vAnchor="margin" w:hAnchor="text" w:xAlign="left" w:yAlign="inline"/>
        <w:spacing w:before="240" w:after="60" w:line="480" w:lineRule="auto"/>
        <w:jc w:val="left"/>
        <w:rPr>
          <w:rFonts w:cs="Arial"/>
          <w:bCs/>
          <w:kern w:val="32"/>
          <w:sz w:val="32"/>
          <w:szCs w:val="32"/>
        </w:rPr>
      </w:pPr>
      <w:r>
        <w:rPr>
          <w:rFonts w:cs="Arial"/>
          <w:bCs/>
          <w:kern w:val="32"/>
          <w:sz w:val="32"/>
          <w:szCs w:val="32"/>
        </w:rPr>
        <w:t xml:space="preserve">Question 1: </w:t>
      </w:r>
      <w:r w:rsidRPr="00630462">
        <w:rPr>
          <w:rFonts w:cs="Arial"/>
          <w:bCs/>
          <w:kern w:val="32"/>
          <w:sz w:val="32"/>
          <w:szCs w:val="32"/>
          <w:highlight w:val="yellow"/>
        </w:rPr>
        <w:t>xxx</w:t>
      </w:r>
    </w:p>
    <w:p w14:paraId="5393E63F" w14:textId="51957EFC" w:rsidR="00F332F9" w:rsidRDefault="00630462" w:rsidP="00E46A75">
      <w:pPr>
        <w:numPr>
          <w:ilvl w:val="0"/>
          <w:numId w:val="1"/>
        </w:numPr>
        <w:spacing w:before="120" w:after="120" w:line="480" w:lineRule="auto"/>
        <w:jc w:val="both"/>
        <w:rPr>
          <w:highlight w:val="yellow"/>
        </w:rPr>
      </w:pPr>
      <w:r>
        <w:rPr>
          <w:highlight w:val="yellow"/>
        </w:rPr>
        <w:t>Your answer here</w:t>
      </w:r>
    </w:p>
    <w:p w14:paraId="7185785B" w14:textId="52500065" w:rsidR="00630462" w:rsidRPr="00A62230" w:rsidRDefault="00630462" w:rsidP="00630462">
      <w:pPr>
        <w:pStyle w:val="Heading1"/>
        <w:framePr w:w="0" w:hRule="auto" w:hSpace="0" w:wrap="auto" w:vAnchor="margin" w:hAnchor="text" w:xAlign="left" w:yAlign="inline"/>
        <w:spacing w:before="240" w:after="60" w:line="480" w:lineRule="auto"/>
        <w:jc w:val="left"/>
        <w:rPr>
          <w:rFonts w:cs="Arial"/>
          <w:bCs/>
          <w:kern w:val="32"/>
          <w:sz w:val="32"/>
          <w:szCs w:val="32"/>
        </w:rPr>
      </w:pPr>
      <w:r>
        <w:rPr>
          <w:rFonts w:cs="Arial"/>
          <w:bCs/>
          <w:kern w:val="32"/>
          <w:sz w:val="32"/>
          <w:szCs w:val="32"/>
        </w:rPr>
        <w:t xml:space="preserve">Question 2: </w:t>
      </w:r>
      <w:r w:rsidRPr="00630462">
        <w:rPr>
          <w:rFonts w:cs="Arial"/>
          <w:bCs/>
          <w:kern w:val="32"/>
          <w:sz w:val="32"/>
          <w:szCs w:val="32"/>
          <w:highlight w:val="yellow"/>
        </w:rPr>
        <w:t>xxx</w:t>
      </w:r>
    </w:p>
    <w:p w14:paraId="28671C64" w14:textId="77777777" w:rsidR="00630462" w:rsidRDefault="00630462" w:rsidP="00630462">
      <w:pPr>
        <w:numPr>
          <w:ilvl w:val="0"/>
          <w:numId w:val="1"/>
        </w:numPr>
        <w:spacing w:before="120" w:after="120" w:line="480" w:lineRule="auto"/>
        <w:jc w:val="both"/>
        <w:rPr>
          <w:highlight w:val="yellow"/>
        </w:rPr>
      </w:pPr>
      <w:r>
        <w:rPr>
          <w:highlight w:val="yellow"/>
        </w:rPr>
        <w:t>Your answer here</w:t>
      </w:r>
    </w:p>
    <w:p w14:paraId="622C1242" w14:textId="5EDE450F" w:rsidR="00630462" w:rsidRPr="00A62230" w:rsidRDefault="00630462" w:rsidP="00630462">
      <w:pPr>
        <w:pStyle w:val="Heading1"/>
        <w:framePr w:w="0" w:hRule="auto" w:hSpace="0" w:wrap="auto" w:vAnchor="margin" w:hAnchor="text" w:xAlign="left" w:yAlign="inline"/>
        <w:spacing w:before="240" w:after="60" w:line="480" w:lineRule="auto"/>
        <w:jc w:val="left"/>
        <w:rPr>
          <w:rFonts w:cs="Arial"/>
          <w:bCs/>
          <w:kern w:val="32"/>
          <w:sz w:val="32"/>
          <w:szCs w:val="32"/>
        </w:rPr>
      </w:pPr>
      <w:r>
        <w:rPr>
          <w:rFonts w:cs="Arial"/>
          <w:bCs/>
          <w:kern w:val="32"/>
          <w:sz w:val="32"/>
          <w:szCs w:val="32"/>
        </w:rPr>
        <w:lastRenderedPageBreak/>
        <w:t xml:space="preserve">Question 3: </w:t>
      </w:r>
      <w:r w:rsidRPr="00630462">
        <w:rPr>
          <w:rFonts w:cs="Arial"/>
          <w:bCs/>
          <w:kern w:val="32"/>
          <w:sz w:val="32"/>
          <w:szCs w:val="32"/>
          <w:highlight w:val="yellow"/>
        </w:rPr>
        <w:t>xxx</w:t>
      </w:r>
    </w:p>
    <w:p w14:paraId="4FC55993" w14:textId="77777777" w:rsidR="00630462" w:rsidRDefault="00630462" w:rsidP="00630462">
      <w:pPr>
        <w:numPr>
          <w:ilvl w:val="0"/>
          <w:numId w:val="1"/>
        </w:numPr>
        <w:spacing w:before="120" w:after="120" w:line="480" w:lineRule="auto"/>
        <w:jc w:val="both"/>
        <w:rPr>
          <w:highlight w:val="yellow"/>
        </w:rPr>
      </w:pPr>
      <w:r>
        <w:rPr>
          <w:highlight w:val="yellow"/>
        </w:rPr>
        <w:t>Your answer here</w:t>
      </w:r>
    </w:p>
    <w:p w14:paraId="76DDDF70" w14:textId="0FA497FA" w:rsidR="00781851" w:rsidRPr="005F1201" w:rsidRDefault="00630462" w:rsidP="00781851">
      <w:pPr>
        <w:pStyle w:val="Heading1"/>
        <w:framePr w:w="0" w:hRule="auto" w:hSpace="0" w:wrap="auto" w:vAnchor="margin" w:hAnchor="text" w:xAlign="left" w:yAlign="inline"/>
        <w:spacing w:before="240" w:after="60" w:line="480" w:lineRule="auto"/>
        <w:jc w:val="left"/>
        <w:rPr>
          <w:rFonts w:cs="Arial"/>
          <w:bCs/>
          <w:kern w:val="32"/>
          <w:sz w:val="32"/>
          <w:szCs w:val="32"/>
        </w:rPr>
      </w:pPr>
      <w:r>
        <w:rPr>
          <w:rFonts w:cs="Arial"/>
          <w:bCs/>
          <w:kern w:val="32"/>
          <w:sz w:val="32"/>
          <w:szCs w:val="32"/>
        </w:rPr>
        <w:t>Other Findings</w:t>
      </w:r>
    </w:p>
    <w:p w14:paraId="6528D06C" w14:textId="1ABABE09" w:rsidR="00630462" w:rsidRDefault="00630462" w:rsidP="00630462">
      <w:pPr>
        <w:numPr>
          <w:ilvl w:val="0"/>
          <w:numId w:val="1"/>
        </w:numPr>
        <w:spacing w:before="120" w:after="120" w:line="480" w:lineRule="auto"/>
        <w:jc w:val="both"/>
        <w:rPr>
          <w:highlight w:val="yellow"/>
        </w:rPr>
      </w:pPr>
      <w:r>
        <w:rPr>
          <w:highlight w:val="yellow"/>
        </w:rPr>
        <w:t>Other notable information</w:t>
      </w:r>
    </w:p>
    <w:p w14:paraId="27C9BA76" w14:textId="62875068" w:rsidR="00F332F9" w:rsidRDefault="00630462" w:rsidP="009D000C">
      <w:pPr>
        <w:pStyle w:val="Heading1"/>
        <w:framePr w:w="0" w:hRule="auto" w:hSpace="0" w:wrap="auto" w:vAnchor="margin" w:hAnchor="text" w:xAlign="left" w:yAlign="inline"/>
        <w:spacing w:before="240" w:after="60" w:line="480" w:lineRule="auto"/>
        <w:jc w:val="both"/>
        <w:rPr>
          <w:rFonts w:cs="Arial"/>
          <w:bCs/>
          <w:kern w:val="32"/>
          <w:sz w:val="32"/>
          <w:szCs w:val="32"/>
        </w:rPr>
      </w:pPr>
      <w:r>
        <w:rPr>
          <w:rFonts w:cs="Arial"/>
          <w:bCs/>
          <w:kern w:val="32"/>
          <w:sz w:val="32"/>
          <w:szCs w:val="32"/>
        </w:rPr>
        <w:t>Opinion</w:t>
      </w:r>
    </w:p>
    <w:p w14:paraId="697BCFA0" w14:textId="1D50D4C0" w:rsidR="00D102B4" w:rsidRPr="00D102B4" w:rsidRDefault="00D102B4" w:rsidP="00F332F9">
      <w:pPr>
        <w:numPr>
          <w:ilvl w:val="0"/>
          <w:numId w:val="1"/>
        </w:numPr>
        <w:spacing w:before="120" w:after="120" w:line="480" w:lineRule="auto"/>
        <w:jc w:val="both"/>
        <w:rPr>
          <w:highlight w:val="yellow"/>
        </w:rPr>
      </w:pPr>
      <w:r w:rsidRPr="00D102B4">
        <w:rPr>
          <w:highlight w:val="yellow"/>
        </w:rPr>
        <w:t xml:space="preserve">Give your opinion </w:t>
      </w:r>
      <w:r w:rsidR="00682B67">
        <w:rPr>
          <w:highlight w:val="yellow"/>
        </w:rPr>
        <w:t>as has been requested</w:t>
      </w:r>
    </w:p>
    <w:p w14:paraId="232943AA" w14:textId="77777777" w:rsidR="00D102B4" w:rsidRPr="00F332F9" w:rsidRDefault="00D102B4" w:rsidP="00F332F9"/>
    <w:p w14:paraId="1983708B" w14:textId="77777777" w:rsidR="000749B5" w:rsidRPr="009F6F31" w:rsidRDefault="000749B5" w:rsidP="009D000C">
      <w:pPr>
        <w:pStyle w:val="Heading1"/>
        <w:framePr w:w="0" w:hRule="auto" w:hSpace="0" w:wrap="auto" w:vAnchor="margin" w:hAnchor="text" w:xAlign="left" w:yAlign="inline"/>
        <w:spacing w:before="240" w:after="60" w:line="480" w:lineRule="auto"/>
        <w:jc w:val="both"/>
      </w:pPr>
      <w:r>
        <w:rPr>
          <w:rFonts w:cs="Arial"/>
          <w:bCs/>
          <w:kern w:val="32"/>
          <w:sz w:val="32"/>
          <w:szCs w:val="32"/>
        </w:rPr>
        <w:t>Disclosure</w:t>
      </w:r>
    </w:p>
    <w:p w14:paraId="6281319A" w14:textId="77777777" w:rsidR="000749B5" w:rsidRDefault="000749B5" w:rsidP="00781851">
      <w:pPr>
        <w:numPr>
          <w:ilvl w:val="0"/>
          <w:numId w:val="1"/>
        </w:numPr>
        <w:spacing w:before="120" w:after="120" w:line="480" w:lineRule="auto"/>
        <w:jc w:val="both"/>
      </w:pPr>
      <w:r>
        <w:t>I confirm that I have complied with my duties to record, retain and reveal material in accordance with the Criminal Procedure and Investigations Act 1996, as amended</w:t>
      </w:r>
      <w:r w:rsidR="00F43262">
        <w:t>.</w:t>
      </w:r>
    </w:p>
    <w:p w14:paraId="16022BAD" w14:textId="05C3D696" w:rsidR="000749B5" w:rsidRDefault="000749B5" w:rsidP="00781851">
      <w:pPr>
        <w:numPr>
          <w:ilvl w:val="0"/>
          <w:numId w:val="1"/>
        </w:numPr>
        <w:spacing w:before="120" w:after="120" w:line="480" w:lineRule="auto"/>
        <w:jc w:val="both"/>
      </w:pPr>
      <w:r>
        <w:t>In the event my opinion changes on any material issue, I will inform the investigating officer as soon as reasonably practicable and give reasons.</w:t>
      </w:r>
    </w:p>
    <w:p w14:paraId="6C523A3A" w14:textId="77777777" w:rsidR="00C3249D" w:rsidRPr="009F6F31" w:rsidRDefault="00C3249D" w:rsidP="009D000C">
      <w:pPr>
        <w:pStyle w:val="Heading1"/>
        <w:framePr w:w="0" w:hRule="auto" w:hSpace="0" w:wrap="auto" w:vAnchor="margin" w:hAnchor="text" w:xAlign="left" w:yAlign="inline"/>
        <w:spacing w:before="240" w:after="60" w:line="480" w:lineRule="auto"/>
        <w:jc w:val="both"/>
      </w:pPr>
      <w:r>
        <w:rPr>
          <w:rFonts w:cs="Arial"/>
          <w:bCs/>
          <w:kern w:val="32"/>
          <w:sz w:val="32"/>
          <w:szCs w:val="32"/>
        </w:rPr>
        <w:t>Duty to the Court</w:t>
      </w:r>
    </w:p>
    <w:p w14:paraId="71AA4CF9" w14:textId="54764665" w:rsidR="00433AFF" w:rsidRDefault="00433AFF" w:rsidP="00781851">
      <w:pPr>
        <w:numPr>
          <w:ilvl w:val="0"/>
          <w:numId w:val="1"/>
        </w:numPr>
        <w:spacing w:before="120" w:after="120" w:line="480" w:lineRule="auto"/>
        <w:jc w:val="both"/>
      </w:pPr>
      <w:r w:rsidRPr="003B0D38">
        <w:t>I declare that I understand that my duty, including providing written reports and giving evidence, is to assist the court and that this duty overrides any obligation to the party who has engaged me. I can confirm that I believe that I have complied with my duty.</w:t>
      </w:r>
    </w:p>
    <w:p w14:paraId="6FF126AB" w14:textId="7ECB0DFB" w:rsidR="00197575" w:rsidRDefault="00433AFF" w:rsidP="00687D4D">
      <w:pPr>
        <w:numPr>
          <w:ilvl w:val="0"/>
          <w:numId w:val="1"/>
        </w:numPr>
        <w:spacing w:before="120" w:after="120" w:line="480" w:lineRule="auto"/>
        <w:jc w:val="both"/>
      </w:pPr>
      <w:r>
        <w:t>I confirm that, to the best of my knowledge and belief, I have acted in accordance with the Code of Conduct published by the Forensic Science Regulator (Issue 4) in all aspects that relate to my personal conduct.</w:t>
      </w:r>
      <w:r w:rsidR="00197575">
        <w:t xml:space="preserve"> </w:t>
      </w:r>
      <w:r w:rsidR="00197575" w:rsidRPr="00197575">
        <w:rPr>
          <w:highlight w:val="yellow"/>
        </w:rPr>
        <w:t>Type Yourname at the very end to simulate signing after the last word</w:t>
      </w:r>
    </w:p>
    <w:p w14:paraId="48DBBDCB" w14:textId="1160C913" w:rsidR="00197575" w:rsidRPr="003B0D38" w:rsidRDefault="00682B67" w:rsidP="00197575">
      <w:pPr>
        <w:spacing w:before="120" w:after="120" w:line="480" w:lineRule="auto"/>
        <w:jc w:val="both"/>
      </w:pPr>
      <w:r>
        <w:rPr>
          <w:noProof/>
          <w:lang w:val="en-US"/>
        </w:rPr>
        <w:lastRenderedPageBreak/>
        <mc:AlternateContent>
          <mc:Choice Requires="wps">
            <w:drawing>
              <wp:anchor distT="0" distB="0" distL="114300" distR="114300" simplePos="0" relativeHeight="251659264" behindDoc="0" locked="0" layoutInCell="1" allowOverlap="1" wp14:anchorId="5064509B" wp14:editId="52DF8064">
                <wp:simplePos x="0" y="0"/>
                <wp:positionH relativeFrom="margin">
                  <wp:posOffset>114300</wp:posOffset>
                </wp:positionH>
                <wp:positionV relativeFrom="paragraph">
                  <wp:posOffset>254000</wp:posOffset>
                </wp:positionV>
                <wp:extent cx="6132195" cy="486410"/>
                <wp:effectExtent l="0" t="0" r="20955" b="27940"/>
                <wp:wrapNone/>
                <wp:docPr id="11" name="Freeform: Shape 11"/>
                <wp:cNvGraphicFramePr/>
                <a:graphic xmlns:a="http://schemas.openxmlformats.org/drawingml/2006/main">
                  <a:graphicData uri="http://schemas.microsoft.com/office/word/2010/wordprocessingShape">
                    <wps:wsp>
                      <wps:cNvSpPr/>
                      <wps:spPr>
                        <a:xfrm>
                          <a:off x="0" y="0"/>
                          <a:ext cx="6132195" cy="486410"/>
                        </a:xfrm>
                        <a:custGeom>
                          <a:avLst/>
                          <a:gdLst>
                            <a:gd name="connsiteX0" fmla="*/ 0 w 5719520"/>
                            <a:gd name="connsiteY0" fmla="*/ 97384 h 2918775"/>
                            <a:gd name="connsiteX1" fmla="*/ 4876800 w 5719520"/>
                            <a:gd name="connsiteY1" fmla="*/ 78334 h 2918775"/>
                            <a:gd name="connsiteX2" fmla="*/ 161925 w 5719520"/>
                            <a:gd name="connsiteY2" fmla="*/ 954634 h 2918775"/>
                            <a:gd name="connsiteX3" fmla="*/ 4733925 w 5719520"/>
                            <a:gd name="connsiteY3" fmla="*/ 1173709 h 2918775"/>
                            <a:gd name="connsiteX4" fmla="*/ 19050 w 5719520"/>
                            <a:gd name="connsiteY4" fmla="*/ 2059534 h 2918775"/>
                            <a:gd name="connsiteX5" fmla="*/ 5048250 w 5719520"/>
                            <a:gd name="connsiteY5" fmla="*/ 2812009 h 2918775"/>
                            <a:gd name="connsiteX6" fmla="*/ 5657850 w 5719520"/>
                            <a:gd name="connsiteY6" fmla="*/ 2850109 h 2918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19520" h="2918775">
                              <a:moveTo>
                                <a:pt x="0" y="97384"/>
                              </a:moveTo>
                              <a:cubicBezTo>
                                <a:pt x="2424906" y="16421"/>
                                <a:pt x="4849813" y="-64541"/>
                                <a:pt x="4876800" y="78334"/>
                              </a:cubicBezTo>
                              <a:cubicBezTo>
                                <a:pt x="4903787" y="221209"/>
                                <a:pt x="185738" y="772072"/>
                                <a:pt x="161925" y="954634"/>
                              </a:cubicBezTo>
                              <a:cubicBezTo>
                                <a:pt x="138113" y="1137197"/>
                                <a:pt x="4757738" y="989559"/>
                                <a:pt x="4733925" y="1173709"/>
                              </a:cubicBezTo>
                              <a:cubicBezTo>
                                <a:pt x="4710113" y="1357859"/>
                                <a:pt x="-33337" y="1786484"/>
                                <a:pt x="19050" y="2059534"/>
                              </a:cubicBezTo>
                              <a:cubicBezTo>
                                <a:pt x="71437" y="2332584"/>
                                <a:pt x="4108450" y="2680247"/>
                                <a:pt x="5048250" y="2812009"/>
                              </a:cubicBezTo>
                              <a:cubicBezTo>
                                <a:pt x="5988050" y="2943771"/>
                                <a:pt x="5670550" y="2950121"/>
                                <a:pt x="5657850" y="2850109"/>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9A29" id="Freeform: Shape 11" o:spid="_x0000_s1026" style="position:absolute;margin-left:9pt;margin-top:20pt;width:482.85pt;height:3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19520,291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" path="m,97384c2424906,16421,4849813,-64541,4876800,78334,4903787,221209,185738,772072,161925,954634v-23812,182563,4595813,34925,4572000,219075c4710113,1357859,-33337,1786484,19050,2059534v52387,273050,4089400,620713,5029200,752475c5988050,2943771,5670550,2950121,5657850,2850109e" filled="f" strokecolor="black [3040]">
                <v:path arrowok="t" o:connecttype="custom" o:connectlocs="0,16229;5228671,13054;173608,159088;5075487,195597;20424,343219;5412492,468618;6066075,474967" o:connectangles="0,0,0,0,0,0,0"/>
                <w10:wrap anchorx="margin"/>
              </v:shape>
            </w:pict>
          </mc:Fallback>
        </mc:AlternateContent>
      </w:r>
      <w:r w:rsidR="00197575" w:rsidRPr="00197575">
        <w:rPr>
          <w:highlight w:val="yellow"/>
        </w:rPr>
        <w:t xml:space="preserve">a </w:t>
      </w:r>
      <w:r w:rsidR="007A26FC" w:rsidRPr="00197575">
        <w:rPr>
          <w:highlight w:val="yellow"/>
        </w:rPr>
        <w:t>sq</w:t>
      </w:r>
      <w:r w:rsidR="007A26FC">
        <w:rPr>
          <w:highlight w:val="yellow"/>
        </w:rPr>
        <w:t>u</w:t>
      </w:r>
      <w:r w:rsidR="007A26FC" w:rsidRPr="00197575">
        <w:rPr>
          <w:highlight w:val="yellow"/>
        </w:rPr>
        <w:t>iggly</w:t>
      </w:r>
      <w:r w:rsidR="00197575" w:rsidRPr="00197575">
        <w:rPr>
          <w:highlight w:val="yellow"/>
        </w:rPr>
        <w:t xml:space="preserve"> line </w:t>
      </w:r>
      <w:r>
        <w:rPr>
          <w:highlight w:val="yellow"/>
        </w:rPr>
        <w:t xml:space="preserve">to the end of the page </w:t>
      </w:r>
      <w:r w:rsidR="00197575" w:rsidRPr="00197575">
        <w:rPr>
          <w:highlight w:val="yellow"/>
        </w:rPr>
        <w:t>so no-one can add words to your statement</w:t>
      </w:r>
    </w:p>
    <w:sectPr w:rsidR="00197575" w:rsidRPr="003B0D38" w:rsidSect="00BC2F74">
      <w:headerReference w:type="default" r:id="rId10"/>
      <w:type w:val="continuous"/>
      <w:pgSz w:w="11907" w:h="16834" w:code="9"/>
      <w:pgMar w:top="310" w:right="1080" w:bottom="1584" w:left="1080" w:header="504" w:footer="1584" w:gutter="0"/>
      <w:pgBorders>
        <w:top w:val="single" w:sz="8" w:space="20" w:color="auto"/>
        <w:left w:val="single" w:sz="8" w:space="15" w:color="auto"/>
        <w:bottom w:val="single" w:sz="8" w:space="20" w:color="auto"/>
        <w:right w:val="single" w:sz="8" w:space="15"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D9F70" w14:textId="77777777" w:rsidR="00EA03AC" w:rsidRDefault="00EA03AC">
      <w:r>
        <w:separator/>
      </w:r>
    </w:p>
  </w:endnote>
  <w:endnote w:type="continuationSeparator" w:id="0">
    <w:p w14:paraId="05F6F8B1" w14:textId="77777777" w:rsidR="00EA03AC" w:rsidRDefault="00EA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1188"/>
      <w:gridCol w:w="3330"/>
      <w:gridCol w:w="2430"/>
      <w:gridCol w:w="2896"/>
    </w:tblGrid>
    <w:tr w:rsidR="0066000E" w14:paraId="473DC642" w14:textId="77777777">
      <w:tc>
        <w:tcPr>
          <w:tcW w:w="1188" w:type="dxa"/>
        </w:tcPr>
        <w:p w14:paraId="771254EC" w14:textId="44BA5E24" w:rsidR="0066000E" w:rsidRDefault="0066000E">
          <w:pPr>
            <w:pStyle w:val="Footer"/>
            <w:rPr>
              <w:sz w:val="20"/>
            </w:rPr>
          </w:pPr>
          <w:r>
            <w:rPr>
              <w:noProof/>
              <w:sz w:val="20"/>
              <w:lang w:val="en-US"/>
            </w:rPr>
            <mc:AlternateContent>
              <mc:Choice Requires="wps">
                <w:drawing>
                  <wp:anchor distT="0" distB="0" distL="114300" distR="114300" simplePos="0" relativeHeight="251656704" behindDoc="0" locked="0" layoutInCell="0" allowOverlap="1" wp14:anchorId="4D11FFE8" wp14:editId="53B33494">
                    <wp:simplePos x="0" y="0"/>
                    <wp:positionH relativeFrom="column">
                      <wp:posOffset>-182880</wp:posOffset>
                    </wp:positionH>
                    <wp:positionV relativeFrom="paragraph">
                      <wp:posOffset>384175</wp:posOffset>
                    </wp:positionV>
                    <wp:extent cx="640080" cy="182880"/>
                    <wp:effectExtent l="0" t="0" r="7620" b="762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698B7" w14:textId="77777777" w:rsidR="0066000E" w:rsidRPr="003F6E64" w:rsidRDefault="0066000E" w:rsidP="003F6E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1FFE8" id="_x0000_t202" coordsize="21600,21600" o:spt="202" path="m,l,21600r21600,l21600,xe">
                    <v:stroke joinstyle="miter"/>
                    <v:path gradientshapeok="t" o:connecttype="rect"/>
                  </v:shapetype>
                  <v:shape id="Text Box 14" o:spid="_x0000_s1028" type="#_x0000_t202" style="position:absolute;margin-left:-14.4pt;margin-top:30.25pt;width:50.4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" o:allowincell="f" stroked="f">
                    <v:textbox inset="0,0,0,0">
                      <w:txbxContent>
                        <w:p w14:paraId="7BA698B7" w14:textId="77777777" w:rsidR="0066000E" w:rsidRPr="003F6E64" w:rsidRDefault="0066000E" w:rsidP="003F6E64"/>
                      </w:txbxContent>
                    </v:textbox>
                  </v:shape>
                </w:pict>
              </mc:Fallback>
            </mc:AlternateContent>
          </w:r>
          <w:r>
            <w:rPr>
              <w:sz w:val="20"/>
            </w:rPr>
            <w:t>Signature:</w:t>
          </w:r>
        </w:p>
      </w:tc>
      <w:tc>
        <w:tcPr>
          <w:tcW w:w="3330" w:type="dxa"/>
          <w:tcBorders>
            <w:bottom w:val="dotted" w:sz="4" w:space="0" w:color="auto"/>
          </w:tcBorders>
        </w:tcPr>
        <w:p w14:paraId="1550DEA5" w14:textId="52F167D0" w:rsidR="0066000E" w:rsidRPr="00993179" w:rsidRDefault="006376E0">
          <w:pPr>
            <w:pStyle w:val="Footer"/>
            <w:rPr>
              <w:sz w:val="16"/>
              <w:szCs w:val="16"/>
            </w:rPr>
          </w:pPr>
          <w:r w:rsidRPr="006376E0">
            <w:rPr>
              <w:sz w:val="16"/>
              <w:szCs w:val="16"/>
              <w:highlight w:val="yellow"/>
            </w:rPr>
            <w:t>Type Yourname</w:t>
          </w:r>
        </w:p>
      </w:tc>
      <w:tc>
        <w:tcPr>
          <w:tcW w:w="2430" w:type="dxa"/>
        </w:tcPr>
        <w:p w14:paraId="5A7A0BA0" w14:textId="77777777" w:rsidR="0066000E" w:rsidRDefault="0066000E">
          <w:pPr>
            <w:pStyle w:val="Footer"/>
            <w:rPr>
              <w:sz w:val="20"/>
            </w:rPr>
          </w:pPr>
          <w:r>
            <w:rPr>
              <w:sz w:val="20"/>
            </w:rPr>
            <w:t>Signature witnessed by:</w:t>
          </w:r>
        </w:p>
      </w:tc>
      <w:tc>
        <w:tcPr>
          <w:tcW w:w="2896" w:type="dxa"/>
          <w:tcBorders>
            <w:bottom w:val="dotted" w:sz="4" w:space="0" w:color="auto"/>
          </w:tcBorders>
        </w:tcPr>
        <w:p w14:paraId="171CCEFF" w14:textId="22C74BC6" w:rsidR="0066000E" w:rsidRPr="00993179" w:rsidRDefault="00993179">
          <w:pPr>
            <w:pStyle w:val="Footer"/>
            <w:rPr>
              <w:b/>
              <w:bCs/>
              <w:sz w:val="12"/>
              <w:szCs w:val="12"/>
            </w:rPr>
          </w:pPr>
          <w:r w:rsidRPr="00993179">
            <w:rPr>
              <w:b/>
              <w:bCs/>
              <w:sz w:val="12"/>
              <w:szCs w:val="12"/>
            </w:rPr>
            <w:t xml:space="preserve">Not Required for </w:t>
          </w:r>
          <w:r>
            <w:rPr>
              <w:b/>
              <w:bCs/>
              <w:sz w:val="12"/>
              <w:szCs w:val="12"/>
            </w:rPr>
            <w:t>P</w:t>
          </w:r>
          <w:r w:rsidRPr="00993179">
            <w:rPr>
              <w:b/>
              <w:bCs/>
              <w:sz w:val="12"/>
              <w:szCs w:val="12"/>
            </w:rPr>
            <w:t xml:space="preserve">rofessional </w:t>
          </w:r>
          <w:r>
            <w:rPr>
              <w:b/>
              <w:bCs/>
              <w:sz w:val="12"/>
              <w:szCs w:val="12"/>
            </w:rPr>
            <w:t>W</w:t>
          </w:r>
          <w:r w:rsidRPr="00993179">
            <w:rPr>
              <w:b/>
              <w:bCs/>
              <w:sz w:val="12"/>
              <w:szCs w:val="12"/>
            </w:rPr>
            <w:t>itnesses</w:t>
          </w:r>
        </w:p>
      </w:tc>
    </w:tr>
  </w:tbl>
  <w:p w14:paraId="27EB9F9B" w14:textId="598F8183" w:rsidR="0066000E" w:rsidRDefault="00E80F1A">
    <w:pPr>
      <w:pStyle w:val="Footer"/>
      <w:rPr>
        <w:sz w:val="16"/>
      </w:rPr>
    </w:pPr>
    <w:r w:rsidRPr="00E80F1A">
      <w:rPr>
        <w:noProof/>
        <w:sz w:val="20"/>
        <w:lang w:val="en-US"/>
      </w:rPr>
      <mc:AlternateContent>
        <mc:Choice Requires="wps">
          <w:drawing>
            <wp:anchor distT="45720" distB="45720" distL="114300" distR="114300" simplePos="0" relativeHeight="251668992" behindDoc="0" locked="0" layoutInCell="1" allowOverlap="1" wp14:anchorId="3D570A34" wp14:editId="4C986123">
              <wp:simplePos x="0" y="0"/>
              <wp:positionH relativeFrom="column">
                <wp:posOffset>5067300</wp:posOffset>
              </wp:positionH>
              <wp:positionV relativeFrom="paragraph">
                <wp:posOffset>510540</wp:posOffset>
              </wp:positionV>
              <wp:extent cx="168148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342900"/>
                      </a:xfrm>
                      <a:prstGeom prst="rect">
                        <a:avLst/>
                      </a:prstGeom>
                      <a:solidFill>
                        <a:srgbClr val="FFFFFF"/>
                      </a:solidFill>
                      <a:ln w="9525">
                        <a:noFill/>
                        <a:miter lim="800000"/>
                        <a:headEnd/>
                        <a:tailEnd/>
                      </a:ln>
                    </wps:spPr>
                    <wps:txbx>
                      <w:txbxContent>
                        <w:p w14:paraId="1B770D16" w14:textId="4355429A" w:rsidR="00E80F1A" w:rsidRPr="00E80F1A" w:rsidRDefault="00953087" w:rsidP="00E80F1A">
                          <w:pPr>
                            <w:jc w:val="center"/>
                            <w:rPr>
                              <w:color w:val="A6A6A6" w:themeColor="background1" w:themeShade="A6"/>
                            </w:rPr>
                          </w:pPr>
                          <w:r>
                            <w:rPr>
                              <w:color w:val="A6A6A6" w:themeColor="background1" w:themeShade="A6"/>
                            </w:rPr>
                            <w:t>CW/</w:t>
                          </w:r>
                          <w:r w:rsidR="009A19A1">
                            <w:rPr>
                              <w:color w:val="A6A6A6" w:themeColor="background1" w:themeShade="A6"/>
                            </w:rPr>
                            <w:t>Blue</w:t>
                          </w:r>
                          <w:r>
                            <w:rPr>
                              <w:color w:val="A6A6A6" w:themeColor="background1" w:themeShade="A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70A34" id="Text Box 2" o:spid="_x0000_s1029" type="#_x0000_t202" style="position:absolute;margin-left:399pt;margin-top:40.2pt;width:132.4pt;height:27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" stroked="f">
              <v:textbox>
                <w:txbxContent>
                  <w:p w14:paraId="1B770D16" w14:textId="4355429A" w:rsidR="00E80F1A" w:rsidRPr="00E80F1A" w:rsidRDefault="00953087" w:rsidP="00E80F1A">
                    <w:pPr>
                      <w:jc w:val="center"/>
                      <w:rPr>
                        <w:color w:val="A6A6A6" w:themeColor="background1" w:themeShade="A6"/>
                      </w:rPr>
                    </w:pPr>
                    <w:r>
                      <w:rPr>
                        <w:color w:val="A6A6A6" w:themeColor="background1" w:themeShade="A6"/>
                      </w:rPr>
                      <w:t>CW/</w:t>
                    </w:r>
                    <w:r w:rsidR="009A19A1">
                      <w:rPr>
                        <w:color w:val="A6A6A6" w:themeColor="background1" w:themeShade="A6"/>
                      </w:rPr>
                      <w:t>Blue</w:t>
                    </w:r>
                    <w:r>
                      <w:rPr>
                        <w:color w:val="A6A6A6" w:themeColor="background1" w:themeShade="A6"/>
                      </w:rPr>
                      <w:t>/3</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0FC63" w14:textId="77777777" w:rsidR="00EA03AC" w:rsidRDefault="00EA03AC">
      <w:r>
        <w:separator/>
      </w:r>
    </w:p>
  </w:footnote>
  <w:footnote w:type="continuationSeparator" w:id="0">
    <w:p w14:paraId="2FF2171F" w14:textId="77777777" w:rsidR="00EA03AC" w:rsidRDefault="00EA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BE069" w14:textId="77777777" w:rsidR="0066000E" w:rsidRDefault="0066000E">
    <w:pPr>
      <w:pStyle w:val="Header"/>
    </w:pPr>
    <w:r>
      <w:rPr>
        <w:noProof/>
        <w:sz w:val="16"/>
        <w:lang w:val="en-US"/>
      </w:rPr>
      <mc:AlternateContent>
        <mc:Choice Requires="wps">
          <w:drawing>
            <wp:anchor distT="0" distB="0" distL="114300" distR="114300" simplePos="0" relativeHeight="251659776" behindDoc="0" locked="0" layoutInCell="1" allowOverlap="1" wp14:anchorId="04641C2A" wp14:editId="0F993BF8">
              <wp:simplePos x="0" y="0"/>
              <wp:positionH relativeFrom="page">
                <wp:posOffset>1828800</wp:posOffset>
              </wp:positionH>
              <wp:positionV relativeFrom="page">
                <wp:posOffset>10058400</wp:posOffset>
              </wp:positionV>
              <wp:extent cx="3904615" cy="320040"/>
              <wp:effectExtent l="0" t="0" r="19685" b="2286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320040"/>
                      </a:xfrm>
                      <a:prstGeom prst="rect">
                        <a:avLst/>
                      </a:prstGeom>
                      <a:solidFill>
                        <a:srgbClr val="000000"/>
                      </a:solidFill>
                      <a:ln w="9525">
                        <a:solidFill>
                          <a:srgbClr val="000000"/>
                        </a:solidFill>
                        <a:miter lim="800000"/>
                        <a:headEnd/>
                        <a:tailEnd/>
                      </a:ln>
                    </wps:spPr>
                    <wps:txbx>
                      <w:txbxContent>
                        <w:p w14:paraId="5FA6FF45" w14:textId="77777777" w:rsidR="0066000E" w:rsidRDefault="0066000E">
                          <w:pPr>
                            <w:jc w:val="center"/>
                            <w:rPr>
                              <w:b/>
                              <w:color w:val="FFFFFF"/>
                              <w:sz w:val="26"/>
                            </w:rPr>
                          </w:pPr>
                          <w:r>
                            <w:rPr>
                              <w:b/>
                              <w:color w:val="FFFFFF"/>
                              <w:sz w:val="26"/>
                            </w:rPr>
                            <w:t>RESTRICTED  (when complete)</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41C2A" id="_x0000_t202" coordsize="21600,21600" o:spt="202" path="m,l,21600r21600,l21600,xe">
              <v:stroke joinstyle="miter"/>
              <v:path gradientshapeok="t" o:connecttype="rect"/>
            </v:shapetype>
            <v:shape id="Text Box 15" o:spid="_x0000_s1026" type="#_x0000_t202" style="position:absolute;margin-left:2in;margin-top:11in;width:307.45pt;height:25.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" fillcolor="black">
              <v:textbox inset=",7.2pt">
                <w:txbxContent>
                  <w:p w14:paraId="5FA6FF45" w14:textId="77777777" w:rsidR="0066000E" w:rsidRDefault="0066000E">
                    <w:pPr>
                      <w:jc w:val="center"/>
                      <w:rPr>
                        <w:b/>
                        <w:color w:val="FFFFFF"/>
                        <w:sz w:val="26"/>
                      </w:rPr>
                    </w:pPr>
                    <w:r>
                      <w:rPr>
                        <w:b/>
                        <w:color w:val="FFFFFF"/>
                        <w:sz w:val="26"/>
                      </w:rPr>
                      <w:t>RESTRICTED  (when complete)</w:t>
                    </w:r>
                  </w:p>
                </w:txbxContent>
              </v:textbox>
              <w10:wrap anchorx="page" anchory="page"/>
            </v:shape>
          </w:pict>
        </mc:Fallback>
      </mc:AlternateContent>
    </w:r>
    <w:r>
      <w:rPr>
        <w:noProof/>
        <w:lang w:val="en-US"/>
      </w:rPr>
      <mc:AlternateContent>
        <mc:Choice Requires="wps">
          <w:drawing>
            <wp:anchor distT="0" distB="0" distL="114300" distR="114300" simplePos="0" relativeHeight="251655680" behindDoc="0" locked="0" layoutInCell="0" allowOverlap="1" wp14:anchorId="049E623A" wp14:editId="4B2B0956">
              <wp:simplePos x="0" y="0"/>
              <wp:positionH relativeFrom="page">
                <wp:posOffset>1828800</wp:posOffset>
              </wp:positionH>
              <wp:positionV relativeFrom="page">
                <wp:posOffset>274320</wp:posOffset>
              </wp:positionV>
              <wp:extent cx="3904615" cy="320040"/>
              <wp:effectExtent l="0" t="0" r="19685" b="2286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320040"/>
                      </a:xfrm>
                      <a:prstGeom prst="rect">
                        <a:avLst/>
                      </a:prstGeom>
                      <a:solidFill>
                        <a:srgbClr val="000000"/>
                      </a:solidFill>
                      <a:ln w="9525">
                        <a:solidFill>
                          <a:srgbClr val="000000"/>
                        </a:solidFill>
                        <a:miter lim="800000"/>
                        <a:headEnd/>
                        <a:tailEnd/>
                      </a:ln>
                    </wps:spPr>
                    <wps:txbx>
                      <w:txbxContent>
                        <w:p w14:paraId="0C4D983A" w14:textId="77777777" w:rsidR="0066000E" w:rsidRDefault="0066000E">
                          <w:pPr>
                            <w:jc w:val="center"/>
                            <w:rPr>
                              <w:b/>
                              <w:color w:val="FFFFFF"/>
                              <w:sz w:val="26"/>
                            </w:rPr>
                          </w:pPr>
                          <w:r>
                            <w:rPr>
                              <w:b/>
                              <w:color w:val="FFFFFF"/>
                              <w:sz w:val="26"/>
                            </w:rPr>
                            <w:t>RESTRICTED  (when complete)</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E623A" id="Text Box 10" o:spid="_x0000_s1027" type="#_x0000_t202" style="position:absolute;margin-left:2in;margin-top:21.6pt;width:307.45pt;height:25.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" o:allowincell="f" fillcolor="black">
              <v:textbox inset=",7.2pt">
                <w:txbxContent>
                  <w:p w14:paraId="0C4D983A" w14:textId="77777777" w:rsidR="0066000E" w:rsidRDefault="0066000E">
                    <w:pPr>
                      <w:jc w:val="center"/>
                      <w:rPr>
                        <w:b/>
                        <w:color w:val="FFFFFF"/>
                        <w:sz w:val="26"/>
                      </w:rPr>
                    </w:pPr>
                    <w:r>
                      <w:rPr>
                        <w:b/>
                        <w:color w:val="FFFFFF"/>
                        <w:sz w:val="26"/>
                      </w:rPr>
                      <w:t>RESTRICTED  (when complete)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154CB" w14:textId="56C4C3AA" w:rsidR="0066000E" w:rsidRDefault="0066000E">
    <w:pPr>
      <w:pStyle w:val="Header"/>
      <w:ind w:right="-720"/>
      <w:jc w:val="right"/>
      <w:rPr>
        <w:b/>
        <w:sz w:val="20"/>
      </w:rPr>
    </w:pPr>
    <w:r>
      <w:rPr>
        <w:noProof/>
        <w:sz w:val="20"/>
        <w:lang w:val="en-US"/>
      </w:rPr>
      <mc:AlternateContent>
        <mc:Choice Requires="wps">
          <w:drawing>
            <wp:anchor distT="0" distB="0" distL="114300" distR="114300" simplePos="0" relativeHeight="251703808" behindDoc="0" locked="0" layoutInCell="0" allowOverlap="1" wp14:anchorId="4FC60F24" wp14:editId="7C3FBA28">
              <wp:simplePos x="0" y="0"/>
              <wp:positionH relativeFrom="page">
                <wp:posOffset>1981200</wp:posOffset>
              </wp:positionH>
              <wp:positionV relativeFrom="page">
                <wp:posOffset>426720</wp:posOffset>
              </wp:positionV>
              <wp:extent cx="3904615" cy="320040"/>
              <wp:effectExtent l="0" t="0" r="19685" b="2286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320040"/>
                      </a:xfrm>
                      <a:prstGeom prst="rect">
                        <a:avLst/>
                      </a:prstGeom>
                      <a:solidFill>
                        <a:srgbClr val="000000"/>
                      </a:solidFill>
                      <a:ln w="9525">
                        <a:solidFill>
                          <a:srgbClr val="000000"/>
                        </a:solidFill>
                        <a:miter lim="800000"/>
                        <a:headEnd/>
                        <a:tailEnd/>
                      </a:ln>
                    </wps:spPr>
                    <wps:txbx>
                      <w:txbxContent>
                        <w:p w14:paraId="40C767A4" w14:textId="77777777" w:rsidR="0066000E" w:rsidRDefault="0066000E" w:rsidP="002506D1">
                          <w:pPr>
                            <w:jc w:val="center"/>
                            <w:rPr>
                              <w:b/>
                              <w:color w:val="FFFFFF"/>
                              <w:sz w:val="26"/>
                            </w:rPr>
                          </w:pPr>
                          <w:r>
                            <w:rPr>
                              <w:b/>
                              <w:color w:val="FFFFFF"/>
                              <w:sz w:val="26"/>
                            </w:rPr>
                            <w:t>RESTRICTED  (when complete)</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0F24" id="_x0000_t202" coordsize="21600,21600" o:spt="202" path="m,l,21600r21600,l21600,xe">
              <v:stroke joinstyle="miter"/>
              <v:path gradientshapeok="t" o:connecttype="rect"/>
            </v:shapetype>
            <v:shape id="Text Box 20" o:spid="_x0000_s1030" type="#_x0000_t202" style="position:absolute;left:0;text-align:left;margin-left:156pt;margin-top:33.6pt;width:307.45pt;height:25.2pt;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" o:allowincell="f" fillcolor="black">
              <v:textbox inset=",7.2pt">
                <w:txbxContent>
                  <w:p w14:paraId="40C767A4" w14:textId="77777777" w:rsidR="0066000E" w:rsidRDefault="0066000E" w:rsidP="002506D1">
                    <w:pPr>
                      <w:jc w:val="center"/>
                      <w:rPr>
                        <w:b/>
                        <w:color w:val="FFFFFF"/>
                        <w:sz w:val="26"/>
                      </w:rPr>
                    </w:pPr>
                    <w:r>
                      <w:rPr>
                        <w:b/>
                        <w:color w:val="FFFFFF"/>
                        <w:sz w:val="26"/>
                      </w:rPr>
                      <w:t>RESTRICTED  (when complete)</w:t>
                    </w:r>
                  </w:p>
                </w:txbxContent>
              </v:textbox>
              <w10:wrap anchorx="page" anchory="page"/>
            </v:shape>
          </w:pict>
        </mc:Fallback>
      </mc:AlternateContent>
    </w:r>
    <w:r>
      <w:rPr>
        <w:noProof/>
        <w:sz w:val="20"/>
        <w:lang w:val="en-US"/>
      </w:rPr>
      <mc:AlternateContent>
        <mc:Choice Requires="wps">
          <w:drawing>
            <wp:anchor distT="0" distB="0" distL="114300" distR="114300" simplePos="0" relativeHeight="251672064" behindDoc="0" locked="0" layoutInCell="1" allowOverlap="1" wp14:anchorId="33D587D1" wp14:editId="21C83D5C">
              <wp:simplePos x="0" y="0"/>
              <wp:positionH relativeFrom="page">
                <wp:posOffset>1828800</wp:posOffset>
              </wp:positionH>
              <wp:positionV relativeFrom="page">
                <wp:posOffset>10058400</wp:posOffset>
              </wp:positionV>
              <wp:extent cx="3904615" cy="320040"/>
              <wp:effectExtent l="0" t="0" r="19685" b="2286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320040"/>
                      </a:xfrm>
                      <a:prstGeom prst="rect">
                        <a:avLst/>
                      </a:prstGeom>
                      <a:solidFill>
                        <a:srgbClr val="000000"/>
                      </a:solidFill>
                      <a:ln w="9525">
                        <a:solidFill>
                          <a:srgbClr val="000000"/>
                        </a:solidFill>
                        <a:miter lim="800000"/>
                        <a:headEnd/>
                        <a:tailEnd/>
                      </a:ln>
                    </wps:spPr>
                    <wps:txbx>
                      <w:txbxContent>
                        <w:p w14:paraId="70030F1F" w14:textId="77777777" w:rsidR="0066000E" w:rsidRDefault="0066000E">
                          <w:pPr>
                            <w:jc w:val="center"/>
                            <w:rPr>
                              <w:b/>
                              <w:color w:val="FFFFFF"/>
                              <w:sz w:val="26"/>
                            </w:rPr>
                          </w:pPr>
                          <w:r>
                            <w:rPr>
                              <w:b/>
                              <w:color w:val="FFFFFF"/>
                              <w:sz w:val="26"/>
                            </w:rPr>
                            <w:t>RESTRICTED  (when complete)</w:t>
                          </w: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587D1" id="Text Box 16" o:spid="_x0000_s1031" type="#_x0000_t202" style="position:absolute;left:0;text-align:left;margin-left:2in;margin-top:11in;width:307.45pt;height:25.2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" fillcolor="black">
              <v:textbox inset=",7.2pt">
                <w:txbxContent>
                  <w:p w14:paraId="70030F1F" w14:textId="77777777" w:rsidR="0066000E" w:rsidRDefault="0066000E">
                    <w:pPr>
                      <w:jc w:val="center"/>
                      <w:rPr>
                        <w:b/>
                        <w:color w:val="FFFFFF"/>
                        <w:sz w:val="26"/>
                      </w:rPr>
                    </w:pPr>
                    <w:r>
                      <w:rPr>
                        <w:b/>
                        <w:color w:val="FFFFFF"/>
                        <w:sz w:val="26"/>
                      </w:rPr>
                      <w:t>RESTRICTED  (when complete)</w:t>
                    </w:r>
                  </w:p>
                </w:txbxContent>
              </v:textbox>
              <w10:wrap anchorx="page" anchory="page"/>
            </v:shape>
          </w:pict>
        </mc:Fallback>
      </mc:AlternateContent>
    </w:r>
    <w:r>
      <w:rPr>
        <w:b/>
        <w:smallCaps/>
        <w:sz w:val="20"/>
      </w:rPr>
      <w:t>MG</w:t>
    </w:r>
    <w:r>
      <w:rPr>
        <w:b/>
        <w:sz w:val="20"/>
      </w:rPr>
      <w:t xml:space="preserve"> 11 (CONT)</w:t>
    </w:r>
  </w:p>
  <w:p w14:paraId="0BAECDA2" w14:textId="77777777" w:rsidR="0066000E" w:rsidRDefault="0066000E">
    <w:pPr>
      <w:pStyle w:val="Header"/>
      <w:ind w:right="360"/>
    </w:pPr>
  </w:p>
  <w:p w14:paraId="4C138A2E" w14:textId="636CEF67" w:rsidR="0066000E" w:rsidRDefault="0066000E" w:rsidP="00776948">
    <w:pPr>
      <w:pStyle w:val="Header"/>
      <w:framePr w:w="2231" w:h="292" w:hRule="exact" w:wrap="around" w:vAnchor="text" w:hAnchor="page" w:x="9414" w:y="103"/>
    </w:pPr>
    <w:r>
      <w:rPr>
        <w:rStyle w:val="PageNumber"/>
      </w:rPr>
      <w:t>Page No</w:t>
    </w:r>
    <w:r>
      <w:rPr>
        <w:rStyle w:val="PageNumber"/>
        <w:u w:val="dotted"/>
      </w:rPr>
      <w:t xml:space="preserve">.  </w:t>
    </w:r>
    <w:r w:rsidRPr="004922D2">
      <w:rPr>
        <w:rStyle w:val="PageNumber"/>
        <w:highlight w:val="yellow"/>
        <w:u w:val="dotted"/>
      </w:rPr>
      <w:fldChar w:fldCharType="begin"/>
    </w:r>
    <w:r w:rsidRPr="004922D2">
      <w:rPr>
        <w:rStyle w:val="PageNumber"/>
        <w:highlight w:val="yellow"/>
        <w:u w:val="dotted"/>
      </w:rPr>
      <w:instrText xml:space="preserve">PAGE  </w:instrText>
    </w:r>
    <w:r w:rsidRPr="004922D2">
      <w:rPr>
        <w:rStyle w:val="PageNumber"/>
        <w:highlight w:val="yellow"/>
        <w:u w:val="dotted"/>
      </w:rPr>
      <w:fldChar w:fldCharType="separate"/>
    </w:r>
    <w:r w:rsidR="00BB1D8A">
      <w:rPr>
        <w:rStyle w:val="PageNumber"/>
        <w:noProof/>
        <w:highlight w:val="yellow"/>
        <w:u w:val="dotted"/>
      </w:rPr>
      <w:t>5</w:t>
    </w:r>
    <w:r w:rsidRPr="004922D2">
      <w:rPr>
        <w:rStyle w:val="PageNumber"/>
        <w:highlight w:val="yellow"/>
        <w:u w:val="dotted"/>
      </w:rPr>
      <w:fldChar w:fldCharType="end"/>
    </w:r>
    <w:r w:rsidRPr="004922D2">
      <w:rPr>
        <w:rStyle w:val="PageNumber"/>
        <w:highlight w:val="yellow"/>
      </w:rPr>
      <w:t>of</w:t>
    </w:r>
    <w:r w:rsidRPr="004922D2">
      <w:rPr>
        <w:rStyle w:val="PageNumber"/>
        <w:highlight w:val="yellow"/>
        <w:u w:val="dotted"/>
      </w:rPr>
      <w:fldChar w:fldCharType="begin"/>
    </w:r>
    <w:r w:rsidRPr="004922D2">
      <w:rPr>
        <w:rStyle w:val="PageNumber"/>
        <w:highlight w:val="yellow"/>
        <w:u w:val="dotted"/>
      </w:rPr>
      <w:instrText xml:space="preserve"> NUMPAGES </w:instrText>
    </w:r>
    <w:r w:rsidRPr="004922D2">
      <w:rPr>
        <w:rStyle w:val="PageNumber"/>
        <w:highlight w:val="yellow"/>
        <w:u w:val="dotted"/>
      </w:rPr>
      <w:fldChar w:fldCharType="separate"/>
    </w:r>
    <w:r w:rsidR="00BB1D8A">
      <w:rPr>
        <w:rStyle w:val="PageNumber"/>
        <w:noProof/>
        <w:highlight w:val="yellow"/>
        <w:u w:val="dotted"/>
      </w:rPr>
      <w:t>5</w:t>
    </w:r>
    <w:r w:rsidRPr="004922D2">
      <w:rPr>
        <w:rStyle w:val="PageNumber"/>
        <w:highlight w:val="yellow"/>
        <w:u w:val="dotted"/>
      </w:rPr>
      <w:fldChar w:fldCharType="end"/>
    </w:r>
    <w:r>
      <w:rPr>
        <w:rStyle w:val="PageNumber"/>
        <w:u w:val="dotted"/>
      </w:rPr>
      <w:t>  </w:t>
    </w:r>
  </w:p>
  <w:p w14:paraId="24A8E7BF" w14:textId="77777777" w:rsidR="0066000E" w:rsidRDefault="0066000E">
    <w:pPr>
      <w:pStyle w:val="Header"/>
      <w:ind w:right="360"/>
    </w:pPr>
  </w:p>
  <w:p w14:paraId="7ECF467A" w14:textId="77777777" w:rsidR="0066000E" w:rsidRDefault="0066000E">
    <w:pPr>
      <w:pStyle w:val="Header"/>
      <w:ind w:left="-288" w:right="360"/>
      <w:rPr>
        <w:b/>
      </w:rPr>
    </w:pPr>
  </w:p>
  <w:p w14:paraId="70CFAA15" w14:textId="588069BD" w:rsidR="0066000E" w:rsidRDefault="0066000E">
    <w:pPr>
      <w:pStyle w:val="Header"/>
      <w:ind w:left="-288" w:right="360"/>
      <w:rPr>
        <w:b/>
      </w:rPr>
    </w:pPr>
    <w:r>
      <w:rPr>
        <w:b/>
        <w:noProof/>
        <w:lang w:val="en-US"/>
      </w:rPr>
      <mc:AlternateContent>
        <mc:Choice Requires="wps">
          <w:drawing>
            <wp:anchor distT="4294967295" distB="4294967295" distL="114300" distR="114300" simplePos="0" relativeHeight="251640320" behindDoc="0" locked="0" layoutInCell="0" allowOverlap="1" wp14:anchorId="19E6C37F" wp14:editId="44E6A725">
              <wp:simplePos x="0" y="0"/>
              <wp:positionH relativeFrom="page">
                <wp:posOffset>2468880</wp:posOffset>
              </wp:positionH>
              <wp:positionV relativeFrom="paragraph">
                <wp:posOffset>149859</wp:posOffset>
              </wp:positionV>
              <wp:extent cx="4569460" cy="0"/>
              <wp:effectExtent l="0" t="0" r="25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9460" cy="0"/>
                      </a:xfrm>
                      <a:prstGeom prst="line">
                        <a:avLst/>
                      </a:prstGeom>
                      <a:noFill/>
                      <a:ln w="635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02E5" id="Line 1"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4.4pt,11.8pt" to="554.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" o:allowincell="f" strokeweight=".5pt">
              <v:stroke dashstyle="1 1" startarrowwidth="narrow" startarrowlength="short" endarrowwidth="narrow" endarrowlength="short"/>
              <w10:wrap anchorx="page"/>
            </v:line>
          </w:pict>
        </mc:Fallback>
      </mc:AlternateContent>
    </w:r>
    <w:r>
      <w:rPr>
        <w:b/>
      </w:rPr>
      <w:t xml:space="preserve">Continuation of Statement of  </w:t>
    </w:r>
    <w:r w:rsidR="004922D2" w:rsidRPr="004922D2">
      <w:rPr>
        <w:b/>
        <w:highlight w:val="yellow"/>
      </w:rPr>
      <w:t>Firstname SURNAME</w:t>
    </w:r>
  </w:p>
  <w:p w14:paraId="69BCD9E4" w14:textId="77777777" w:rsidR="0066000E" w:rsidRDefault="0066000E"/>
  <w:p w14:paraId="0D00002F" w14:textId="77777777" w:rsidR="0066000E" w:rsidRDefault="0066000E" w:rsidP="00BC2F7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942"/>
    <w:multiLevelType w:val="hybridMultilevel"/>
    <w:tmpl w:val="353EE644"/>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C054A3"/>
    <w:multiLevelType w:val="hybridMultilevel"/>
    <w:tmpl w:val="7B828BB0"/>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E2422"/>
    <w:multiLevelType w:val="hybridMultilevel"/>
    <w:tmpl w:val="FC2CE80A"/>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44DF5"/>
    <w:multiLevelType w:val="hybridMultilevel"/>
    <w:tmpl w:val="670A6E6C"/>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87A7D"/>
    <w:multiLevelType w:val="hybridMultilevel"/>
    <w:tmpl w:val="9BD24A48"/>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919A5"/>
    <w:multiLevelType w:val="hybridMultilevel"/>
    <w:tmpl w:val="1DFE19F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AB7510"/>
    <w:multiLevelType w:val="hybridMultilevel"/>
    <w:tmpl w:val="91DAD4D6"/>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60993"/>
    <w:multiLevelType w:val="hybridMultilevel"/>
    <w:tmpl w:val="FC2CE80A"/>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422AD6"/>
    <w:multiLevelType w:val="hybridMultilevel"/>
    <w:tmpl w:val="FE548C92"/>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A9261E"/>
    <w:multiLevelType w:val="hybridMultilevel"/>
    <w:tmpl w:val="A0E2A3B2"/>
    <w:lvl w:ilvl="0" w:tplc="9CAC005C">
      <w:start w:val="1"/>
      <w:numFmt w:val="decimal"/>
      <w:lvlText w:val="%1."/>
      <w:lvlJc w:val="left"/>
      <w:pPr>
        <w:ind w:left="360" w:hanging="360"/>
      </w:pPr>
      <w:rPr>
        <w:color w:val="auto"/>
      </w:rPr>
    </w:lvl>
    <w:lvl w:ilvl="1" w:tplc="08090015">
      <w:start w:val="1"/>
      <w:numFmt w:val="upp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3BC130F"/>
    <w:multiLevelType w:val="hybridMultilevel"/>
    <w:tmpl w:val="CCDCAEFA"/>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96C10"/>
    <w:multiLevelType w:val="hybridMultilevel"/>
    <w:tmpl w:val="8DE4E7D8"/>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057BC9"/>
    <w:multiLevelType w:val="hybridMultilevel"/>
    <w:tmpl w:val="FC2CE80A"/>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0A3FD1"/>
    <w:multiLevelType w:val="hybridMultilevel"/>
    <w:tmpl w:val="717AD1FE"/>
    <w:lvl w:ilvl="0" w:tplc="9CAC005C">
      <w:start w:val="1"/>
      <w:numFmt w:val="decimal"/>
      <w:lvlText w:val="%1."/>
      <w:lvlJc w:val="left"/>
      <w:pPr>
        <w:ind w:left="720" w:hanging="360"/>
      </w:pPr>
      <w:rPr>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5854BD"/>
    <w:multiLevelType w:val="hybridMultilevel"/>
    <w:tmpl w:val="5A5AA0C4"/>
    <w:lvl w:ilvl="0" w:tplc="9CAC005C">
      <w:start w:val="1"/>
      <w:numFmt w:val="decimal"/>
      <w:lvlText w:val="%1."/>
      <w:lvlJc w:val="left"/>
      <w:pPr>
        <w:ind w:left="360" w:hanging="360"/>
      </w:pPr>
      <w:rPr>
        <w:color w:val="auto"/>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5"/>
  </w:num>
  <w:num w:numId="3">
    <w:abstractNumId w:val="8"/>
  </w:num>
  <w:num w:numId="4">
    <w:abstractNumId w:val="2"/>
  </w:num>
  <w:num w:numId="5">
    <w:abstractNumId w:val="7"/>
  </w:num>
  <w:num w:numId="6">
    <w:abstractNumId w:val="12"/>
  </w:num>
  <w:num w:numId="7">
    <w:abstractNumId w:val="10"/>
  </w:num>
  <w:num w:numId="8">
    <w:abstractNumId w:val="4"/>
  </w:num>
  <w:num w:numId="9">
    <w:abstractNumId w:val="0"/>
  </w:num>
  <w:num w:numId="10">
    <w:abstractNumId w:val="11"/>
  </w:num>
  <w:num w:numId="11">
    <w:abstractNumId w:val="13"/>
  </w:num>
  <w:num w:numId="12">
    <w:abstractNumId w:val="3"/>
  </w:num>
  <w:num w:numId="13">
    <w:abstractNumId w:val="6"/>
  </w:num>
  <w:num w:numId="14">
    <w:abstractNumId w:val="1"/>
  </w:num>
  <w:num w:numId="1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0C"/>
    <w:rsid w:val="0000715A"/>
    <w:rsid w:val="00007B68"/>
    <w:rsid w:val="0001426F"/>
    <w:rsid w:val="00020E88"/>
    <w:rsid w:val="0002525B"/>
    <w:rsid w:val="0003050F"/>
    <w:rsid w:val="00034AF0"/>
    <w:rsid w:val="00042C94"/>
    <w:rsid w:val="00051530"/>
    <w:rsid w:val="000541BB"/>
    <w:rsid w:val="00060016"/>
    <w:rsid w:val="00061655"/>
    <w:rsid w:val="000717FD"/>
    <w:rsid w:val="000734A9"/>
    <w:rsid w:val="000749B5"/>
    <w:rsid w:val="00084175"/>
    <w:rsid w:val="00091FB6"/>
    <w:rsid w:val="00093A34"/>
    <w:rsid w:val="000A5D33"/>
    <w:rsid w:val="000B72FF"/>
    <w:rsid w:val="000C576B"/>
    <w:rsid w:val="000D1141"/>
    <w:rsid w:val="000E17FC"/>
    <w:rsid w:val="000E543A"/>
    <w:rsid w:val="000E5B0C"/>
    <w:rsid w:val="000F232F"/>
    <w:rsid w:val="000F340C"/>
    <w:rsid w:val="000F39CC"/>
    <w:rsid w:val="00102950"/>
    <w:rsid w:val="0010301B"/>
    <w:rsid w:val="00103120"/>
    <w:rsid w:val="001056D0"/>
    <w:rsid w:val="0010643B"/>
    <w:rsid w:val="00111BAB"/>
    <w:rsid w:val="00121486"/>
    <w:rsid w:val="00127FA9"/>
    <w:rsid w:val="00130DFB"/>
    <w:rsid w:val="00133CB0"/>
    <w:rsid w:val="001343BE"/>
    <w:rsid w:val="00136E2F"/>
    <w:rsid w:val="00137B96"/>
    <w:rsid w:val="00145AFF"/>
    <w:rsid w:val="00150F59"/>
    <w:rsid w:val="001540D5"/>
    <w:rsid w:val="001558B2"/>
    <w:rsid w:val="001636C3"/>
    <w:rsid w:val="001805CA"/>
    <w:rsid w:val="00181206"/>
    <w:rsid w:val="001838E7"/>
    <w:rsid w:val="001879A0"/>
    <w:rsid w:val="0019289A"/>
    <w:rsid w:val="001944B4"/>
    <w:rsid w:val="00197575"/>
    <w:rsid w:val="001A1F27"/>
    <w:rsid w:val="001A418F"/>
    <w:rsid w:val="001A44F4"/>
    <w:rsid w:val="001B1FB7"/>
    <w:rsid w:val="001B33F8"/>
    <w:rsid w:val="001C0672"/>
    <w:rsid w:val="001C7D4D"/>
    <w:rsid w:val="001D0BDC"/>
    <w:rsid w:val="001D1331"/>
    <w:rsid w:val="001D4137"/>
    <w:rsid w:val="001D4573"/>
    <w:rsid w:val="001D6BB7"/>
    <w:rsid w:val="001E07BF"/>
    <w:rsid w:val="001E4E05"/>
    <w:rsid w:val="001F3188"/>
    <w:rsid w:val="001F39B7"/>
    <w:rsid w:val="002008CB"/>
    <w:rsid w:val="0020205D"/>
    <w:rsid w:val="00205A5D"/>
    <w:rsid w:val="00222B7C"/>
    <w:rsid w:val="00227BDD"/>
    <w:rsid w:val="002308D7"/>
    <w:rsid w:val="00230AC8"/>
    <w:rsid w:val="0023326B"/>
    <w:rsid w:val="0023570E"/>
    <w:rsid w:val="00240F0D"/>
    <w:rsid w:val="00241502"/>
    <w:rsid w:val="00245636"/>
    <w:rsid w:val="002506D1"/>
    <w:rsid w:val="00251D2B"/>
    <w:rsid w:val="002675AB"/>
    <w:rsid w:val="00267DF5"/>
    <w:rsid w:val="0027142F"/>
    <w:rsid w:val="002718CA"/>
    <w:rsid w:val="00277AF1"/>
    <w:rsid w:val="00292CB9"/>
    <w:rsid w:val="002A3719"/>
    <w:rsid w:val="002B0791"/>
    <w:rsid w:val="002B31B3"/>
    <w:rsid w:val="002C05EF"/>
    <w:rsid w:val="002C463A"/>
    <w:rsid w:val="002C7B13"/>
    <w:rsid w:val="002D3BDA"/>
    <w:rsid w:val="002E35DE"/>
    <w:rsid w:val="002E37CC"/>
    <w:rsid w:val="002E3F2E"/>
    <w:rsid w:val="002E70B2"/>
    <w:rsid w:val="002F026B"/>
    <w:rsid w:val="002F2884"/>
    <w:rsid w:val="002F5D50"/>
    <w:rsid w:val="002F6570"/>
    <w:rsid w:val="002F7CB1"/>
    <w:rsid w:val="00304CD0"/>
    <w:rsid w:val="00313BAD"/>
    <w:rsid w:val="00321076"/>
    <w:rsid w:val="00322673"/>
    <w:rsid w:val="00325C41"/>
    <w:rsid w:val="003275B0"/>
    <w:rsid w:val="00330D94"/>
    <w:rsid w:val="00336A3A"/>
    <w:rsid w:val="003502D8"/>
    <w:rsid w:val="003510C2"/>
    <w:rsid w:val="0036706C"/>
    <w:rsid w:val="00373B21"/>
    <w:rsid w:val="003759CE"/>
    <w:rsid w:val="0037621F"/>
    <w:rsid w:val="00390651"/>
    <w:rsid w:val="00391451"/>
    <w:rsid w:val="00392DA5"/>
    <w:rsid w:val="003A249D"/>
    <w:rsid w:val="003B0D38"/>
    <w:rsid w:val="003B71BA"/>
    <w:rsid w:val="003C212D"/>
    <w:rsid w:val="003C6264"/>
    <w:rsid w:val="003D3FCD"/>
    <w:rsid w:val="003E3E7E"/>
    <w:rsid w:val="003E5F2B"/>
    <w:rsid w:val="003E5F6B"/>
    <w:rsid w:val="003F11B6"/>
    <w:rsid w:val="003F1806"/>
    <w:rsid w:val="003F6E64"/>
    <w:rsid w:val="0040385D"/>
    <w:rsid w:val="00405200"/>
    <w:rsid w:val="004247B5"/>
    <w:rsid w:val="00424FEA"/>
    <w:rsid w:val="00427540"/>
    <w:rsid w:val="00432637"/>
    <w:rsid w:val="00432BAF"/>
    <w:rsid w:val="00433AFF"/>
    <w:rsid w:val="00434364"/>
    <w:rsid w:val="004361C7"/>
    <w:rsid w:val="00444BEB"/>
    <w:rsid w:val="004450EF"/>
    <w:rsid w:val="0044554A"/>
    <w:rsid w:val="00445D5F"/>
    <w:rsid w:val="0045435F"/>
    <w:rsid w:val="00456705"/>
    <w:rsid w:val="00457B46"/>
    <w:rsid w:val="004616F7"/>
    <w:rsid w:val="00462343"/>
    <w:rsid w:val="004645D9"/>
    <w:rsid w:val="00464B47"/>
    <w:rsid w:val="0046672A"/>
    <w:rsid w:val="004708BC"/>
    <w:rsid w:val="00484C7A"/>
    <w:rsid w:val="00485681"/>
    <w:rsid w:val="00490DAD"/>
    <w:rsid w:val="004922D2"/>
    <w:rsid w:val="004939A3"/>
    <w:rsid w:val="00494F4C"/>
    <w:rsid w:val="004A23D1"/>
    <w:rsid w:val="004A32C2"/>
    <w:rsid w:val="004A7D96"/>
    <w:rsid w:val="004B1990"/>
    <w:rsid w:val="004D1C4C"/>
    <w:rsid w:val="004D439F"/>
    <w:rsid w:val="004D65AB"/>
    <w:rsid w:val="004E0016"/>
    <w:rsid w:val="004E0BBA"/>
    <w:rsid w:val="004E1FD1"/>
    <w:rsid w:val="004E2E37"/>
    <w:rsid w:val="004E5BDC"/>
    <w:rsid w:val="004F5855"/>
    <w:rsid w:val="00504BF1"/>
    <w:rsid w:val="00506182"/>
    <w:rsid w:val="00511633"/>
    <w:rsid w:val="00513705"/>
    <w:rsid w:val="00532BCB"/>
    <w:rsid w:val="00532E51"/>
    <w:rsid w:val="00546E03"/>
    <w:rsid w:val="00560067"/>
    <w:rsid w:val="00561FC8"/>
    <w:rsid w:val="00566420"/>
    <w:rsid w:val="00566B48"/>
    <w:rsid w:val="00580288"/>
    <w:rsid w:val="005813F3"/>
    <w:rsid w:val="00582671"/>
    <w:rsid w:val="00584DF9"/>
    <w:rsid w:val="00585455"/>
    <w:rsid w:val="005854C6"/>
    <w:rsid w:val="00590524"/>
    <w:rsid w:val="00594477"/>
    <w:rsid w:val="005B03DD"/>
    <w:rsid w:val="005B40DB"/>
    <w:rsid w:val="005B6FE8"/>
    <w:rsid w:val="005C7741"/>
    <w:rsid w:val="005D254C"/>
    <w:rsid w:val="005D25D2"/>
    <w:rsid w:val="005D577B"/>
    <w:rsid w:val="005D763E"/>
    <w:rsid w:val="005D7B27"/>
    <w:rsid w:val="005F1201"/>
    <w:rsid w:val="005F7300"/>
    <w:rsid w:val="005F7722"/>
    <w:rsid w:val="00601762"/>
    <w:rsid w:val="0060602E"/>
    <w:rsid w:val="00613440"/>
    <w:rsid w:val="006161D3"/>
    <w:rsid w:val="006166FE"/>
    <w:rsid w:val="006172A9"/>
    <w:rsid w:val="00620076"/>
    <w:rsid w:val="00622CE4"/>
    <w:rsid w:val="00630462"/>
    <w:rsid w:val="00633D53"/>
    <w:rsid w:val="00634A45"/>
    <w:rsid w:val="00635E7A"/>
    <w:rsid w:val="006376E0"/>
    <w:rsid w:val="00641387"/>
    <w:rsid w:val="006442D9"/>
    <w:rsid w:val="00644FEC"/>
    <w:rsid w:val="00645870"/>
    <w:rsid w:val="00645B89"/>
    <w:rsid w:val="00647EA1"/>
    <w:rsid w:val="006517BD"/>
    <w:rsid w:val="00655950"/>
    <w:rsid w:val="00655A17"/>
    <w:rsid w:val="0066000E"/>
    <w:rsid w:val="00660FDA"/>
    <w:rsid w:val="00662281"/>
    <w:rsid w:val="00666E9C"/>
    <w:rsid w:val="006701AB"/>
    <w:rsid w:val="00672E9E"/>
    <w:rsid w:val="006778C6"/>
    <w:rsid w:val="00680956"/>
    <w:rsid w:val="00680C5E"/>
    <w:rsid w:val="00681358"/>
    <w:rsid w:val="00681E90"/>
    <w:rsid w:val="00682B67"/>
    <w:rsid w:val="00687D4D"/>
    <w:rsid w:val="006907EC"/>
    <w:rsid w:val="006A0077"/>
    <w:rsid w:val="006A2EC2"/>
    <w:rsid w:val="006B546D"/>
    <w:rsid w:val="006C2981"/>
    <w:rsid w:val="006D7334"/>
    <w:rsid w:val="006E0147"/>
    <w:rsid w:val="006E0947"/>
    <w:rsid w:val="006E2477"/>
    <w:rsid w:val="006E57F0"/>
    <w:rsid w:val="006E64F6"/>
    <w:rsid w:val="006F4CB8"/>
    <w:rsid w:val="006F5636"/>
    <w:rsid w:val="006F5DC2"/>
    <w:rsid w:val="006F6FF2"/>
    <w:rsid w:val="00715275"/>
    <w:rsid w:val="00716858"/>
    <w:rsid w:val="007255DF"/>
    <w:rsid w:val="007264A8"/>
    <w:rsid w:val="00727882"/>
    <w:rsid w:val="007338CA"/>
    <w:rsid w:val="00741190"/>
    <w:rsid w:val="0074238F"/>
    <w:rsid w:val="00742937"/>
    <w:rsid w:val="00742B3F"/>
    <w:rsid w:val="00744582"/>
    <w:rsid w:val="00744B4D"/>
    <w:rsid w:val="0075225C"/>
    <w:rsid w:val="00754B48"/>
    <w:rsid w:val="00763271"/>
    <w:rsid w:val="00774E5D"/>
    <w:rsid w:val="00776948"/>
    <w:rsid w:val="0077784C"/>
    <w:rsid w:val="007815BE"/>
    <w:rsid w:val="00781851"/>
    <w:rsid w:val="007847F3"/>
    <w:rsid w:val="00786F56"/>
    <w:rsid w:val="0079161A"/>
    <w:rsid w:val="00794C14"/>
    <w:rsid w:val="007962BA"/>
    <w:rsid w:val="007A06CB"/>
    <w:rsid w:val="007A17F8"/>
    <w:rsid w:val="007A26FC"/>
    <w:rsid w:val="007B1087"/>
    <w:rsid w:val="007B5ABF"/>
    <w:rsid w:val="007C0D42"/>
    <w:rsid w:val="007C11F8"/>
    <w:rsid w:val="007C7ABA"/>
    <w:rsid w:val="007D17E9"/>
    <w:rsid w:val="007E1541"/>
    <w:rsid w:val="007F1CA7"/>
    <w:rsid w:val="0080447A"/>
    <w:rsid w:val="00813766"/>
    <w:rsid w:val="00814A92"/>
    <w:rsid w:val="008205DF"/>
    <w:rsid w:val="00822109"/>
    <w:rsid w:val="008241EE"/>
    <w:rsid w:val="00846EA3"/>
    <w:rsid w:val="00846F54"/>
    <w:rsid w:val="00847ED0"/>
    <w:rsid w:val="00856995"/>
    <w:rsid w:val="00857BE8"/>
    <w:rsid w:val="00863623"/>
    <w:rsid w:val="008654B2"/>
    <w:rsid w:val="00870773"/>
    <w:rsid w:val="008707E3"/>
    <w:rsid w:val="0088027E"/>
    <w:rsid w:val="00880F38"/>
    <w:rsid w:val="00882FA2"/>
    <w:rsid w:val="00883F8A"/>
    <w:rsid w:val="008865EC"/>
    <w:rsid w:val="008869AF"/>
    <w:rsid w:val="008909AE"/>
    <w:rsid w:val="00893A1B"/>
    <w:rsid w:val="00895068"/>
    <w:rsid w:val="008A53D7"/>
    <w:rsid w:val="008A60D7"/>
    <w:rsid w:val="008C0E44"/>
    <w:rsid w:val="008C1C7C"/>
    <w:rsid w:val="008C2AAA"/>
    <w:rsid w:val="008C3D34"/>
    <w:rsid w:val="008D4F62"/>
    <w:rsid w:val="008D7E45"/>
    <w:rsid w:val="008E04B8"/>
    <w:rsid w:val="008E1E3E"/>
    <w:rsid w:val="008E3826"/>
    <w:rsid w:val="008F1418"/>
    <w:rsid w:val="008F16BB"/>
    <w:rsid w:val="0090146F"/>
    <w:rsid w:val="00917966"/>
    <w:rsid w:val="0092065E"/>
    <w:rsid w:val="00920B17"/>
    <w:rsid w:val="009234AD"/>
    <w:rsid w:val="009255F3"/>
    <w:rsid w:val="00925C39"/>
    <w:rsid w:val="00941DD9"/>
    <w:rsid w:val="0094284D"/>
    <w:rsid w:val="00943799"/>
    <w:rsid w:val="00943ACC"/>
    <w:rsid w:val="00951F67"/>
    <w:rsid w:val="00953087"/>
    <w:rsid w:val="00955B2D"/>
    <w:rsid w:val="009629E6"/>
    <w:rsid w:val="009631CF"/>
    <w:rsid w:val="0096383C"/>
    <w:rsid w:val="00967E4A"/>
    <w:rsid w:val="009709A0"/>
    <w:rsid w:val="00976A29"/>
    <w:rsid w:val="00977383"/>
    <w:rsid w:val="00985588"/>
    <w:rsid w:val="009901C9"/>
    <w:rsid w:val="00993179"/>
    <w:rsid w:val="00994B27"/>
    <w:rsid w:val="009A19A1"/>
    <w:rsid w:val="009A223E"/>
    <w:rsid w:val="009A3CED"/>
    <w:rsid w:val="009A52D8"/>
    <w:rsid w:val="009A5382"/>
    <w:rsid w:val="009A6F89"/>
    <w:rsid w:val="009A7FEC"/>
    <w:rsid w:val="009B3644"/>
    <w:rsid w:val="009C2109"/>
    <w:rsid w:val="009D000C"/>
    <w:rsid w:val="009D059F"/>
    <w:rsid w:val="009D232E"/>
    <w:rsid w:val="009D315E"/>
    <w:rsid w:val="009E3D8B"/>
    <w:rsid w:val="009E4C37"/>
    <w:rsid w:val="009E5BED"/>
    <w:rsid w:val="009E621A"/>
    <w:rsid w:val="009F4558"/>
    <w:rsid w:val="00A01689"/>
    <w:rsid w:val="00A104A0"/>
    <w:rsid w:val="00A122FE"/>
    <w:rsid w:val="00A15A11"/>
    <w:rsid w:val="00A2190F"/>
    <w:rsid w:val="00A311BD"/>
    <w:rsid w:val="00A352C3"/>
    <w:rsid w:val="00A363C8"/>
    <w:rsid w:val="00A36A83"/>
    <w:rsid w:val="00A371A1"/>
    <w:rsid w:val="00A40764"/>
    <w:rsid w:val="00A40928"/>
    <w:rsid w:val="00A4340D"/>
    <w:rsid w:val="00A470E4"/>
    <w:rsid w:val="00A47954"/>
    <w:rsid w:val="00A52098"/>
    <w:rsid w:val="00A52945"/>
    <w:rsid w:val="00A57AEE"/>
    <w:rsid w:val="00A62230"/>
    <w:rsid w:val="00A632BE"/>
    <w:rsid w:val="00A66E51"/>
    <w:rsid w:val="00A67D1A"/>
    <w:rsid w:val="00A8270E"/>
    <w:rsid w:val="00A8329A"/>
    <w:rsid w:val="00A91066"/>
    <w:rsid w:val="00AA09C7"/>
    <w:rsid w:val="00AA32A7"/>
    <w:rsid w:val="00AA46F5"/>
    <w:rsid w:val="00AA7030"/>
    <w:rsid w:val="00AB00BB"/>
    <w:rsid w:val="00AB6A76"/>
    <w:rsid w:val="00AC0EE6"/>
    <w:rsid w:val="00AC4717"/>
    <w:rsid w:val="00AC4C0B"/>
    <w:rsid w:val="00AC61CA"/>
    <w:rsid w:val="00AD19E6"/>
    <w:rsid w:val="00AD5035"/>
    <w:rsid w:val="00AD61E5"/>
    <w:rsid w:val="00AE31FF"/>
    <w:rsid w:val="00AE7900"/>
    <w:rsid w:val="00AE7A2A"/>
    <w:rsid w:val="00AF739C"/>
    <w:rsid w:val="00B009AB"/>
    <w:rsid w:val="00B06B42"/>
    <w:rsid w:val="00B115C1"/>
    <w:rsid w:val="00B2157B"/>
    <w:rsid w:val="00B24D50"/>
    <w:rsid w:val="00B27EEB"/>
    <w:rsid w:val="00B353EC"/>
    <w:rsid w:val="00B367EE"/>
    <w:rsid w:val="00B373E0"/>
    <w:rsid w:val="00B40C5F"/>
    <w:rsid w:val="00B42217"/>
    <w:rsid w:val="00B44C1A"/>
    <w:rsid w:val="00B5241C"/>
    <w:rsid w:val="00B526F5"/>
    <w:rsid w:val="00B52C23"/>
    <w:rsid w:val="00B538C1"/>
    <w:rsid w:val="00B55BDD"/>
    <w:rsid w:val="00B5739B"/>
    <w:rsid w:val="00B60B3C"/>
    <w:rsid w:val="00B63DD4"/>
    <w:rsid w:val="00B654E7"/>
    <w:rsid w:val="00B75E32"/>
    <w:rsid w:val="00B77348"/>
    <w:rsid w:val="00B80219"/>
    <w:rsid w:val="00B80BC9"/>
    <w:rsid w:val="00B8515E"/>
    <w:rsid w:val="00B85DED"/>
    <w:rsid w:val="00B91E26"/>
    <w:rsid w:val="00B95DA2"/>
    <w:rsid w:val="00B96F36"/>
    <w:rsid w:val="00B97D60"/>
    <w:rsid w:val="00BA5352"/>
    <w:rsid w:val="00BB1D8A"/>
    <w:rsid w:val="00BB53B7"/>
    <w:rsid w:val="00BB58C9"/>
    <w:rsid w:val="00BB6070"/>
    <w:rsid w:val="00BC18B6"/>
    <w:rsid w:val="00BC2F74"/>
    <w:rsid w:val="00BD106C"/>
    <w:rsid w:val="00BD33BA"/>
    <w:rsid w:val="00BD4D8E"/>
    <w:rsid w:val="00BF04C7"/>
    <w:rsid w:val="00BF3E56"/>
    <w:rsid w:val="00BF6AF2"/>
    <w:rsid w:val="00BF7260"/>
    <w:rsid w:val="00C00754"/>
    <w:rsid w:val="00C010DA"/>
    <w:rsid w:val="00C074C0"/>
    <w:rsid w:val="00C07505"/>
    <w:rsid w:val="00C13261"/>
    <w:rsid w:val="00C152FC"/>
    <w:rsid w:val="00C206B4"/>
    <w:rsid w:val="00C27DFB"/>
    <w:rsid w:val="00C3249D"/>
    <w:rsid w:val="00C34AED"/>
    <w:rsid w:val="00C34C34"/>
    <w:rsid w:val="00C37A7F"/>
    <w:rsid w:val="00C453DF"/>
    <w:rsid w:val="00C458D6"/>
    <w:rsid w:val="00C50441"/>
    <w:rsid w:val="00C52F9A"/>
    <w:rsid w:val="00C53913"/>
    <w:rsid w:val="00C55D63"/>
    <w:rsid w:val="00C5617D"/>
    <w:rsid w:val="00C659B6"/>
    <w:rsid w:val="00C80E23"/>
    <w:rsid w:val="00C85EDA"/>
    <w:rsid w:val="00C864C6"/>
    <w:rsid w:val="00C87584"/>
    <w:rsid w:val="00C90080"/>
    <w:rsid w:val="00C92D64"/>
    <w:rsid w:val="00CA219A"/>
    <w:rsid w:val="00CA5585"/>
    <w:rsid w:val="00CB2279"/>
    <w:rsid w:val="00CB3BDB"/>
    <w:rsid w:val="00CB3D75"/>
    <w:rsid w:val="00CB4113"/>
    <w:rsid w:val="00CB5164"/>
    <w:rsid w:val="00CC6412"/>
    <w:rsid w:val="00CE02E0"/>
    <w:rsid w:val="00CE1C79"/>
    <w:rsid w:val="00CE2952"/>
    <w:rsid w:val="00CE3EE5"/>
    <w:rsid w:val="00CF13B6"/>
    <w:rsid w:val="00CF2D95"/>
    <w:rsid w:val="00CF4151"/>
    <w:rsid w:val="00D02ACF"/>
    <w:rsid w:val="00D102B4"/>
    <w:rsid w:val="00D110D6"/>
    <w:rsid w:val="00D138C2"/>
    <w:rsid w:val="00D175B4"/>
    <w:rsid w:val="00D21623"/>
    <w:rsid w:val="00D23C79"/>
    <w:rsid w:val="00D37BED"/>
    <w:rsid w:val="00D421FE"/>
    <w:rsid w:val="00D42E9E"/>
    <w:rsid w:val="00D56841"/>
    <w:rsid w:val="00D61BD8"/>
    <w:rsid w:val="00D63033"/>
    <w:rsid w:val="00D64020"/>
    <w:rsid w:val="00D74503"/>
    <w:rsid w:val="00D77368"/>
    <w:rsid w:val="00D8429B"/>
    <w:rsid w:val="00D94ADF"/>
    <w:rsid w:val="00DA62C6"/>
    <w:rsid w:val="00DA67CB"/>
    <w:rsid w:val="00DC2FA9"/>
    <w:rsid w:val="00DC5142"/>
    <w:rsid w:val="00DD3A0B"/>
    <w:rsid w:val="00DE467C"/>
    <w:rsid w:val="00DE4C43"/>
    <w:rsid w:val="00DE6619"/>
    <w:rsid w:val="00DF4C4A"/>
    <w:rsid w:val="00DF6007"/>
    <w:rsid w:val="00E01DFF"/>
    <w:rsid w:val="00E029AB"/>
    <w:rsid w:val="00E0386C"/>
    <w:rsid w:val="00E107DD"/>
    <w:rsid w:val="00E2103E"/>
    <w:rsid w:val="00E229BE"/>
    <w:rsid w:val="00E23898"/>
    <w:rsid w:val="00E27676"/>
    <w:rsid w:val="00E330C6"/>
    <w:rsid w:val="00E35A22"/>
    <w:rsid w:val="00E368AC"/>
    <w:rsid w:val="00E40EF5"/>
    <w:rsid w:val="00E4207B"/>
    <w:rsid w:val="00E4218F"/>
    <w:rsid w:val="00E44A1D"/>
    <w:rsid w:val="00E45004"/>
    <w:rsid w:val="00E46A75"/>
    <w:rsid w:val="00E61A3B"/>
    <w:rsid w:val="00E61E9B"/>
    <w:rsid w:val="00E70209"/>
    <w:rsid w:val="00E7296A"/>
    <w:rsid w:val="00E7338E"/>
    <w:rsid w:val="00E73EA9"/>
    <w:rsid w:val="00E74184"/>
    <w:rsid w:val="00E756B5"/>
    <w:rsid w:val="00E76C56"/>
    <w:rsid w:val="00E80F1A"/>
    <w:rsid w:val="00E83835"/>
    <w:rsid w:val="00E87468"/>
    <w:rsid w:val="00E911B2"/>
    <w:rsid w:val="00E918F9"/>
    <w:rsid w:val="00E946DE"/>
    <w:rsid w:val="00EA03AC"/>
    <w:rsid w:val="00EA3E09"/>
    <w:rsid w:val="00EB25C7"/>
    <w:rsid w:val="00EB373B"/>
    <w:rsid w:val="00EC04BD"/>
    <w:rsid w:val="00EC2E0D"/>
    <w:rsid w:val="00EC3D5D"/>
    <w:rsid w:val="00EC4FF9"/>
    <w:rsid w:val="00EC5D63"/>
    <w:rsid w:val="00EC63E4"/>
    <w:rsid w:val="00EC79E7"/>
    <w:rsid w:val="00ED205B"/>
    <w:rsid w:val="00ED54F6"/>
    <w:rsid w:val="00EE2604"/>
    <w:rsid w:val="00EE6E7B"/>
    <w:rsid w:val="00EF7137"/>
    <w:rsid w:val="00EF7B9B"/>
    <w:rsid w:val="00F0165F"/>
    <w:rsid w:val="00F036F7"/>
    <w:rsid w:val="00F05670"/>
    <w:rsid w:val="00F13FBC"/>
    <w:rsid w:val="00F162AE"/>
    <w:rsid w:val="00F241B7"/>
    <w:rsid w:val="00F24BEE"/>
    <w:rsid w:val="00F27971"/>
    <w:rsid w:val="00F32F0E"/>
    <w:rsid w:val="00F32F1A"/>
    <w:rsid w:val="00F332F9"/>
    <w:rsid w:val="00F36F87"/>
    <w:rsid w:val="00F43262"/>
    <w:rsid w:val="00F550F9"/>
    <w:rsid w:val="00F57377"/>
    <w:rsid w:val="00F64A20"/>
    <w:rsid w:val="00F64FA3"/>
    <w:rsid w:val="00F65838"/>
    <w:rsid w:val="00F73268"/>
    <w:rsid w:val="00F7714B"/>
    <w:rsid w:val="00F83D1B"/>
    <w:rsid w:val="00F858A8"/>
    <w:rsid w:val="00F87617"/>
    <w:rsid w:val="00F96303"/>
    <w:rsid w:val="00FA3A07"/>
    <w:rsid w:val="00FB3A11"/>
    <w:rsid w:val="00FB48C1"/>
    <w:rsid w:val="00FB51BF"/>
    <w:rsid w:val="00FB62C0"/>
    <w:rsid w:val="00FC5C14"/>
    <w:rsid w:val="00FD37DC"/>
    <w:rsid w:val="00FD503E"/>
    <w:rsid w:val="00FD6AAC"/>
    <w:rsid w:val="00FD7DE4"/>
    <w:rsid w:val="00FE0B94"/>
    <w:rsid w:val="00FE1AD5"/>
    <w:rsid w:val="00FE33FE"/>
    <w:rsid w:val="00FE36C7"/>
    <w:rsid w:val="00FF66D2"/>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821E3"/>
  <w15:docId w15:val="{E1629A77-AD5F-4A16-B177-C81D9F1A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42"/>
    <w:rPr>
      <w:rFonts w:ascii="Arial" w:hAnsi="Arial"/>
      <w:sz w:val="22"/>
      <w:lang w:eastAsia="en-US"/>
    </w:rPr>
  </w:style>
  <w:style w:type="paragraph" w:styleId="Heading1">
    <w:name w:val="heading 1"/>
    <w:basedOn w:val="Normal"/>
    <w:next w:val="Normal"/>
    <w:link w:val="Heading1Char"/>
    <w:qFormat/>
    <w:rsid w:val="007815BE"/>
    <w:pPr>
      <w:keepNext/>
      <w:framePr w:w="1236" w:h="317" w:hSpace="187" w:wrap="notBeside" w:vAnchor="text" w:hAnchor="page" w:x="10010" w:y="286"/>
      <w:jc w:val="right"/>
      <w:outlineLvl w:val="0"/>
    </w:pPr>
    <w:rPr>
      <w:b/>
      <w:sz w:val="16"/>
    </w:rPr>
  </w:style>
  <w:style w:type="paragraph" w:styleId="Heading2">
    <w:name w:val="heading 2"/>
    <w:basedOn w:val="Normal"/>
    <w:next w:val="Normal"/>
    <w:link w:val="Heading2Char"/>
    <w:semiHidden/>
    <w:unhideWhenUsed/>
    <w:qFormat/>
    <w:rsid w:val="004D1C4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4D1C4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5BE"/>
    <w:pPr>
      <w:tabs>
        <w:tab w:val="center" w:pos="4153"/>
        <w:tab w:val="right" w:pos="8306"/>
      </w:tabs>
    </w:pPr>
  </w:style>
  <w:style w:type="paragraph" w:styleId="Footer">
    <w:name w:val="footer"/>
    <w:basedOn w:val="Normal"/>
    <w:rsid w:val="007815BE"/>
    <w:pPr>
      <w:tabs>
        <w:tab w:val="center" w:pos="4153"/>
        <w:tab w:val="right" w:pos="8306"/>
      </w:tabs>
    </w:pPr>
  </w:style>
  <w:style w:type="character" w:styleId="PageNumber">
    <w:name w:val="page number"/>
    <w:basedOn w:val="DefaultParagraphFont"/>
    <w:rsid w:val="007815BE"/>
  </w:style>
  <w:style w:type="paragraph" w:customStyle="1" w:styleId="TableText">
    <w:name w:val="Table Text"/>
    <w:basedOn w:val="BodyText"/>
    <w:rsid w:val="007815BE"/>
    <w:pPr>
      <w:suppressAutoHyphens/>
      <w:overflowPunct w:val="0"/>
      <w:autoSpaceDE w:val="0"/>
      <w:autoSpaceDN w:val="0"/>
      <w:adjustRightInd w:val="0"/>
      <w:spacing w:before="60" w:after="60"/>
      <w:jc w:val="both"/>
      <w:textAlignment w:val="baseline"/>
    </w:pPr>
    <w:rPr>
      <w:rFonts w:ascii="Times New Roman" w:hAnsi="Times New Roman"/>
      <w:sz w:val="20"/>
    </w:rPr>
  </w:style>
  <w:style w:type="paragraph" w:styleId="BodyText">
    <w:name w:val="Body Text"/>
    <w:basedOn w:val="Normal"/>
    <w:rsid w:val="007815BE"/>
    <w:pPr>
      <w:spacing w:after="120"/>
    </w:pPr>
  </w:style>
  <w:style w:type="paragraph" w:styleId="BalloonText">
    <w:name w:val="Balloon Text"/>
    <w:basedOn w:val="Normal"/>
    <w:semiHidden/>
    <w:rsid w:val="007C0D42"/>
    <w:rPr>
      <w:rFonts w:ascii="Tahoma" w:hAnsi="Tahoma" w:cs="Tahoma"/>
      <w:sz w:val="16"/>
      <w:szCs w:val="16"/>
    </w:rPr>
  </w:style>
  <w:style w:type="paragraph" w:styleId="DocumentMap">
    <w:name w:val="Document Map"/>
    <w:basedOn w:val="Normal"/>
    <w:semiHidden/>
    <w:rsid w:val="00405200"/>
    <w:pPr>
      <w:shd w:val="clear" w:color="auto" w:fill="000080"/>
    </w:pPr>
    <w:rPr>
      <w:rFonts w:ascii="Tahoma" w:hAnsi="Tahoma" w:cs="Tahoma"/>
      <w:sz w:val="20"/>
    </w:rPr>
  </w:style>
  <w:style w:type="character" w:styleId="CommentReference">
    <w:name w:val="annotation reference"/>
    <w:rsid w:val="009629E6"/>
    <w:rPr>
      <w:sz w:val="16"/>
      <w:szCs w:val="16"/>
    </w:rPr>
  </w:style>
  <w:style w:type="paragraph" w:styleId="CommentText">
    <w:name w:val="annotation text"/>
    <w:basedOn w:val="Normal"/>
    <w:link w:val="CommentTextChar"/>
    <w:rsid w:val="009629E6"/>
    <w:rPr>
      <w:sz w:val="20"/>
    </w:rPr>
  </w:style>
  <w:style w:type="character" w:customStyle="1" w:styleId="CommentTextChar">
    <w:name w:val="Comment Text Char"/>
    <w:link w:val="CommentText"/>
    <w:rsid w:val="009629E6"/>
    <w:rPr>
      <w:rFonts w:ascii="Arial" w:hAnsi="Arial"/>
      <w:lang w:eastAsia="en-US"/>
    </w:rPr>
  </w:style>
  <w:style w:type="paragraph" w:styleId="CommentSubject">
    <w:name w:val="annotation subject"/>
    <w:basedOn w:val="CommentText"/>
    <w:next w:val="CommentText"/>
    <w:link w:val="CommentSubjectChar"/>
    <w:rsid w:val="009629E6"/>
    <w:rPr>
      <w:b/>
      <w:bCs/>
    </w:rPr>
  </w:style>
  <w:style w:type="character" w:customStyle="1" w:styleId="CommentSubjectChar">
    <w:name w:val="Comment Subject Char"/>
    <w:link w:val="CommentSubject"/>
    <w:rsid w:val="009629E6"/>
    <w:rPr>
      <w:rFonts w:ascii="Arial" w:hAnsi="Arial"/>
      <w:b/>
      <w:bCs/>
      <w:lang w:eastAsia="en-US"/>
    </w:rPr>
  </w:style>
  <w:style w:type="character" w:styleId="Hyperlink">
    <w:name w:val="Hyperlink"/>
    <w:uiPriority w:val="99"/>
    <w:unhideWhenUsed/>
    <w:rsid w:val="00D94ADF"/>
    <w:rPr>
      <w:color w:val="0000FF"/>
      <w:u w:val="single"/>
    </w:rPr>
  </w:style>
  <w:style w:type="character" w:customStyle="1" w:styleId="Heading2Char">
    <w:name w:val="Heading 2 Char"/>
    <w:link w:val="Heading2"/>
    <w:semiHidden/>
    <w:rsid w:val="004D1C4C"/>
    <w:rPr>
      <w:rFonts w:ascii="Cambria" w:eastAsia="Times New Roman" w:hAnsi="Cambria" w:cs="Times New Roman"/>
      <w:b/>
      <w:bCs/>
      <w:i/>
      <w:iCs/>
      <w:sz w:val="28"/>
      <w:szCs w:val="28"/>
      <w:lang w:eastAsia="en-US"/>
    </w:rPr>
  </w:style>
  <w:style w:type="character" w:customStyle="1" w:styleId="Heading3Char">
    <w:name w:val="Heading 3 Char"/>
    <w:link w:val="Heading3"/>
    <w:rsid w:val="004D1C4C"/>
    <w:rPr>
      <w:rFonts w:ascii="Cambria" w:eastAsia="Times New Roman" w:hAnsi="Cambria" w:cs="Times New Roman"/>
      <w:b/>
      <w:bCs/>
      <w:sz w:val="26"/>
      <w:szCs w:val="26"/>
      <w:lang w:eastAsia="en-US"/>
    </w:rPr>
  </w:style>
  <w:style w:type="paragraph" w:styleId="Caption">
    <w:name w:val="caption"/>
    <w:basedOn w:val="Normal"/>
    <w:next w:val="Normal"/>
    <w:qFormat/>
    <w:rsid w:val="00E029AB"/>
    <w:pPr>
      <w:spacing w:before="120" w:after="120"/>
    </w:pPr>
    <w:rPr>
      <w:rFonts w:ascii="Times New Roman" w:hAnsi="Times New Roman"/>
      <w:b/>
      <w:bCs/>
    </w:rPr>
  </w:style>
  <w:style w:type="paragraph" w:customStyle="1" w:styleId="ForensicText">
    <w:name w:val="Forensic Text"/>
    <w:basedOn w:val="Normal"/>
    <w:link w:val="ForensicTextChar"/>
    <w:rsid w:val="00E029AB"/>
    <w:pPr>
      <w:spacing w:after="300" w:line="360" w:lineRule="auto"/>
    </w:pPr>
    <w:rPr>
      <w:rFonts w:ascii="Times New Roman" w:hAnsi="Times New Roman"/>
      <w:snapToGrid w:val="0"/>
      <w:szCs w:val="22"/>
    </w:rPr>
  </w:style>
  <w:style w:type="character" w:customStyle="1" w:styleId="ForensicTextChar">
    <w:name w:val="Forensic Text Char"/>
    <w:link w:val="ForensicText"/>
    <w:locked/>
    <w:rsid w:val="00E029AB"/>
    <w:rPr>
      <w:snapToGrid/>
      <w:sz w:val="22"/>
      <w:szCs w:val="22"/>
      <w:lang w:eastAsia="en-US"/>
    </w:rPr>
  </w:style>
  <w:style w:type="character" w:customStyle="1" w:styleId="Heading1Char">
    <w:name w:val="Heading 1 Char"/>
    <w:basedOn w:val="DefaultParagraphFont"/>
    <w:link w:val="Heading1"/>
    <w:rsid w:val="00C3249D"/>
    <w:rPr>
      <w:rFonts w:ascii="Arial" w:hAnsi="Arial"/>
      <w:b/>
      <w:sz w:val="16"/>
      <w:lang w:eastAsia="en-US"/>
    </w:rPr>
  </w:style>
  <w:style w:type="paragraph" w:styleId="ListParagraph">
    <w:name w:val="List Paragraph"/>
    <w:basedOn w:val="Normal"/>
    <w:uiPriority w:val="34"/>
    <w:qFormat/>
    <w:rsid w:val="00AD5035"/>
    <w:pPr>
      <w:ind w:left="720"/>
      <w:contextualSpacing/>
    </w:pPr>
  </w:style>
  <w:style w:type="table" w:styleId="TableGrid">
    <w:name w:val="Table Grid"/>
    <w:basedOn w:val="TableNormal"/>
    <w:rsid w:val="006F5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1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222">
      <w:bodyDiv w:val="1"/>
      <w:marLeft w:val="0"/>
      <w:marRight w:val="0"/>
      <w:marTop w:val="0"/>
      <w:marBottom w:val="0"/>
      <w:divBdr>
        <w:top w:val="none" w:sz="0" w:space="0" w:color="auto"/>
        <w:left w:val="none" w:sz="0" w:space="0" w:color="auto"/>
        <w:bottom w:val="none" w:sz="0" w:space="0" w:color="auto"/>
        <w:right w:val="none" w:sz="0" w:space="0" w:color="auto"/>
      </w:divBdr>
    </w:div>
    <w:div w:id="280301610">
      <w:bodyDiv w:val="1"/>
      <w:marLeft w:val="0"/>
      <w:marRight w:val="0"/>
      <w:marTop w:val="0"/>
      <w:marBottom w:val="0"/>
      <w:divBdr>
        <w:top w:val="none" w:sz="0" w:space="0" w:color="auto"/>
        <w:left w:val="none" w:sz="0" w:space="0" w:color="auto"/>
        <w:bottom w:val="none" w:sz="0" w:space="0" w:color="auto"/>
        <w:right w:val="none" w:sz="0" w:space="0" w:color="auto"/>
      </w:divBdr>
    </w:div>
    <w:div w:id="1433210983">
      <w:bodyDiv w:val="1"/>
      <w:marLeft w:val="0"/>
      <w:marRight w:val="0"/>
      <w:marTop w:val="0"/>
      <w:marBottom w:val="0"/>
      <w:divBdr>
        <w:top w:val="none" w:sz="0" w:space="0" w:color="auto"/>
        <w:left w:val="none" w:sz="0" w:space="0" w:color="auto"/>
        <w:bottom w:val="none" w:sz="0" w:space="0" w:color="auto"/>
        <w:right w:val="none" w:sz="0" w:space="0" w:color="auto"/>
      </w:divBdr>
    </w:div>
    <w:div w:id="1778064946">
      <w:bodyDiv w:val="1"/>
      <w:marLeft w:val="0"/>
      <w:marRight w:val="0"/>
      <w:marTop w:val="0"/>
      <w:marBottom w:val="0"/>
      <w:divBdr>
        <w:top w:val="none" w:sz="0" w:space="0" w:color="auto"/>
        <w:left w:val="none" w:sz="0" w:space="0" w:color="auto"/>
        <w:bottom w:val="none" w:sz="0" w:space="0" w:color="auto"/>
        <w:right w:val="none" w:sz="0" w:space="0" w:color="auto"/>
      </w:divBdr>
    </w:div>
    <w:div w:id="1863476966">
      <w:bodyDiv w:val="1"/>
      <w:marLeft w:val="0"/>
      <w:marRight w:val="0"/>
      <w:marTop w:val="0"/>
      <w:marBottom w:val="0"/>
      <w:divBdr>
        <w:top w:val="none" w:sz="0" w:space="0" w:color="auto"/>
        <w:left w:val="none" w:sz="0" w:space="0" w:color="auto"/>
        <w:bottom w:val="none" w:sz="0" w:space="0" w:color="auto"/>
        <w:right w:val="none" w:sz="0" w:space="0" w:color="auto"/>
      </w:divBdr>
    </w:div>
    <w:div w:id="19588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ishop\Desktop\Wintess%20Statement%20Forensic%20Analyst%20(K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B6FB3-0686-47B2-A64A-08713752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Wintess Statement Forensic Analyst (KAB)</Template>
  <TotalTime>24</TotalTime>
  <Pages>5</Pages>
  <Words>899</Words>
  <Characters>4338</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MG11(T) Witness Statement.dot</vt:lpstr>
    </vt:vector>
  </TitlesOfParts>
  <Company>QCC Information Security Limited</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MG11(T) Witness Statement.dot</dc:title>
  <dc:subject/>
  <dc:creator>David Gresty</dc:creator>
  <cp:keywords/>
  <dc:description/>
  <cp:lastModifiedBy>Md. Zahid Hossain Sajid</cp:lastModifiedBy>
  <cp:revision>1</cp:revision>
  <cp:lastPrinted>2019-06-12T09:38:00Z</cp:lastPrinted>
  <dcterms:created xsi:type="dcterms:W3CDTF">2020-10-14T09:56:00Z</dcterms:created>
  <dcterms:modified xsi:type="dcterms:W3CDTF">2022-11-29T21:58:00Z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df892c99a485be55eeabb5127c34224767a7e14ee611cdbb3f0c685d2ab312c9</vt:lpwstr>
  </property>
</Properties>
</file>